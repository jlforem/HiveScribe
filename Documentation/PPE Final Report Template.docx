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78669714" w:displacedByCustomXml="next"/>
    <w:sdt>
      <w:sdtPr>
        <w:rPr>
          <w:rFonts w:ascii="Arial" w:eastAsia="Times New Roman" w:hAnsi="Arial" w:cs="Times New Roman"/>
          <w:sz w:val="2"/>
          <w:szCs w:val="24"/>
          <w:lang w:val="en-GB" w:eastAsia="en-GB"/>
        </w:rPr>
        <w:id w:val="1567920649"/>
        <w:docPartObj>
          <w:docPartGallery w:val="Cover Pages"/>
          <w:docPartUnique/>
        </w:docPartObj>
      </w:sdtPr>
      <w:sdtEndPr>
        <w:rPr>
          <w:rFonts w:cs="Arial"/>
          <w:caps/>
          <w:sz w:val="24"/>
        </w:rPr>
      </w:sdtEndPr>
      <w:sdtContent>
        <w:p w14:paraId="3C2F640D" w14:textId="6C224D75" w:rsidR="00BE5476" w:rsidRDefault="00BE5476">
          <w:pPr>
            <w:pStyle w:val="NoSpacing"/>
            <w:rPr>
              <w:sz w:val="2"/>
            </w:rPr>
          </w:pPr>
        </w:p>
        <w:p w14:paraId="011E1088" w14:textId="006B26BF" w:rsidR="00BE5476" w:rsidRDefault="00BE547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9" behindDoc="0" locked="0" layoutInCell="1" allowOverlap="1" wp14:anchorId="796CE1A8" wp14:editId="6119E95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Heading1Char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8268402" w14:textId="32020D8B" w:rsidR="00BE5476" w:rsidRPr="007C7259" w:rsidRDefault="00CC358E">
                                    <w:pPr>
                                      <w:pStyle w:val="NoSpacing"/>
                                      <w:rPr>
                                        <w:rStyle w:val="Heading1Char"/>
                                        <w:sz w:val="52"/>
                                        <w:szCs w:val="52"/>
                                      </w:rPr>
                                    </w:pPr>
                                    <w:r w:rsidRPr="007C7259">
                                      <w:rPr>
                                        <w:rStyle w:val="Heading1Char"/>
                                        <w:sz w:val="52"/>
                                        <w:szCs w:val="52"/>
                                      </w:rPr>
                                      <w:t>CS2S567 – PPE Module</w:t>
                                    </w:r>
                                  </w:p>
                                </w:sdtContent>
                              </w:sdt>
                              <w:p w14:paraId="58A31492" w14:textId="30DC4246" w:rsidR="00BE5476" w:rsidRDefault="00000000" w:rsidP="007C7259">
                                <w:pPr>
                                  <w:pStyle w:val="Heading2"/>
                                  <w:numPr>
                                    <w:ilvl w:val="0"/>
                                    <w:numId w:val="0"/>
                                  </w:numPr>
                                  <w:ind w:left="360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C358E">
                                      <w:t xml:space="preserve">Portfolio Submission – Group </w:t>
                                    </w:r>
                                    <w:r w:rsidR="0020615A">
                                      <w:t>[insert number]</w:t>
                                    </w:r>
                                  </w:sdtContent>
                                </w:sdt>
                                <w:r w:rsidR="00BE547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35908B3" w14:textId="77777777" w:rsidR="00BE5476" w:rsidRDefault="00BE547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96CE1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left:0;text-align:left;margin-left:0;margin-top:0;width:468pt;height:1in;z-index:251662339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Style w:val="Heading1Char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8268402" w14:textId="32020D8B" w:rsidR="00BE5476" w:rsidRPr="007C7259" w:rsidRDefault="00CC358E">
                              <w:pPr>
                                <w:pStyle w:val="NoSpacing"/>
                                <w:rPr>
                                  <w:rStyle w:val="Heading1Char"/>
                                  <w:sz w:val="52"/>
                                  <w:szCs w:val="52"/>
                                </w:rPr>
                              </w:pPr>
                              <w:r w:rsidRPr="007C7259">
                                <w:rPr>
                                  <w:rStyle w:val="Heading1Char"/>
                                  <w:sz w:val="52"/>
                                  <w:szCs w:val="52"/>
                                </w:rPr>
                                <w:t>CS2S567 – PPE Module</w:t>
                              </w:r>
                            </w:p>
                          </w:sdtContent>
                        </w:sdt>
                        <w:p w14:paraId="58A31492" w14:textId="30DC4246" w:rsidR="00BE5476" w:rsidRDefault="00000000" w:rsidP="007C7259">
                          <w:pPr>
                            <w:pStyle w:val="Heading2"/>
                            <w:numPr>
                              <w:ilvl w:val="0"/>
                              <w:numId w:val="0"/>
                            </w:numPr>
                            <w:ind w:left="360"/>
                          </w:pPr>
                          <w:sdt>
                            <w:sdt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C358E">
                                <w:t xml:space="preserve">Portfolio Submission – Group </w:t>
                              </w:r>
                              <w:r w:rsidR="0020615A">
                                <w:t>[insert number]</w:t>
                              </w:r>
                            </w:sdtContent>
                          </w:sdt>
                          <w:r w:rsidR="00BE5476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35908B3" w14:textId="77777777" w:rsidR="00BE5476" w:rsidRDefault="00BE547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357C636" w14:textId="643BAB19" w:rsidR="00BE5476" w:rsidRDefault="007C7259">
          <w:pPr>
            <w:spacing w:line="240" w:lineRule="auto"/>
            <w:jc w:val="left"/>
            <w:rPr>
              <w:rFonts w:cs="Arial"/>
              <w:cap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91" behindDoc="0" locked="0" layoutInCell="1" allowOverlap="1" wp14:anchorId="77300963" wp14:editId="18769FD7">
                    <wp:simplePos x="0" y="0"/>
                    <wp:positionH relativeFrom="page">
                      <wp:posOffset>1353820</wp:posOffset>
                    </wp:positionH>
                    <wp:positionV relativeFrom="margin">
                      <wp:posOffset>7388128</wp:posOffset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7F836" w14:textId="29152678" w:rsidR="00BE5476" w:rsidRPr="007C7259" w:rsidRDefault="00000000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E5476" w:rsidRPr="007C7259"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  <w:t>[Insert your Company Name]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D8A088F" w14:textId="1EB988A6" w:rsidR="00BE5476" w:rsidRPr="007C7259" w:rsidRDefault="00BE5476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</w:pPr>
                                    <w:r w:rsidRPr="007C7259"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  <w:t>[Student Numbers for all Participants]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300963" id="Text Box 16" o:spid="_x0000_s1027" type="#_x0000_t202" style="position:absolute;margin-left:106.6pt;margin-top:581.75pt;width:468pt;height:29.5pt;z-index:251660291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" filled="f" stroked="f" strokeweight=".5pt">
                    <v:textbox style="mso-fit-shape-to-text:t" inset="0,0,0,0">
                      <w:txbxContent>
                        <w:p w14:paraId="27C7F836" w14:textId="29152678" w:rsidR="00BE5476" w:rsidRPr="007C7259" w:rsidRDefault="00000000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E5476" w:rsidRPr="007C7259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[Insert your Company Name]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D8A088F" w14:textId="1EB988A6" w:rsidR="00BE5476" w:rsidRPr="007C7259" w:rsidRDefault="00BE5476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 w:rsidRPr="007C7259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[Student Numbers for all Participants]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1315" behindDoc="1" locked="0" layoutInCell="1" allowOverlap="1" wp14:anchorId="3A195EA3" wp14:editId="7AB8219C">
                    <wp:simplePos x="0" y="0"/>
                    <wp:positionH relativeFrom="page">
                      <wp:posOffset>1496646</wp:posOffset>
                    </wp:positionH>
                    <wp:positionV relativeFrom="page">
                      <wp:posOffset>1856838</wp:posOffset>
                    </wp:positionV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9287A69" id="Group 2" o:spid="_x0000_s1026" style="position:absolute;margin-left:117.85pt;margin-top:146.2pt;width:432.65pt;height:448.55pt;z-index:-251655165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BE5476">
            <w:rPr>
              <w:rFonts w:cs="Arial"/>
              <w:caps/>
            </w:rPr>
            <w:br w:type="page"/>
          </w:r>
        </w:p>
      </w:sdtContent>
    </w:sdt>
    <w:p w14:paraId="6357C66D" w14:textId="0686E3B0" w:rsidR="00817EFC" w:rsidRPr="00EF42AF" w:rsidRDefault="00817EFC">
      <w:pPr>
        <w:rPr>
          <w:rFonts w:cs="Arial"/>
          <w:b/>
          <w:caps/>
        </w:rPr>
      </w:pPr>
      <w:bookmarkStart w:id="1" w:name="_Toc166910561"/>
      <w:r w:rsidRPr="00EF42AF">
        <w:rPr>
          <w:rFonts w:cs="Arial"/>
          <w:b/>
          <w:caps/>
        </w:rPr>
        <w:lastRenderedPageBreak/>
        <w:t>Table of Content</w:t>
      </w:r>
      <w:bookmarkEnd w:id="1"/>
    </w:p>
    <w:p w14:paraId="6357C671" w14:textId="77777777" w:rsidR="00706ABF" w:rsidRPr="00EF42AF" w:rsidRDefault="00706ABF" w:rsidP="00706ABF">
      <w:pPr>
        <w:rPr>
          <w:rFonts w:cs="Arial"/>
        </w:rPr>
      </w:pPr>
      <w:r w:rsidRPr="00EF42AF">
        <w:rPr>
          <w:rFonts w:cs="Arial"/>
        </w:rPr>
        <w:t>List of Figures</w:t>
      </w:r>
    </w:p>
    <w:p w14:paraId="6357C672" w14:textId="0E3396F1" w:rsidR="00706ABF" w:rsidRDefault="00706ABF" w:rsidP="00706ABF">
      <w:pPr>
        <w:rPr>
          <w:rFonts w:cs="Arial"/>
        </w:rPr>
      </w:pPr>
      <w:r w:rsidRPr="00EF42AF">
        <w:rPr>
          <w:rFonts w:cs="Arial"/>
        </w:rPr>
        <w:t>List of Tables</w:t>
      </w:r>
    </w:p>
    <w:p w14:paraId="6C324F79" w14:textId="64892835" w:rsidR="001A7229" w:rsidRDefault="001A7229" w:rsidP="00706ABF">
      <w:pPr>
        <w:rPr>
          <w:rFonts w:cs="Arial"/>
        </w:rPr>
      </w:pPr>
      <w:r>
        <w:rPr>
          <w:rFonts w:cs="Arial"/>
        </w:rPr>
        <w:t>List of Appendices</w:t>
      </w:r>
    </w:p>
    <w:p w14:paraId="2D1B8E35" w14:textId="5D8CFB66" w:rsidR="0061635D" w:rsidRPr="00EF42AF" w:rsidRDefault="0061635D" w:rsidP="00706ABF">
      <w:pPr>
        <w:rPr>
          <w:rFonts w:cs="Arial"/>
        </w:rPr>
      </w:pPr>
      <w:r>
        <w:rPr>
          <w:rFonts w:cs="Arial"/>
        </w:rPr>
        <w:t>List of Abbreviations</w:t>
      </w:r>
    </w:p>
    <w:p w14:paraId="6357C674" w14:textId="77777777" w:rsidR="00706ABF" w:rsidRPr="00EF42AF" w:rsidRDefault="00706ABF" w:rsidP="00500BF9">
      <w:pPr>
        <w:spacing w:line="240" w:lineRule="auto"/>
        <w:rPr>
          <w:rFonts w:cs="Arial"/>
        </w:rPr>
      </w:pPr>
    </w:p>
    <w:p w14:paraId="30DE2C0D" w14:textId="71920F50" w:rsidR="00117547" w:rsidRDefault="00C714E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14:ligatures w14:val="standardContextual"/>
        </w:rPr>
      </w:pPr>
      <w:r w:rsidRPr="00EF42AF">
        <w:rPr>
          <w:b w:val="0"/>
        </w:rPr>
        <w:fldChar w:fldCharType="begin"/>
      </w:r>
      <w:r w:rsidRPr="000464C1">
        <w:rPr>
          <w:b w:val="0"/>
        </w:rPr>
        <w:instrText xml:space="preserve"> TOC \o "1-3" \u </w:instrText>
      </w:r>
      <w:r w:rsidRPr="00EF42AF">
        <w:rPr>
          <w:b w:val="0"/>
        </w:rPr>
        <w:fldChar w:fldCharType="separate"/>
      </w:r>
      <w:r w:rsidR="00117547">
        <w:t>1.</w:t>
      </w:r>
      <w:r w:rsidR="00117547"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14:ligatures w14:val="standardContextual"/>
        </w:rPr>
        <w:tab/>
      </w:r>
      <w:r w:rsidR="00117547">
        <w:t>Management Reports</w:t>
      </w:r>
      <w:r w:rsidR="00117547">
        <w:tab/>
      </w:r>
      <w:r w:rsidR="00117547">
        <w:fldChar w:fldCharType="begin"/>
      </w:r>
      <w:r w:rsidR="00117547">
        <w:instrText xml:space="preserve"> PAGEREF _Toc151643076 \h </w:instrText>
      </w:r>
      <w:r w:rsidR="00117547">
        <w:fldChar w:fldCharType="separate"/>
      </w:r>
      <w:r w:rsidR="00117547">
        <w:t>1</w:t>
      </w:r>
      <w:r w:rsidR="00117547">
        <w:fldChar w:fldCharType="end"/>
      </w:r>
    </w:p>
    <w:p w14:paraId="564CCDE1" w14:textId="4D32CDE5" w:rsidR="00117547" w:rsidRDefault="0011754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C665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Team Manager One – [insert manager name here]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_Toc151643077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B8324CD" w14:textId="1FE70051" w:rsidR="00117547" w:rsidRDefault="0011754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C665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Team Manager Two – [insert manager name here]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_Toc151643078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127B42C" w14:textId="1EF97C0E" w:rsidR="00117547" w:rsidRDefault="0011754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C6655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Team Manager Three – [insert manager name here]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_Toc151643079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B37E4CE" w14:textId="280D5467" w:rsidR="00117547" w:rsidRDefault="0011754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C6655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Team Manager Four – [insert manager name here]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_Toc151643080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51B776" w14:textId="731922E8" w:rsidR="00117547" w:rsidRDefault="001175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14:ligatures w14:val="standardContextual"/>
        </w:rPr>
      </w:pPr>
      <w:r w:rsidRPr="00AC6655">
        <w:rPr>
          <w:iCs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14:ligatures w14:val="standardContextual"/>
        </w:rPr>
        <w:tab/>
      </w:r>
      <w:r>
        <w:t>Candidate/Participant Reports</w:t>
      </w:r>
      <w:r>
        <w:tab/>
      </w:r>
      <w:r>
        <w:fldChar w:fldCharType="begin"/>
      </w:r>
      <w:r>
        <w:instrText xml:space="preserve"> PAGEREF _Toc151643081 \h </w:instrText>
      </w:r>
      <w:r>
        <w:fldChar w:fldCharType="separate"/>
      </w:r>
      <w:r>
        <w:t>2</w:t>
      </w:r>
      <w:r>
        <w:fldChar w:fldCharType="end"/>
      </w:r>
    </w:p>
    <w:p w14:paraId="1BF7F0D4" w14:textId="0069F307" w:rsidR="00117547" w:rsidRDefault="0011754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C665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Candidate/Participant Report [insert student name]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_Toc151643083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1DEA905" w14:textId="28470967" w:rsidR="00117547" w:rsidRDefault="0011754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C665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Candidate/Participant Report [insert student name]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_Toc151643084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606DA8B" w14:textId="5E974DBA" w:rsidR="00117547" w:rsidRDefault="0011754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C665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Candidate/Participant Report [insert student name]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_Toc151643085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FFAC309" w14:textId="25D8D2A9" w:rsidR="00117547" w:rsidRDefault="0011754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C6655"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Candidate/Participant Report [insert student name]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_Toc151643086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219277C" w14:textId="44F08067" w:rsidR="00117547" w:rsidRDefault="001175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14:ligatures w14:val="standardContextual"/>
        </w:rPr>
      </w:pPr>
      <w: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14:ligatures w14:val="standardContextual"/>
        </w:rPr>
        <w:tab/>
      </w:r>
      <w:r>
        <w:t>Feedback Analysis Reports</w:t>
      </w:r>
      <w:r>
        <w:tab/>
      </w:r>
      <w:r>
        <w:fldChar w:fldCharType="begin"/>
      </w:r>
      <w:r>
        <w:instrText xml:space="preserve"> PAGEREF _Toc151643087 \h </w:instrText>
      </w:r>
      <w:r>
        <w:fldChar w:fldCharType="separate"/>
      </w:r>
      <w:r>
        <w:t>3</w:t>
      </w:r>
      <w:r>
        <w:fldChar w:fldCharType="end"/>
      </w:r>
    </w:p>
    <w:p w14:paraId="1A0C733A" w14:textId="25F245D8" w:rsidR="00117547" w:rsidRDefault="0011754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C6655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Presentation Day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_Toc151643089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AD2DDE" w14:textId="6E9CA48A" w:rsidR="00117547" w:rsidRDefault="0011754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C6655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Vulnerabilities Presentation Day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_Toc151643090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C59E87" w14:textId="10A8EF5D" w:rsidR="00117547" w:rsidRDefault="0011754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C6655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Presentation Day Two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_Toc151643091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85F64B5" w14:textId="413AADA2" w:rsidR="00117547" w:rsidRDefault="001175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14:ligatures w14:val="standardContextual"/>
        </w:rPr>
      </w:pPr>
      <w: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14:ligatures w14:val="standardContextual"/>
        </w:rPr>
        <w:tab/>
      </w:r>
      <w:r>
        <w:t>Candidate/Participant Reflection Summaries</w:t>
      </w:r>
      <w:r>
        <w:tab/>
      </w:r>
      <w:r>
        <w:fldChar w:fldCharType="begin"/>
      </w:r>
      <w:r>
        <w:instrText xml:space="preserve"> PAGEREF _Toc151643092 \h </w:instrText>
      </w:r>
      <w:r>
        <w:fldChar w:fldCharType="separate"/>
      </w:r>
      <w:r>
        <w:t>4</w:t>
      </w:r>
      <w:r>
        <w:fldChar w:fldCharType="end"/>
      </w:r>
    </w:p>
    <w:p w14:paraId="4EA7280E" w14:textId="3464FC94" w:rsidR="00117547" w:rsidRDefault="0011754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C6655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Candidate/Participant Reflection [insert student name]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_Toc151643094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B872AE" w14:textId="51A9199E" w:rsidR="00117547" w:rsidRDefault="0011754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C6655"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Candidate/Participant Reflection [insert student name]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_Toc151643095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1475FF" w14:textId="42FE09F3" w:rsidR="00117547" w:rsidRDefault="0011754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C6655"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Candidate/Participant Reflection [insert student name]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_Toc151643096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FF89FC" w14:textId="27EF2137" w:rsidR="00117547" w:rsidRDefault="0011754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C6655"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Candidate/Participant Reflection [insert student name]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_Toc151643097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5D53EC" w14:textId="056EE79F" w:rsidR="00117547" w:rsidRDefault="001175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14:ligatures w14:val="standardContextual"/>
        </w:rPr>
      </w:pPr>
      <w: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14:ligatures w14:val="standardContextual"/>
        </w:rPr>
        <w:tab/>
      </w:r>
      <w:r>
        <w:t>Vulnerabilities Report</w:t>
      </w:r>
      <w:r>
        <w:tab/>
      </w:r>
      <w:r>
        <w:fldChar w:fldCharType="begin"/>
      </w:r>
      <w:r>
        <w:instrText xml:space="preserve"> PAGEREF _Toc151643098 \h </w:instrText>
      </w:r>
      <w:r>
        <w:fldChar w:fldCharType="separate"/>
      </w:r>
      <w:r>
        <w:t>5</w:t>
      </w:r>
      <w:r>
        <w:fldChar w:fldCharType="end"/>
      </w:r>
    </w:p>
    <w:p w14:paraId="30697A99" w14:textId="777D0202" w:rsidR="00117547" w:rsidRDefault="0011754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C6655"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[use a suitable title structure]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_Toc151643100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910EC8" w14:textId="0099C9F0" w:rsidR="00117547" w:rsidRDefault="001175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14:ligatures w14:val="standardContextual"/>
        </w:rPr>
      </w:pPr>
      <w: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14:ligatures w14:val="standardContextual"/>
        </w:rPr>
        <w:tab/>
      </w:r>
      <w:r>
        <w:t>Legal Social Ethical Professional Issues (LSEPI)</w:t>
      </w:r>
      <w:r>
        <w:tab/>
      </w:r>
      <w:r>
        <w:fldChar w:fldCharType="begin"/>
      </w:r>
      <w:r>
        <w:instrText xml:space="preserve"> PAGEREF _Toc151643101 \h </w:instrText>
      </w:r>
      <w:r>
        <w:fldChar w:fldCharType="separate"/>
      </w:r>
      <w:r>
        <w:t>6</w:t>
      </w:r>
      <w:r>
        <w:fldChar w:fldCharType="end"/>
      </w:r>
    </w:p>
    <w:p w14:paraId="2CF0E846" w14:textId="6C188497" w:rsidR="00117547" w:rsidRDefault="0011754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C6655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Legal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_Toc151643103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0B8233" w14:textId="2D3BDDE6" w:rsidR="00117547" w:rsidRDefault="0011754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C6655"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Social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_Toc151643104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8E9DEB" w14:textId="6DBC28DF" w:rsidR="00117547" w:rsidRDefault="0011754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C6655"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Ethical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_Toc151643105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4D0D78" w14:textId="2DD22036" w:rsidR="00117547" w:rsidRDefault="0011754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C6655"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Professional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_Toc151643106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0AB146" w14:textId="349029D1" w:rsidR="00117547" w:rsidRDefault="001175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14:ligatures w14:val="standardContextual"/>
        </w:rPr>
      </w:pPr>
      <w:r>
        <w:lastRenderedPageBreak/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14:ligatures w14:val="standardContextual"/>
        </w:rPr>
        <w:tab/>
      </w:r>
      <w:r>
        <w:t>Appendices &amp; Documentation</w:t>
      </w:r>
      <w:r>
        <w:tab/>
      </w:r>
      <w:r>
        <w:fldChar w:fldCharType="begin"/>
      </w:r>
      <w:r>
        <w:instrText xml:space="preserve"> PAGEREF _Toc151643107 \h </w:instrText>
      </w:r>
      <w:r>
        <w:fldChar w:fldCharType="separate"/>
      </w:r>
      <w:r>
        <w:t>7</w:t>
      </w:r>
      <w:r>
        <w:fldChar w:fldCharType="end"/>
      </w:r>
    </w:p>
    <w:p w14:paraId="4F3FADDC" w14:textId="09B99130" w:rsidR="00117547" w:rsidRDefault="001175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14:ligatures w14:val="standardContextual"/>
        </w:rPr>
      </w:pPr>
      <w: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14:ligatures w14:val="standardContextual"/>
        </w:rPr>
        <w:tab/>
      </w:r>
      <w:r>
        <w:t>Reference Listing</w:t>
      </w:r>
      <w:r>
        <w:tab/>
      </w:r>
      <w:r>
        <w:fldChar w:fldCharType="begin"/>
      </w:r>
      <w:r>
        <w:instrText xml:space="preserve"> PAGEREF _Toc151643108 \h </w:instrText>
      </w:r>
      <w:r>
        <w:fldChar w:fldCharType="separate"/>
      </w:r>
      <w:r>
        <w:t>8</w:t>
      </w:r>
      <w:r>
        <w:fldChar w:fldCharType="end"/>
      </w:r>
    </w:p>
    <w:p w14:paraId="4A96F41C" w14:textId="58FDAC2F" w:rsidR="000B65CE" w:rsidRDefault="00C714EB">
      <w:pPr>
        <w:rPr>
          <w:rFonts w:cs="Arial"/>
          <w:bCs/>
          <w:noProof/>
        </w:rPr>
      </w:pPr>
      <w:r w:rsidRPr="00EF42AF">
        <w:rPr>
          <w:rFonts w:cs="Arial"/>
          <w:bCs/>
          <w:noProof/>
        </w:rPr>
        <w:fldChar w:fldCharType="end"/>
      </w:r>
    </w:p>
    <w:p w14:paraId="481B5D3E" w14:textId="3DEC48BE" w:rsidR="00566CC2" w:rsidRPr="00C069BB" w:rsidRDefault="000B65CE" w:rsidP="00C069BB">
      <w:pPr>
        <w:spacing w:line="240" w:lineRule="auto"/>
        <w:jc w:val="left"/>
        <w:rPr>
          <w:rFonts w:cs="Arial"/>
          <w:bCs/>
          <w:noProof/>
        </w:rPr>
      </w:pPr>
      <w:r>
        <w:rPr>
          <w:rFonts w:cs="Arial"/>
          <w:bCs/>
          <w:noProof/>
        </w:rPr>
        <w:br w:type="page"/>
      </w:r>
      <w:bookmarkStart w:id="2" w:name="_Toc202288049"/>
      <w:bookmarkStart w:id="3" w:name="_Toc202288694"/>
      <w:bookmarkStart w:id="4" w:name="_Toc167687690"/>
      <w:bookmarkStart w:id="5" w:name="_Toc167687789"/>
      <w:bookmarkStart w:id="6" w:name="_Toc167687873"/>
      <w:bookmarkStart w:id="7" w:name="_Toc167688648"/>
      <w:bookmarkStart w:id="8" w:name="_Toc167688731"/>
      <w:bookmarkStart w:id="9" w:name="_Toc167688814"/>
      <w:bookmarkStart w:id="10" w:name="_Toc167689707"/>
      <w:bookmarkStart w:id="11" w:name="_Toc167689785"/>
      <w:bookmarkStart w:id="12" w:name="_Toc167689943"/>
      <w:bookmarkStart w:id="13" w:name="_Toc167690024"/>
      <w:bookmarkStart w:id="14" w:name="_Toc167691927"/>
      <w:bookmarkStart w:id="15" w:name="_Toc169427621"/>
      <w:bookmarkStart w:id="16" w:name="_Toc169517086"/>
      <w:bookmarkStart w:id="17" w:name="_Toc170620189"/>
      <w:bookmarkStart w:id="18" w:name="_Toc170799206"/>
      <w:bookmarkStart w:id="19" w:name="_Toc170807807"/>
      <w:bookmarkStart w:id="20" w:name="_Toc171761243"/>
      <w:bookmarkStart w:id="21" w:name="_Toc173230032"/>
      <w:bookmarkStart w:id="22" w:name="_Toc173826267"/>
      <w:bookmarkStart w:id="23" w:name="_Toc174260506"/>
      <w:bookmarkStart w:id="24" w:name="_Toc174429143"/>
      <w:bookmarkStart w:id="25" w:name="_Toc179867573"/>
      <w:bookmarkStart w:id="26" w:name="_Toc180228675"/>
      <w:bookmarkStart w:id="27" w:name="_Toc180471862"/>
      <w:bookmarkStart w:id="28" w:name="_Toc187678109"/>
      <w:bookmarkStart w:id="29" w:name="_Toc188253358"/>
      <w:bookmarkStart w:id="30" w:name="_Toc190763969"/>
      <w:bookmarkStart w:id="31" w:name="_Toc193601371"/>
      <w:bookmarkStart w:id="32" w:name="_Toc202287914"/>
      <w:bookmarkStart w:id="33" w:name="_Toc202288050"/>
      <w:bookmarkStart w:id="34" w:name="_Toc202288051"/>
      <w:bookmarkStart w:id="35" w:name="_Toc202288695"/>
      <w:bookmarkStart w:id="36" w:name="_Toc202288696"/>
      <w:bookmarkStart w:id="37" w:name="_Toc202289914"/>
      <w:r w:rsidR="00566CC2" w:rsidRPr="000A75FA">
        <w:rPr>
          <w:rFonts w:cs="Arial"/>
          <w:b/>
        </w:rPr>
        <w:lastRenderedPageBreak/>
        <w:t>LIST OF FIGURES</w:t>
      </w:r>
      <w:bookmarkEnd w:id="2"/>
      <w:bookmarkEnd w:id="3"/>
    </w:p>
    <w:p w14:paraId="6ECFE2BE" w14:textId="0D947BCE" w:rsidR="002A2955" w:rsidRDefault="002A2955" w:rsidP="002A2955">
      <w:pPr>
        <w:rPr>
          <w:rFonts w:cs="Arial"/>
        </w:rPr>
      </w:pPr>
      <w:r w:rsidRPr="002A2955">
        <w:rPr>
          <w:rFonts w:cs="Arial"/>
        </w:rPr>
        <w:t xml:space="preserve">[Insert a list of </w:t>
      </w:r>
      <w:r>
        <w:rPr>
          <w:rFonts w:cs="Arial"/>
        </w:rPr>
        <w:t>Figures</w:t>
      </w:r>
      <w:r w:rsidRPr="002A2955">
        <w:rPr>
          <w:rFonts w:cs="Arial"/>
        </w:rPr>
        <w:t xml:space="preserve"> here]</w:t>
      </w:r>
    </w:p>
    <w:p w14:paraId="33E84A89" w14:textId="77777777" w:rsidR="002A2955" w:rsidRPr="002A2955" w:rsidRDefault="002A2955" w:rsidP="002A2955">
      <w:pPr>
        <w:rPr>
          <w:rFonts w:cs="Arial"/>
        </w:rPr>
      </w:pPr>
    </w:p>
    <w:p w14:paraId="6357C6AA" w14:textId="77777777" w:rsidR="00566CC2" w:rsidRPr="000A75FA" w:rsidRDefault="00566CC2" w:rsidP="00566CC2">
      <w:pPr>
        <w:rPr>
          <w:rFonts w:cs="Arial"/>
          <w:b/>
        </w:rPr>
      </w:pPr>
      <w:r w:rsidRPr="000A75FA">
        <w:rPr>
          <w:rFonts w:cs="Arial"/>
          <w:b/>
        </w:rPr>
        <w:t>LIST OF TABLES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6357C6AD" w14:textId="0F63D468" w:rsidR="00310AB7" w:rsidRDefault="00DC373C" w:rsidP="00923534">
      <w:pPr>
        <w:jc w:val="left"/>
        <w:rPr>
          <w:rFonts w:cs="Arial"/>
        </w:rPr>
      </w:pPr>
      <w:r>
        <w:rPr>
          <w:rFonts w:cs="Arial"/>
        </w:rPr>
        <w:t xml:space="preserve">[Insert a list of </w:t>
      </w:r>
      <w:r w:rsidR="002A2955">
        <w:rPr>
          <w:rFonts w:cs="Arial"/>
        </w:rPr>
        <w:t>T</w:t>
      </w:r>
      <w:r>
        <w:rPr>
          <w:rFonts w:cs="Arial"/>
        </w:rPr>
        <w:t>a</w:t>
      </w:r>
      <w:r w:rsidR="002A2955">
        <w:rPr>
          <w:rFonts w:cs="Arial"/>
        </w:rPr>
        <w:t>b</w:t>
      </w:r>
      <w:r>
        <w:rPr>
          <w:rFonts w:cs="Arial"/>
        </w:rPr>
        <w:t>les here</w:t>
      </w:r>
      <w:r w:rsidR="002A2955">
        <w:rPr>
          <w:rFonts w:cs="Arial"/>
        </w:rPr>
        <w:t>]</w:t>
      </w:r>
    </w:p>
    <w:p w14:paraId="00F6B78A" w14:textId="77777777" w:rsidR="00DC373C" w:rsidRDefault="00DC373C" w:rsidP="00923534">
      <w:pPr>
        <w:jc w:val="left"/>
        <w:rPr>
          <w:rFonts w:cs="Arial"/>
        </w:rPr>
      </w:pPr>
    </w:p>
    <w:p w14:paraId="1500AE7A" w14:textId="6DAF7813" w:rsidR="001A7229" w:rsidRPr="001A7229" w:rsidRDefault="001A7229" w:rsidP="00923534">
      <w:pPr>
        <w:jc w:val="left"/>
        <w:rPr>
          <w:rFonts w:cs="Arial"/>
          <w:b/>
          <w:caps/>
        </w:rPr>
      </w:pPr>
      <w:r w:rsidRPr="001A7229">
        <w:rPr>
          <w:rFonts w:cs="Arial"/>
          <w:b/>
          <w:caps/>
        </w:rPr>
        <w:t>List of Appendices</w:t>
      </w:r>
    </w:p>
    <w:p w14:paraId="62712343" w14:textId="58219242" w:rsidR="001B0F6A" w:rsidRPr="001B0F6A" w:rsidRDefault="001B0F6A" w:rsidP="001B0F6A">
      <w:pPr>
        <w:jc w:val="left"/>
        <w:rPr>
          <w:rFonts w:cs="Arial"/>
          <w:bCs/>
        </w:rPr>
      </w:pPr>
      <w:r w:rsidRPr="001B0F6A">
        <w:rPr>
          <w:rFonts w:cs="Arial"/>
          <w:bCs/>
        </w:rPr>
        <w:t xml:space="preserve">[Insert a list of </w:t>
      </w:r>
      <w:r>
        <w:rPr>
          <w:rFonts w:cs="Arial"/>
          <w:bCs/>
        </w:rPr>
        <w:t>Appendices</w:t>
      </w:r>
      <w:r w:rsidRPr="001B0F6A">
        <w:rPr>
          <w:rFonts w:cs="Arial"/>
          <w:bCs/>
        </w:rPr>
        <w:t xml:space="preserve"> here]</w:t>
      </w:r>
    </w:p>
    <w:p w14:paraId="1BD71BA1" w14:textId="77777777" w:rsidR="001B0F6A" w:rsidRDefault="001B0F6A" w:rsidP="001A7229">
      <w:pPr>
        <w:jc w:val="left"/>
        <w:rPr>
          <w:rFonts w:cs="Arial"/>
        </w:rPr>
      </w:pPr>
    </w:p>
    <w:p w14:paraId="7C9E5607" w14:textId="77777777" w:rsidR="000B65CE" w:rsidRDefault="00F92F98" w:rsidP="000B65CE">
      <w:pPr>
        <w:jc w:val="left"/>
        <w:rPr>
          <w:rFonts w:cs="Arial"/>
          <w:b/>
        </w:rPr>
      </w:pPr>
      <w:r w:rsidRPr="00F92F98">
        <w:rPr>
          <w:rFonts w:cs="Arial"/>
          <w:b/>
        </w:rPr>
        <w:t>LIST OF ABBREVIATIONS</w:t>
      </w:r>
    </w:p>
    <w:p w14:paraId="7A8D0882" w14:textId="19C96E73" w:rsidR="000B65CE" w:rsidRPr="000B65CE" w:rsidRDefault="000B65CE" w:rsidP="000B65CE">
      <w:pPr>
        <w:jc w:val="left"/>
        <w:rPr>
          <w:rFonts w:cs="Arial"/>
          <w:bCs/>
        </w:rPr>
      </w:pPr>
      <w:bookmarkStart w:id="38" w:name="_Hlk151044238"/>
      <w:r w:rsidRPr="000B65CE">
        <w:rPr>
          <w:rFonts w:cs="Arial"/>
          <w:bCs/>
        </w:rPr>
        <w:t xml:space="preserve">[Insert a list of </w:t>
      </w:r>
      <w:r w:rsidR="00901672">
        <w:rPr>
          <w:rFonts w:cs="Arial"/>
          <w:bCs/>
        </w:rPr>
        <w:t>Abbreviations</w:t>
      </w:r>
      <w:r w:rsidRPr="000B65CE">
        <w:rPr>
          <w:rFonts w:cs="Arial"/>
          <w:bCs/>
        </w:rPr>
        <w:t xml:space="preserve"> here]</w:t>
      </w:r>
    </w:p>
    <w:p w14:paraId="0B00AA57" w14:textId="77777777" w:rsidR="002F0942" w:rsidRDefault="002F0942">
      <w:pPr>
        <w:spacing w:line="240" w:lineRule="auto"/>
        <w:jc w:val="left"/>
        <w:rPr>
          <w:rFonts w:cs="Arial"/>
          <w:b/>
        </w:rPr>
        <w:sectPr w:rsidR="002F0942" w:rsidSect="00600426">
          <w:headerReference w:type="even" r:id="rId8"/>
          <w:headerReference w:type="default" r:id="rId9"/>
          <w:footerReference w:type="even" r:id="rId10"/>
          <w:type w:val="nextColumn"/>
          <w:pgSz w:w="11909" w:h="16834" w:code="9"/>
          <w:pgMar w:top="1440" w:right="1440" w:bottom="1440" w:left="1701" w:header="709" w:footer="709" w:gutter="0"/>
          <w:pgNumType w:fmt="lowerRoman" w:start="0"/>
          <w:cols w:space="720"/>
          <w:titlePg/>
          <w:docGrid w:linePitch="326"/>
        </w:sectPr>
      </w:pPr>
    </w:p>
    <w:p w14:paraId="6357C6B4" w14:textId="61573444" w:rsidR="00CE662D" w:rsidRPr="000A75FA" w:rsidRDefault="00BE5476" w:rsidP="000B65CE">
      <w:pPr>
        <w:pStyle w:val="Heading1"/>
      </w:pPr>
      <w:bookmarkStart w:id="39" w:name="_Toc151643076"/>
      <w:bookmarkEnd w:id="38"/>
      <w:r>
        <w:lastRenderedPageBreak/>
        <w:t>Management Reports</w:t>
      </w:r>
      <w:bookmarkEnd w:id="39"/>
    </w:p>
    <w:p w14:paraId="6357C6B5" w14:textId="77777777" w:rsidR="00F74EAF" w:rsidRPr="000B65CE" w:rsidRDefault="00F74EAF" w:rsidP="00F74EAF">
      <w:pPr>
        <w:rPr>
          <w:rFonts w:cs="Arial"/>
          <w:sz w:val="10"/>
          <w:szCs w:val="10"/>
        </w:rPr>
      </w:pPr>
    </w:p>
    <w:p w14:paraId="6357C6B6" w14:textId="3B150FDF" w:rsidR="00F74EAF" w:rsidRPr="00EF42AF" w:rsidRDefault="00731937" w:rsidP="00764389">
      <w:pPr>
        <w:pStyle w:val="Heading2"/>
      </w:pPr>
      <w:bookmarkStart w:id="40" w:name="_Toc121041576"/>
      <w:bookmarkStart w:id="41" w:name="_Toc202288056"/>
      <w:bookmarkStart w:id="42" w:name="_Toc266447524"/>
      <w:r w:rsidRPr="006E0381">
        <w:rPr>
          <w:u w:val="none"/>
        </w:rPr>
        <w:t xml:space="preserve"> </w:t>
      </w:r>
      <w:bookmarkStart w:id="43" w:name="_Toc151643077"/>
      <w:bookmarkEnd w:id="40"/>
      <w:bookmarkEnd w:id="41"/>
      <w:bookmarkEnd w:id="42"/>
      <w:r w:rsidR="00BE5476">
        <w:t>Team Manager One – [insert manager name here]</w:t>
      </w:r>
      <w:bookmarkEnd w:id="43"/>
    </w:p>
    <w:p w14:paraId="6357C6B7" w14:textId="77777777" w:rsidR="00F74EAF" w:rsidRPr="00F31988" w:rsidRDefault="00F74EAF" w:rsidP="00F74EAF">
      <w:pPr>
        <w:rPr>
          <w:rFonts w:cs="Arial"/>
          <w:sz w:val="10"/>
        </w:rPr>
      </w:pPr>
    </w:p>
    <w:p w14:paraId="6357C6B8" w14:textId="6C93FAE5" w:rsidR="007C4094" w:rsidRPr="00EF42AF" w:rsidRDefault="004F7016" w:rsidP="0096484D">
      <w:pPr>
        <w:rPr>
          <w:rFonts w:cs="Arial"/>
        </w:rPr>
      </w:pPr>
      <w:r w:rsidRPr="004F7016">
        <w:rPr>
          <w:rFonts w:cs="Arial"/>
        </w:rPr>
        <w:t xml:space="preserve">[This is where the </w:t>
      </w:r>
      <w:r>
        <w:rPr>
          <w:rFonts w:cs="Arial"/>
        </w:rPr>
        <w:t>team manager</w:t>
      </w:r>
      <w:r w:rsidRPr="004F7016">
        <w:rPr>
          <w:rFonts w:cs="Arial"/>
        </w:rPr>
        <w:t xml:space="preserve"> will detail their participation in the project team and delivery of the completed solution</w:t>
      </w:r>
      <w:r>
        <w:rPr>
          <w:rFonts w:cs="Arial"/>
        </w:rPr>
        <w:t>, including the tasks issued to each team member</w:t>
      </w:r>
      <w:r w:rsidRPr="004F7016">
        <w:rPr>
          <w:rFonts w:cs="Arial"/>
        </w:rPr>
        <w:t>]</w:t>
      </w:r>
      <w:r w:rsidR="0096484D" w:rsidRPr="00EF42AF">
        <w:rPr>
          <w:rFonts w:cs="Arial"/>
        </w:rPr>
        <w:t xml:space="preserve"> </w:t>
      </w:r>
    </w:p>
    <w:p w14:paraId="6357C6BE" w14:textId="77777777" w:rsidR="009D18F4" w:rsidRPr="00EF42AF" w:rsidRDefault="009D18F4" w:rsidP="00A2663B">
      <w:pPr>
        <w:rPr>
          <w:rFonts w:cs="Arial"/>
        </w:rPr>
      </w:pPr>
    </w:p>
    <w:p w14:paraId="16CABB78" w14:textId="55488DC9" w:rsidR="00EF42AF" w:rsidRPr="00EF42AF" w:rsidRDefault="00F22081" w:rsidP="00764389">
      <w:pPr>
        <w:pStyle w:val="Heading2"/>
      </w:pPr>
      <w:bookmarkStart w:id="44" w:name="_Toc202288058"/>
      <w:bookmarkStart w:id="45" w:name="_Ref202288793"/>
      <w:bookmarkStart w:id="46" w:name="_Toc266447525"/>
      <w:r w:rsidRPr="006E0381">
        <w:rPr>
          <w:u w:val="none"/>
        </w:rPr>
        <w:t xml:space="preserve"> </w:t>
      </w:r>
      <w:bookmarkStart w:id="47" w:name="_Toc151643078"/>
      <w:bookmarkEnd w:id="44"/>
      <w:bookmarkEnd w:id="45"/>
      <w:bookmarkEnd w:id="46"/>
      <w:r w:rsidR="00BE5476" w:rsidRPr="00BE5476">
        <w:t xml:space="preserve">Team Manager </w:t>
      </w:r>
      <w:r w:rsidR="00BE5476">
        <w:t>T</w:t>
      </w:r>
      <w:r w:rsidR="001311BF">
        <w:t>wo</w:t>
      </w:r>
      <w:r w:rsidR="00BE5476" w:rsidRPr="00BE5476">
        <w:t xml:space="preserve"> – [insert manager name here]</w:t>
      </w:r>
      <w:bookmarkEnd w:id="47"/>
    </w:p>
    <w:p w14:paraId="5F9848B2" w14:textId="77777777" w:rsidR="00EF42AF" w:rsidRPr="00F31988" w:rsidRDefault="00EF42AF" w:rsidP="00F74EAF">
      <w:pPr>
        <w:rPr>
          <w:rFonts w:cs="Arial"/>
          <w:sz w:val="10"/>
        </w:rPr>
      </w:pPr>
    </w:p>
    <w:p w14:paraId="61F192DB" w14:textId="07442E7B" w:rsidR="00393E51" w:rsidRPr="00393E51" w:rsidRDefault="00393E51" w:rsidP="00393E51"/>
    <w:p w14:paraId="6357C6C1" w14:textId="77777777" w:rsidR="00DE0E31" w:rsidRPr="00BE5476" w:rsidRDefault="00DE0E31" w:rsidP="00F74EAF">
      <w:pPr>
        <w:rPr>
          <w:rFonts w:cs="Arial"/>
          <w:iCs/>
        </w:rPr>
      </w:pPr>
    </w:p>
    <w:p w14:paraId="6357C6C2" w14:textId="0425A832" w:rsidR="00F74EAF" w:rsidRPr="00EF42AF" w:rsidRDefault="00F22081" w:rsidP="00764389">
      <w:pPr>
        <w:pStyle w:val="Heading2"/>
      </w:pPr>
      <w:bookmarkStart w:id="48" w:name="_Toc266447526"/>
      <w:r w:rsidRPr="006E0381">
        <w:rPr>
          <w:u w:val="none"/>
        </w:rPr>
        <w:t xml:space="preserve"> </w:t>
      </w:r>
      <w:bookmarkStart w:id="49" w:name="_Toc151643079"/>
      <w:bookmarkEnd w:id="48"/>
      <w:r w:rsidR="00BE5476" w:rsidRPr="00BE5476">
        <w:t xml:space="preserve">Team Manager </w:t>
      </w:r>
      <w:r w:rsidR="00BE5476">
        <w:t>T</w:t>
      </w:r>
      <w:r w:rsidR="0088680E">
        <w:t>hree</w:t>
      </w:r>
      <w:r w:rsidR="00BE5476" w:rsidRPr="00BE5476">
        <w:t xml:space="preserve"> – [insert manager name here]</w:t>
      </w:r>
      <w:bookmarkEnd w:id="49"/>
    </w:p>
    <w:p w14:paraId="7029CFFE" w14:textId="77777777" w:rsidR="00EF42AF" w:rsidRPr="00F31988" w:rsidRDefault="00EF42AF" w:rsidP="00EF42AF">
      <w:pPr>
        <w:rPr>
          <w:rFonts w:cs="Arial"/>
          <w:sz w:val="10"/>
        </w:rPr>
      </w:pPr>
    </w:p>
    <w:p w14:paraId="6357C6D1" w14:textId="00BB74F1" w:rsidR="00220E45" w:rsidRDefault="00220E45" w:rsidP="00F74EAF">
      <w:pPr>
        <w:rPr>
          <w:rFonts w:cs="Arial"/>
        </w:rPr>
      </w:pPr>
    </w:p>
    <w:p w14:paraId="2A231A37" w14:textId="77777777" w:rsidR="00BE5476" w:rsidRPr="00EF42AF" w:rsidRDefault="00BE5476" w:rsidP="00F74EAF">
      <w:pPr>
        <w:rPr>
          <w:rFonts w:cs="Arial"/>
        </w:rPr>
      </w:pPr>
    </w:p>
    <w:p w14:paraId="6357C6D4" w14:textId="790C8383" w:rsidR="00F74EAF" w:rsidRPr="00EF42AF" w:rsidRDefault="00F22081" w:rsidP="00764389">
      <w:pPr>
        <w:pStyle w:val="Heading2"/>
      </w:pPr>
      <w:bookmarkStart w:id="50" w:name="_Toc202288059"/>
      <w:bookmarkStart w:id="51" w:name="_Toc266447527"/>
      <w:r w:rsidRPr="006E0381">
        <w:rPr>
          <w:u w:val="none"/>
        </w:rPr>
        <w:t xml:space="preserve"> </w:t>
      </w:r>
      <w:bookmarkStart w:id="52" w:name="_Toc151643080"/>
      <w:bookmarkEnd w:id="50"/>
      <w:bookmarkEnd w:id="51"/>
      <w:r w:rsidR="00BE5476" w:rsidRPr="00BE5476">
        <w:t xml:space="preserve">Team Manager </w:t>
      </w:r>
      <w:r w:rsidR="00BE5476">
        <w:t>Four</w:t>
      </w:r>
      <w:r w:rsidR="00BE5476" w:rsidRPr="00BE5476">
        <w:t xml:space="preserve"> – [insert manager name here]</w:t>
      </w:r>
      <w:bookmarkEnd w:id="52"/>
    </w:p>
    <w:p w14:paraId="0F1D42BB" w14:textId="77777777" w:rsidR="00EF42AF" w:rsidRPr="00F31988" w:rsidRDefault="00EF42AF" w:rsidP="00F74EAF">
      <w:pPr>
        <w:rPr>
          <w:rFonts w:cs="Arial"/>
          <w:sz w:val="10"/>
        </w:rPr>
      </w:pPr>
    </w:p>
    <w:p w14:paraId="6357C6D6" w14:textId="6759CD6C" w:rsidR="007128C6" w:rsidRPr="00EF42AF" w:rsidRDefault="007128C6" w:rsidP="00F74EAF">
      <w:pPr>
        <w:rPr>
          <w:rFonts w:cs="Arial"/>
        </w:rPr>
      </w:pPr>
    </w:p>
    <w:p w14:paraId="6357C6E9" w14:textId="77777777" w:rsidR="00C85342" w:rsidRDefault="00C85342" w:rsidP="00160B81">
      <w:pPr>
        <w:rPr>
          <w:rFonts w:cs="Arial"/>
        </w:rPr>
      </w:pPr>
      <w:bookmarkStart w:id="53" w:name="_Toc266447540"/>
      <w:bookmarkStart w:id="54" w:name="_Toc121041584"/>
      <w:bookmarkStart w:id="55" w:name="_Toc202288061"/>
      <w:bookmarkStart w:id="56" w:name="_Toc266447528"/>
    </w:p>
    <w:p w14:paraId="5500F160" w14:textId="2038D46E" w:rsidR="004D634C" w:rsidRDefault="004D634C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6357C700" w14:textId="2F4EDCF1" w:rsidR="00B1253D" w:rsidRDefault="00BE5476" w:rsidP="006E0381">
      <w:pPr>
        <w:pStyle w:val="Heading1"/>
        <w:rPr>
          <w:iCs/>
        </w:rPr>
      </w:pPr>
      <w:bookmarkStart w:id="57" w:name="_Toc151643081"/>
      <w:bookmarkEnd w:id="53"/>
      <w:r>
        <w:lastRenderedPageBreak/>
        <w:t>Candidate/Participant Reports</w:t>
      </w:r>
      <w:bookmarkEnd w:id="57"/>
    </w:p>
    <w:p w14:paraId="2A872502" w14:textId="77777777" w:rsidR="007F2D8C" w:rsidRPr="000B65CE" w:rsidRDefault="007F2D8C" w:rsidP="007F2D8C">
      <w:pPr>
        <w:rPr>
          <w:sz w:val="10"/>
          <w:szCs w:val="10"/>
          <w:lang w:val="x-none" w:eastAsia="x-none"/>
        </w:rPr>
      </w:pPr>
    </w:p>
    <w:p w14:paraId="5527D738" w14:textId="77777777" w:rsidR="00764389" w:rsidRPr="00764389" w:rsidRDefault="00764389" w:rsidP="00764389">
      <w:pPr>
        <w:pStyle w:val="ListParagraph"/>
        <w:framePr w:wrap="auto" w:vAnchor="margin" w:yAlign="inline"/>
        <w:numPr>
          <w:ilvl w:val="0"/>
          <w:numId w:val="3"/>
        </w:numPr>
        <w:spacing w:before="0" w:after="0"/>
        <w:outlineLvl w:val="1"/>
        <w:rPr>
          <w:rFonts w:cs="Arial"/>
          <w:b/>
          <w:caps/>
          <w:vanish/>
          <w:color w:val="000000"/>
          <w:lang w:eastAsia="x-none"/>
        </w:rPr>
      </w:pPr>
      <w:bookmarkStart w:id="58" w:name="_Toc480566558"/>
      <w:bookmarkStart w:id="59" w:name="_Toc480566693"/>
      <w:bookmarkStart w:id="60" w:name="_Toc480673202"/>
      <w:bookmarkStart w:id="61" w:name="_Toc480673304"/>
      <w:bookmarkStart w:id="62" w:name="_Toc480673570"/>
      <w:bookmarkStart w:id="63" w:name="_Toc480673754"/>
      <w:bookmarkStart w:id="64" w:name="_Toc480673851"/>
      <w:bookmarkStart w:id="65" w:name="_Toc480673947"/>
      <w:bookmarkStart w:id="66" w:name="_Toc480821391"/>
      <w:bookmarkStart w:id="67" w:name="_Toc480845034"/>
      <w:bookmarkStart w:id="68" w:name="_Toc480884955"/>
      <w:bookmarkStart w:id="69" w:name="_Toc480924014"/>
      <w:bookmarkStart w:id="70" w:name="_Toc480924165"/>
      <w:bookmarkStart w:id="71" w:name="_Toc480924260"/>
      <w:bookmarkStart w:id="72" w:name="_Toc480924356"/>
      <w:bookmarkStart w:id="73" w:name="_Toc480924663"/>
      <w:bookmarkStart w:id="74" w:name="_Toc480924755"/>
      <w:bookmarkStart w:id="75" w:name="_Toc480924916"/>
      <w:bookmarkStart w:id="76" w:name="_Toc480925012"/>
      <w:bookmarkStart w:id="77" w:name="_Toc480925109"/>
      <w:bookmarkStart w:id="78" w:name="_Toc480925205"/>
      <w:bookmarkStart w:id="79" w:name="_Toc480925300"/>
      <w:bookmarkStart w:id="80" w:name="_Toc480925394"/>
      <w:bookmarkStart w:id="81" w:name="_Toc480925487"/>
      <w:bookmarkStart w:id="82" w:name="_Toc480925577"/>
      <w:bookmarkStart w:id="83" w:name="_Toc480933264"/>
      <w:bookmarkStart w:id="84" w:name="_Toc480940339"/>
      <w:bookmarkStart w:id="85" w:name="_Toc480940429"/>
      <w:bookmarkStart w:id="86" w:name="_Toc480944883"/>
      <w:bookmarkStart w:id="87" w:name="_Toc480949933"/>
      <w:bookmarkStart w:id="88" w:name="_Toc150870546"/>
      <w:bookmarkStart w:id="89" w:name="_Toc150871690"/>
      <w:bookmarkStart w:id="90" w:name="_Toc150871731"/>
      <w:bookmarkStart w:id="91" w:name="_Toc150873712"/>
      <w:bookmarkStart w:id="92" w:name="_Toc151038522"/>
      <w:bookmarkStart w:id="93" w:name="_Toc151043250"/>
      <w:bookmarkStart w:id="94" w:name="_Toc151044481"/>
      <w:bookmarkStart w:id="95" w:name="_Toc151044512"/>
      <w:bookmarkStart w:id="96" w:name="_Toc151044618"/>
      <w:bookmarkStart w:id="97" w:name="_Toc151044648"/>
      <w:bookmarkStart w:id="98" w:name="_Toc151044694"/>
      <w:bookmarkStart w:id="99" w:name="_Toc151643082"/>
      <w:bookmarkStart w:id="100" w:name="_Toc480884956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750D0198" w14:textId="7709FC7A" w:rsidR="00365499" w:rsidRPr="0005206B" w:rsidRDefault="00450A14" w:rsidP="00764389">
      <w:pPr>
        <w:pStyle w:val="Heading2"/>
      </w:pPr>
      <w:r w:rsidRPr="00450A14">
        <w:rPr>
          <w:u w:val="none"/>
        </w:rPr>
        <w:t xml:space="preserve"> </w:t>
      </w:r>
      <w:bookmarkStart w:id="101" w:name="_Hlk150869249"/>
      <w:bookmarkStart w:id="102" w:name="_Toc151643083"/>
      <w:bookmarkEnd w:id="100"/>
      <w:r w:rsidR="004D634C">
        <w:t>Candidate/Participant Report [insert student name]</w:t>
      </w:r>
      <w:bookmarkEnd w:id="101"/>
      <w:bookmarkEnd w:id="102"/>
    </w:p>
    <w:p w14:paraId="6357C703" w14:textId="77777777" w:rsidR="00B1253D" w:rsidRPr="00F31988" w:rsidRDefault="00B1253D" w:rsidP="00B1253D">
      <w:pPr>
        <w:rPr>
          <w:rFonts w:cs="Arial"/>
          <w:sz w:val="10"/>
        </w:rPr>
      </w:pPr>
      <w:bookmarkStart w:id="103" w:name="_Hlk150869273"/>
    </w:p>
    <w:p w14:paraId="0DB59B67" w14:textId="2C8128B4" w:rsidR="00F31988" w:rsidRDefault="007238C1" w:rsidP="008D6008">
      <w:pPr>
        <w:rPr>
          <w:rFonts w:cs="Arial"/>
        </w:rPr>
      </w:pPr>
      <w:r w:rsidRPr="007238C1">
        <w:rPr>
          <w:rFonts w:cs="Arial"/>
        </w:rPr>
        <w:t>[This is where the candidate will detail their participation in the project team and delivery of the completed solution</w:t>
      </w:r>
      <w:r w:rsidR="005B6388">
        <w:rPr>
          <w:rFonts w:cs="Arial"/>
        </w:rPr>
        <w:t xml:space="preserve"> based on the tasks provided</w:t>
      </w:r>
      <w:r w:rsidRPr="007238C1">
        <w:rPr>
          <w:rFonts w:cs="Arial"/>
        </w:rPr>
        <w:t>]</w:t>
      </w:r>
      <w:r w:rsidR="00F31988">
        <w:rPr>
          <w:rFonts w:cs="Arial"/>
        </w:rPr>
        <w:t xml:space="preserve"> </w:t>
      </w:r>
    </w:p>
    <w:p w14:paraId="768C8E7B" w14:textId="77777777" w:rsidR="00E95913" w:rsidRDefault="00E95913" w:rsidP="008D6008">
      <w:pPr>
        <w:rPr>
          <w:rFonts w:cs="Arial"/>
        </w:rPr>
      </w:pPr>
    </w:p>
    <w:p w14:paraId="6357C705" w14:textId="7FF4E0BB" w:rsidR="00B1253D" w:rsidRDefault="0005206B" w:rsidP="00764389">
      <w:pPr>
        <w:pStyle w:val="Heading2"/>
      </w:pPr>
      <w:bookmarkStart w:id="104" w:name="_Toc480566560"/>
      <w:bookmarkStart w:id="105" w:name="_Toc480566695"/>
      <w:bookmarkStart w:id="106" w:name="_Toc480673204"/>
      <w:bookmarkStart w:id="107" w:name="_Toc480673306"/>
      <w:bookmarkStart w:id="108" w:name="_Toc480673572"/>
      <w:bookmarkStart w:id="109" w:name="_Toc480673756"/>
      <w:bookmarkStart w:id="110" w:name="_Toc480673853"/>
      <w:bookmarkStart w:id="111" w:name="_Toc480673949"/>
      <w:bookmarkStart w:id="112" w:name="_Toc480821393"/>
      <w:bookmarkStart w:id="113" w:name="_Toc480845036"/>
      <w:bookmarkStart w:id="114" w:name="_Toc480884957"/>
      <w:bookmarkStart w:id="115" w:name="_Toc480924016"/>
      <w:bookmarkStart w:id="116" w:name="_Toc480924167"/>
      <w:bookmarkStart w:id="117" w:name="_Toc480924262"/>
      <w:bookmarkStart w:id="118" w:name="_Toc480924358"/>
      <w:bookmarkStart w:id="119" w:name="_Toc480924665"/>
      <w:bookmarkStart w:id="120" w:name="_Toc480924757"/>
      <w:bookmarkStart w:id="121" w:name="_Toc480924918"/>
      <w:bookmarkStart w:id="122" w:name="_Toc480925014"/>
      <w:bookmarkStart w:id="123" w:name="_Toc480925111"/>
      <w:bookmarkStart w:id="124" w:name="_Toc480925207"/>
      <w:bookmarkStart w:id="125" w:name="_Toc480925302"/>
      <w:bookmarkStart w:id="126" w:name="_Toc480925396"/>
      <w:bookmarkStart w:id="127" w:name="_Toc480925489"/>
      <w:bookmarkStart w:id="128" w:name="_Toc480925579"/>
      <w:bookmarkStart w:id="129" w:name="_Toc480933266"/>
      <w:bookmarkStart w:id="130" w:name="_Toc480940341"/>
      <w:bookmarkStart w:id="131" w:name="_Toc480940431"/>
      <w:bookmarkStart w:id="132" w:name="_Toc480944885"/>
      <w:bookmarkStart w:id="133" w:name="_Toc480949935"/>
      <w:bookmarkStart w:id="134" w:name="_Toc150870548"/>
      <w:bookmarkStart w:id="135" w:name="_Toc150871692"/>
      <w:bookmarkStart w:id="136" w:name="_Toc150871733"/>
      <w:bookmarkStart w:id="137" w:name="_Toc150873714"/>
      <w:bookmarkStart w:id="138" w:name="_Toc480884960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r w:rsidRPr="00450A14">
        <w:rPr>
          <w:u w:val="none"/>
        </w:rPr>
        <w:t xml:space="preserve"> </w:t>
      </w:r>
      <w:bookmarkStart w:id="139" w:name="_Toc151643084"/>
      <w:bookmarkEnd w:id="138"/>
      <w:r w:rsidR="004D634C" w:rsidRPr="004D634C">
        <w:t>Candidate/Participant Report [insert student name]</w:t>
      </w:r>
      <w:bookmarkEnd w:id="139"/>
    </w:p>
    <w:p w14:paraId="1311C896" w14:textId="77777777" w:rsidR="004D634C" w:rsidRPr="00F31988" w:rsidRDefault="004D634C" w:rsidP="004D634C">
      <w:pPr>
        <w:rPr>
          <w:rFonts w:cs="Arial"/>
          <w:sz w:val="10"/>
        </w:rPr>
      </w:pPr>
      <w:bookmarkStart w:id="140" w:name="_Toc480566564"/>
      <w:bookmarkStart w:id="141" w:name="_Toc480566699"/>
      <w:bookmarkStart w:id="142" w:name="_Toc480673208"/>
      <w:bookmarkStart w:id="143" w:name="_Toc480673310"/>
      <w:bookmarkStart w:id="144" w:name="_Toc480673576"/>
      <w:bookmarkStart w:id="145" w:name="_Toc480673760"/>
      <w:bookmarkStart w:id="146" w:name="_Toc480673857"/>
      <w:bookmarkStart w:id="147" w:name="_Toc480673953"/>
      <w:bookmarkStart w:id="148" w:name="_Toc480821397"/>
      <w:bookmarkStart w:id="149" w:name="_Toc480845040"/>
      <w:bookmarkStart w:id="150" w:name="_Toc480884961"/>
      <w:bookmarkStart w:id="151" w:name="_Toc480924020"/>
      <w:bookmarkStart w:id="152" w:name="_Toc480924171"/>
      <w:bookmarkStart w:id="153" w:name="_Toc480924266"/>
      <w:bookmarkStart w:id="154" w:name="_Toc480566700"/>
      <w:bookmarkStart w:id="155" w:name="_Toc480673577"/>
      <w:bookmarkStart w:id="156" w:name="_Toc480821398"/>
      <w:bookmarkStart w:id="157" w:name="_Toc480845041"/>
      <w:bookmarkStart w:id="158" w:name="_Toc480884962"/>
      <w:bookmarkStart w:id="159" w:name="_Toc480566701"/>
      <w:bookmarkStart w:id="160" w:name="_Toc480673578"/>
      <w:bookmarkStart w:id="161" w:name="_Toc480821399"/>
      <w:bookmarkStart w:id="162" w:name="_Toc480845042"/>
      <w:bookmarkStart w:id="163" w:name="_Toc480884963"/>
      <w:bookmarkStart w:id="164" w:name="_Toc480924362"/>
      <w:bookmarkStart w:id="165" w:name="_Toc480884964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 w14:paraId="2C48CC9A" w14:textId="3D9C5F0C" w:rsidR="004D634C" w:rsidRDefault="004D634C" w:rsidP="004D634C">
      <w:pPr>
        <w:rPr>
          <w:rFonts w:cs="Arial"/>
        </w:rPr>
      </w:pPr>
      <w:r>
        <w:rPr>
          <w:rFonts w:cs="Arial"/>
        </w:rPr>
        <w:t xml:space="preserve"> </w:t>
      </w:r>
    </w:p>
    <w:p w14:paraId="7FDE0CEE" w14:textId="77777777" w:rsidR="004D634C" w:rsidRDefault="004D634C" w:rsidP="004D634C">
      <w:pPr>
        <w:rPr>
          <w:rFonts w:cs="Arial"/>
        </w:rPr>
      </w:pPr>
    </w:p>
    <w:p w14:paraId="0F7B1E65" w14:textId="5807F303" w:rsidR="002D4021" w:rsidRDefault="004D634C" w:rsidP="00764389">
      <w:pPr>
        <w:pStyle w:val="Heading2"/>
      </w:pPr>
      <w:bookmarkStart w:id="166" w:name="_Toc151643085"/>
      <w:bookmarkEnd w:id="0"/>
      <w:bookmarkEnd w:id="165"/>
      <w:r w:rsidRPr="004D634C">
        <w:t>Candidate/Participant Report [insert student name]</w:t>
      </w:r>
      <w:bookmarkEnd w:id="166"/>
    </w:p>
    <w:p w14:paraId="2E745595" w14:textId="77777777" w:rsidR="00594F19" w:rsidRPr="00594F19" w:rsidRDefault="00594F19" w:rsidP="00B1253D">
      <w:pPr>
        <w:tabs>
          <w:tab w:val="num" w:pos="360"/>
        </w:tabs>
        <w:rPr>
          <w:sz w:val="10"/>
          <w:szCs w:val="10"/>
          <w:lang w:eastAsia="x-none"/>
        </w:rPr>
      </w:pPr>
    </w:p>
    <w:p w14:paraId="66235665" w14:textId="03EC2195" w:rsidR="002D4021" w:rsidRDefault="002D4021" w:rsidP="00B1253D">
      <w:pPr>
        <w:tabs>
          <w:tab w:val="num" w:pos="360"/>
        </w:tabs>
        <w:rPr>
          <w:lang w:eastAsia="x-none"/>
        </w:rPr>
      </w:pPr>
    </w:p>
    <w:p w14:paraId="7F2C578C" w14:textId="77777777" w:rsidR="0061635D" w:rsidRDefault="0061635D" w:rsidP="00B1253D">
      <w:pPr>
        <w:tabs>
          <w:tab w:val="num" w:pos="360"/>
        </w:tabs>
        <w:rPr>
          <w:lang w:eastAsia="x-none"/>
        </w:rPr>
      </w:pPr>
    </w:p>
    <w:p w14:paraId="182EEDEB" w14:textId="2B7F89ED" w:rsidR="00B04AD7" w:rsidRDefault="004D634C" w:rsidP="00764389">
      <w:pPr>
        <w:pStyle w:val="Heading2"/>
      </w:pPr>
      <w:bookmarkStart w:id="167" w:name="_Toc480566707"/>
      <w:bookmarkStart w:id="168" w:name="_Toc480673584"/>
      <w:bookmarkStart w:id="169" w:name="_Toc480821405"/>
      <w:bookmarkStart w:id="170" w:name="_Toc480845048"/>
      <w:bookmarkStart w:id="171" w:name="_Toc480884969"/>
      <w:bookmarkStart w:id="172" w:name="_Toc480884970"/>
      <w:bookmarkStart w:id="173" w:name="_Toc151643086"/>
      <w:bookmarkEnd w:id="167"/>
      <w:bookmarkEnd w:id="168"/>
      <w:bookmarkEnd w:id="169"/>
      <w:bookmarkEnd w:id="170"/>
      <w:bookmarkEnd w:id="171"/>
      <w:r w:rsidRPr="004D634C">
        <w:t>Candidate/Participant Report [insert student name]</w:t>
      </w:r>
      <w:bookmarkEnd w:id="172"/>
      <w:bookmarkEnd w:id="173"/>
      <w:r>
        <w:t xml:space="preserve"> </w:t>
      </w:r>
    </w:p>
    <w:p w14:paraId="0258D718" w14:textId="719CA224" w:rsidR="00B04AD7" w:rsidRPr="00B04AD7" w:rsidRDefault="00B04AD7" w:rsidP="00B04AD7">
      <w:pPr>
        <w:rPr>
          <w:sz w:val="10"/>
          <w:szCs w:val="10"/>
          <w:lang w:eastAsia="x-none"/>
        </w:rPr>
      </w:pPr>
    </w:p>
    <w:p w14:paraId="5298A7DF" w14:textId="6EEB2476" w:rsidR="0066158B" w:rsidRDefault="0066158B" w:rsidP="004D634C">
      <w:pPr>
        <w:rPr>
          <w:i/>
          <w:color w:val="FF0000"/>
          <w:lang w:eastAsia="x-none"/>
        </w:rPr>
      </w:pPr>
    </w:p>
    <w:p w14:paraId="65E786C9" w14:textId="77777777" w:rsidR="00D215D4" w:rsidRPr="00B04AD7" w:rsidRDefault="00D215D4" w:rsidP="00B04AD7">
      <w:pPr>
        <w:rPr>
          <w:lang w:eastAsia="x-none"/>
        </w:rPr>
      </w:pPr>
    </w:p>
    <w:p w14:paraId="6FCF314C" w14:textId="77777777" w:rsidR="00086A10" w:rsidRDefault="00086A10">
      <w:pPr>
        <w:spacing w:line="240" w:lineRule="auto"/>
        <w:jc w:val="left"/>
        <w:rPr>
          <w:rFonts w:cs="Arial"/>
          <w:b/>
          <w:caps/>
          <w:color w:val="000000"/>
          <w:sz w:val="28"/>
          <w:szCs w:val="28"/>
          <w:lang w:val="x-none" w:eastAsia="x-none"/>
        </w:rPr>
      </w:pPr>
      <w:bookmarkStart w:id="174" w:name="_Toc480884975"/>
      <w:bookmarkEnd w:id="54"/>
      <w:bookmarkEnd w:id="55"/>
      <w:bookmarkEnd w:id="56"/>
      <w:r>
        <w:br w:type="page"/>
      </w:r>
    </w:p>
    <w:p w14:paraId="6357C74F" w14:textId="2829E475" w:rsidR="00F74EAF" w:rsidRPr="000A75FA" w:rsidRDefault="00086A10" w:rsidP="006E0381">
      <w:pPr>
        <w:pStyle w:val="Heading1"/>
      </w:pPr>
      <w:bookmarkStart w:id="175" w:name="_Toc151643087"/>
      <w:bookmarkEnd w:id="174"/>
      <w:r>
        <w:lastRenderedPageBreak/>
        <w:t>Feedback Analysis Reports</w:t>
      </w:r>
      <w:bookmarkEnd w:id="175"/>
    </w:p>
    <w:p w14:paraId="6357C750" w14:textId="77777777" w:rsidR="00F74EAF" w:rsidRPr="000B65CE" w:rsidRDefault="00F74EAF" w:rsidP="00F74EAF">
      <w:pPr>
        <w:rPr>
          <w:rFonts w:cs="Arial"/>
          <w:sz w:val="10"/>
          <w:szCs w:val="10"/>
        </w:rPr>
      </w:pPr>
    </w:p>
    <w:p w14:paraId="76DD2445" w14:textId="77777777" w:rsidR="00764389" w:rsidRPr="00764389" w:rsidRDefault="00764389" w:rsidP="00764389">
      <w:pPr>
        <w:pStyle w:val="ListParagraph"/>
        <w:framePr w:wrap="auto" w:vAnchor="margin" w:yAlign="inline"/>
        <w:numPr>
          <w:ilvl w:val="0"/>
          <w:numId w:val="3"/>
        </w:numPr>
        <w:spacing w:before="0" w:after="0"/>
        <w:outlineLvl w:val="1"/>
        <w:rPr>
          <w:rFonts w:cs="Arial"/>
          <w:b/>
          <w:caps/>
          <w:vanish/>
          <w:color w:val="000000"/>
          <w:lang w:eastAsia="x-none"/>
        </w:rPr>
      </w:pPr>
      <w:bookmarkStart w:id="176" w:name="_Toc266710265"/>
      <w:bookmarkStart w:id="177" w:name="_Toc266711018"/>
      <w:bookmarkStart w:id="178" w:name="_Toc271283199"/>
      <w:bookmarkStart w:id="179" w:name="_Toc340606384"/>
      <w:bookmarkStart w:id="180" w:name="_Toc340611911"/>
      <w:bookmarkStart w:id="181" w:name="_Toc340612081"/>
      <w:bookmarkStart w:id="182" w:name="_Toc340614008"/>
      <w:bookmarkStart w:id="183" w:name="_Toc341173674"/>
      <w:bookmarkStart w:id="184" w:name="_Toc341173852"/>
      <w:bookmarkStart w:id="185" w:name="_Toc341174532"/>
      <w:bookmarkStart w:id="186" w:name="_Toc345410430"/>
      <w:bookmarkStart w:id="187" w:name="_Toc345410761"/>
      <w:bookmarkStart w:id="188" w:name="_Toc345412866"/>
      <w:bookmarkStart w:id="189" w:name="_Toc371251358"/>
      <w:bookmarkStart w:id="190" w:name="_Toc371251407"/>
      <w:bookmarkStart w:id="191" w:name="_Toc371255387"/>
      <w:bookmarkStart w:id="192" w:name="_Toc371255542"/>
      <w:bookmarkStart w:id="193" w:name="_Toc469573357"/>
      <w:bookmarkStart w:id="194" w:name="_Toc478391901"/>
      <w:bookmarkStart w:id="195" w:name="_Toc478392040"/>
      <w:bookmarkStart w:id="196" w:name="_Toc478668719"/>
      <w:bookmarkStart w:id="197" w:name="_Toc478675219"/>
      <w:bookmarkStart w:id="198" w:name="_Toc478676356"/>
      <w:bookmarkStart w:id="199" w:name="_Toc478719069"/>
      <w:bookmarkStart w:id="200" w:name="_Toc478719264"/>
      <w:bookmarkStart w:id="201" w:name="_Toc478726094"/>
      <w:bookmarkStart w:id="202" w:name="_Toc478731558"/>
      <w:bookmarkStart w:id="203" w:name="_Toc480141707"/>
      <w:bookmarkStart w:id="204" w:name="_Toc480141949"/>
      <w:bookmarkStart w:id="205" w:name="_Toc480149949"/>
      <w:bookmarkStart w:id="206" w:name="_Toc480149996"/>
      <w:bookmarkStart w:id="207" w:name="_Toc480214382"/>
      <w:bookmarkStart w:id="208" w:name="_Toc480221331"/>
      <w:bookmarkStart w:id="209" w:name="_Toc480238983"/>
      <w:bookmarkStart w:id="210" w:name="_Toc480239031"/>
      <w:bookmarkStart w:id="211" w:name="_Toc480319570"/>
      <w:bookmarkStart w:id="212" w:name="_Toc480319753"/>
      <w:bookmarkStart w:id="213" w:name="_Toc480319825"/>
      <w:bookmarkStart w:id="214" w:name="_Toc480335793"/>
      <w:bookmarkStart w:id="215" w:name="_Toc480335991"/>
      <w:bookmarkStart w:id="216" w:name="_Toc480336924"/>
      <w:bookmarkStart w:id="217" w:name="_Toc480336981"/>
      <w:bookmarkStart w:id="218" w:name="_Toc480337034"/>
      <w:bookmarkStart w:id="219" w:name="_Toc480413171"/>
      <w:bookmarkStart w:id="220" w:name="_Toc480414628"/>
      <w:bookmarkStart w:id="221" w:name="_Toc480417745"/>
      <w:bookmarkStart w:id="222" w:name="_Toc480566579"/>
      <w:bookmarkStart w:id="223" w:name="_Toc480566714"/>
      <w:bookmarkStart w:id="224" w:name="_Toc480673223"/>
      <w:bookmarkStart w:id="225" w:name="_Toc480673325"/>
      <w:bookmarkStart w:id="226" w:name="_Toc480673591"/>
      <w:bookmarkStart w:id="227" w:name="_Toc480673775"/>
      <w:bookmarkStart w:id="228" w:name="_Toc480673872"/>
      <w:bookmarkStart w:id="229" w:name="_Toc480673968"/>
      <w:bookmarkStart w:id="230" w:name="_Toc480821412"/>
      <w:bookmarkStart w:id="231" w:name="_Toc480845055"/>
      <w:bookmarkStart w:id="232" w:name="_Toc480884976"/>
      <w:bookmarkStart w:id="233" w:name="_Toc480924035"/>
      <w:bookmarkStart w:id="234" w:name="_Toc480924186"/>
      <w:bookmarkStart w:id="235" w:name="_Toc480924281"/>
      <w:bookmarkStart w:id="236" w:name="_Toc480924376"/>
      <w:bookmarkStart w:id="237" w:name="_Toc480924681"/>
      <w:bookmarkStart w:id="238" w:name="_Toc480924773"/>
      <w:bookmarkStart w:id="239" w:name="_Toc480924934"/>
      <w:bookmarkStart w:id="240" w:name="_Toc480925030"/>
      <w:bookmarkStart w:id="241" w:name="_Toc480925126"/>
      <w:bookmarkStart w:id="242" w:name="_Toc480925222"/>
      <w:bookmarkStart w:id="243" w:name="_Toc480925317"/>
      <w:bookmarkStart w:id="244" w:name="_Toc480925411"/>
      <w:bookmarkStart w:id="245" w:name="_Toc480925504"/>
      <w:bookmarkStart w:id="246" w:name="_Toc480925594"/>
      <w:bookmarkStart w:id="247" w:name="_Toc480933281"/>
      <w:bookmarkStart w:id="248" w:name="_Toc480940356"/>
      <w:bookmarkStart w:id="249" w:name="_Toc480940446"/>
      <w:bookmarkStart w:id="250" w:name="_Toc480944900"/>
      <w:bookmarkStart w:id="251" w:name="_Toc480949950"/>
      <w:bookmarkStart w:id="252" w:name="_Toc150870555"/>
      <w:bookmarkStart w:id="253" w:name="_Toc150871699"/>
      <w:bookmarkStart w:id="254" w:name="_Toc150871740"/>
      <w:bookmarkStart w:id="255" w:name="_Toc150873721"/>
      <w:bookmarkStart w:id="256" w:name="_Toc151038528"/>
      <w:bookmarkStart w:id="257" w:name="_Toc151043256"/>
      <w:bookmarkStart w:id="258" w:name="_Toc151044487"/>
      <w:bookmarkStart w:id="259" w:name="_Toc151044518"/>
      <w:bookmarkStart w:id="260" w:name="_Toc151044624"/>
      <w:bookmarkStart w:id="261" w:name="_Toc151044654"/>
      <w:bookmarkStart w:id="262" w:name="_Toc151044700"/>
      <w:bookmarkStart w:id="263" w:name="_Toc151643088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 w14:paraId="64F215E1" w14:textId="4587693D" w:rsidR="009D4222" w:rsidRPr="009D4222" w:rsidRDefault="00495F47" w:rsidP="00764389">
      <w:pPr>
        <w:pStyle w:val="Heading2"/>
      </w:pPr>
      <w:r w:rsidRPr="007E32B4">
        <w:rPr>
          <w:u w:val="none"/>
        </w:rPr>
        <w:t xml:space="preserve"> </w:t>
      </w:r>
      <w:bookmarkStart w:id="264" w:name="_Toc151643089"/>
      <w:r w:rsidR="00086A10">
        <w:t>Presentation Day One</w:t>
      </w:r>
      <w:bookmarkEnd w:id="264"/>
    </w:p>
    <w:p w14:paraId="23939D28" w14:textId="77777777" w:rsidR="00594F19" w:rsidRPr="00594F19" w:rsidRDefault="00594F19" w:rsidP="00F74EAF">
      <w:pPr>
        <w:ind w:right="-61"/>
        <w:rPr>
          <w:rFonts w:cs="Arial"/>
          <w:sz w:val="10"/>
          <w:szCs w:val="10"/>
        </w:rPr>
      </w:pPr>
    </w:p>
    <w:p w14:paraId="6357C75C" w14:textId="1E1544BC" w:rsidR="006B6CF6" w:rsidRDefault="003A2D53" w:rsidP="00F74EAF">
      <w:pPr>
        <w:ind w:right="-61"/>
        <w:rPr>
          <w:rFonts w:cs="Arial"/>
        </w:rPr>
      </w:pPr>
      <w:r w:rsidRPr="003A2D53">
        <w:rPr>
          <w:rFonts w:cs="Arial"/>
        </w:rPr>
        <w:t xml:space="preserve">[This is where the </w:t>
      </w:r>
      <w:r>
        <w:rPr>
          <w:rFonts w:cs="Arial"/>
        </w:rPr>
        <w:t>team</w:t>
      </w:r>
      <w:r w:rsidRPr="003A2D53">
        <w:rPr>
          <w:rFonts w:cs="Arial"/>
        </w:rPr>
        <w:t xml:space="preserve"> will detail their </w:t>
      </w:r>
      <w:r>
        <w:rPr>
          <w:rFonts w:cs="Arial"/>
        </w:rPr>
        <w:t>feedback</w:t>
      </w:r>
      <w:r w:rsidR="00976605">
        <w:rPr>
          <w:rFonts w:cs="Arial"/>
        </w:rPr>
        <w:t xml:space="preserve"> </w:t>
      </w:r>
      <w:r w:rsidR="00412359">
        <w:rPr>
          <w:rFonts w:cs="Arial"/>
        </w:rPr>
        <w:t>analysis for each of the presentations</w:t>
      </w:r>
      <w:r w:rsidRPr="003A2D53">
        <w:rPr>
          <w:rFonts w:cs="Arial"/>
        </w:rPr>
        <w:t>]</w:t>
      </w:r>
      <w:r w:rsidR="004A328A">
        <w:rPr>
          <w:rFonts w:cs="Arial"/>
        </w:rPr>
        <w:t xml:space="preserve"> </w:t>
      </w:r>
    </w:p>
    <w:p w14:paraId="7633D97B" w14:textId="77777777" w:rsidR="00CC3AD9" w:rsidRPr="00EF42AF" w:rsidRDefault="00CC3AD9" w:rsidP="00F74EAF">
      <w:pPr>
        <w:ind w:right="-61"/>
        <w:rPr>
          <w:rFonts w:cs="Arial"/>
        </w:rPr>
      </w:pPr>
    </w:p>
    <w:p w14:paraId="6357C75D" w14:textId="0DF09D74" w:rsidR="006B6CF6" w:rsidRDefault="00CC3AD9" w:rsidP="00764389">
      <w:pPr>
        <w:pStyle w:val="Heading2"/>
      </w:pPr>
      <w:r w:rsidRPr="007E32B4">
        <w:rPr>
          <w:u w:val="none"/>
        </w:rPr>
        <w:t xml:space="preserve"> </w:t>
      </w:r>
      <w:bookmarkStart w:id="265" w:name="_Toc151643090"/>
      <w:r w:rsidR="00086A10" w:rsidRPr="00086A10">
        <w:t>Vulnerabilities Presentation Day</w:t>
      </w:r>
      <w:bookmarkEnd w:id="265"/>
    </w:p>
    <w:p w14:paraId="4FE5A42E" w14:textId="77777777" w:rsidR="000B65CE" w:rsidRPr="000B65CE" w:rsidRDefault="000B65CE" w:rsidP="000B65CE">
      <w:pPr>
        <w:rPr>
          <w:sz w:val="10"/>
          <w:szCs w:val="10"/>
          <w:lang w:val="x-none" w:eastAsia="x-none"/>
        </w:rPr>
      </w:pPr>
      <w:bookmarkStart w:id="266" w:name="_Toc480566718"/>
      <w:bookmarkStart w:id="267" w:name="_Toc480673595"/>
      <w:bookmarkStart w:id="268" w:name="_Toc480821416"/>
      <w:bookmarkStart w:id="269" w:name="_Toc480845059"/>
      <w:bookmarkStart w:id="270" w:name="_Toc480884980"/>
      <w:bookmarkStart w:id="271" w:name="_Toc480566719"/>
      <w:bookmarkStart w:id="272" w:name="_Toc480673596"/>
      <w:bookmarkStart w:id="273" w:name="_Toc480821417"/>
      <w:bookmarkStart w:id="274" w:name="_Toc480845060"/>
      <w:bookmarkStart w:id="275" w:name="_Toc480884981"/>
      <w:bookmarkStart w:id="276" w:name="_Toc266447530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</w:p>
    <w:bookmarkEnd w:id="276"/>
    <w:p w14:paraId="6357C763" w14:textId="60F99C80" w:rsidR="00F74EAF" w:rsidRDefault="00F74EAF" w:rsidP="00F74EAF">
      <w:pPr>
        <w:rPr>
          <w:rFonts w:cs="Arial"/>
        </w:rPr>
      </w:pPr>
    </w:p>
    <w:p w14:paraId="2439E2CF" w14:textId="77777777" w:rsidR="00086A10" w:rsidRDefault="00086A10" w:rsidP="00F74EAF">
      <w:pPr>
        <w:rPr>
          <w:rFonts w:cs="Arial"/>
        </w:rPr>
      </w:pPr>
    </w:p>
    <w:p w14:paraId="6357C7B8" w14:textId="5F934812" w:rsidR="00F74EAF" w:rsidRDefault="00086A10" w:rsidP="00764389">
      <w:pPr>
        <w:pStyle w:val="Heading2"/>
      </w:pPr>
      <w:bookmarkStart w:id="277" w:name="_Toc266447535"/>
      <w:bookmarkStart w:id="278" w:name="_Toc480884989"/>
      <w:bookmarkStart w:id="279" w:name="_Toc151643091"/>
      <w:r w:rsidRPr="00086A10">
        <w:t xml:space="preserve">Presentation Day </w:t>
      </w:r>
      <w:bookmarkEnd w:id="277"/>
      <w:bookmarkEnd w:id="278"/>
      <w:r>
        <w:t>T</w:t>
      </w:r>
      <w:r w:rsidR="008C2C27">
        <w:t>wo</w:t>
      </w:r>
      <w:bookmarkEnd w:id="279"/>
    </w:p>
    <w:p w14:paraId="1CC0DA89" w14:textId="201574AB" w:rsidR="00365499" w:rsidRPr="00EA14B3" w:rsidRDefault="00365499" w:rsidP="00EA14B3">
      <w:pPr>
        <w:keepNext/>
        <w:spacing w:line="240" w:lineRule="auto"/>
        <w:outlineLvl w:val="2"/>
        <w:rPr>
          <w:rFonts w:cs="Arial"/>
          <w:b/>
          <w:caps/>
          <w:vanish/>
          <w:color w:val="000000"/>
          <w:szCs w:val="28"/>
          <w:u w:val="single"/>
          <w:lang w:val="x-none" w:eastAsia="x-none"/>
        </w:rPr>
      </w:pPr>
      <w:bookmarkStart w:id="280" w:name="_Toc480566728"/>
      <w:bookmarkStart w:id="281" w:name="_Toc480673605"/>
      <w:bookmarkStart w:id="282" w:name="_Toc480821426"/>
      <w:bookmarkStart w:id="283" w:name="_Toc480845069"/>
      <w:bookmarkStart w:id="284" w:name="_Toc480884990"/>
      <w:bookmarkEnd w:id="280"/>
      <w:bookmarkEnd w:id="281"/>
      <w:bookmarkEnd w:id="282"/>
      <w:bookmarkEnd w:id="283"/>
      <w:bookmarkEnd w:id="284"/>
    </w:p>
    <w:p w14:paraId="6357C7D2" w14:textId="77777777" w:rsidR="00F74EAF" w:rsidRPr="00942C02" w:rsidRDefault="00F74EAF" w:rsidP="00F74EAF">
      <w:pPr>
        <w:ind w:right="-61"/>
        <w:rPr>
          <w:rFonts w:cs="Arial"/>
          <w:sz w:val="10"/>
          <w:szCs w:val="10"/>
        </w:rPr>
      </w:pPr>
    </w:p>
    <w:p w14:paraId="6357C7D8" w14:textId="58456ED4" w:rsidR="00F74EAF" w:rsidRDefault="00F74EAF" w:rsidP="00F74EAF">
      <w:pPr>
        <w:ind w:right="-61"/>
        <w:rPr>
          <w:rFonts w:cs="Arial"/>
        </w:rPr>
      </w:pPr>
    </w:p>
    <w:p w14:paraId="54F21B28" w14:textId="77777777" w:rsidR="00086A10" w:rsidRPr="00EF42AF" w:rsidRDefault="00086A10" w:rsidP="00F74EAF">
      <w:pPr>
        <w:ind w:right="-61"/>
        <w:rPr>
          <w:rFonts w:cs="Arial"/>
        </w:rPr>
      </w:pPr>
    </w:p>
    <w:p w14:paraId="0103CE9D" w14:textId="77777777" w:rsidR="00086A10" w:rsidRDefault="00086A10">
      <w:pPr>
        <w:spacing w:line="240" w:lineRule="auto"/>
        <w:jc w:val="left"/>
        <w:rPr>
          <w:rFonts w:cs="Arial"/>
          <w:b/>
          <w:caps/>
          <w:color w:val="000000"/>
          <w:sz w:val="28"/>
          <w:szCs w:val="28"/>
          <w:lang w:val="x-none" w:eastAsia="x-none"/>
        </w:rPr>
      </w:pPr>
      <w:bookmarkStart w:id="285" w:name="_Toc341174544"/>
      <w:bookmarkStart w:id="286" w:name="_Toc480884995"/>
      <w:bookmarkStart w:id="287" w:name="_Toc121041633"/>
      <w:bookmarkStart w:id="288" w:name="_Toc202288167"/>
      <w:bookmarkStart w:id="289" w:name="_Toc266447548"/>
      <w:bookmarkEnd w:id="285"/>
      <w:r>
        <w:br w:type="page"/>
      </w:r>
    </w:p>
    <w:p w14:paraId="6357C7E0" w14:textId="535629EE" w:rsidR="005A4364" w:rsidRPr="000A75FA" w:rsidRDefault="00086A10" w:rsidP="006E0381">
      <w:pPr>
        <w:pStyle w:val="Heading1"/>
      </w:pPr>
      <w:bookmarkStart w:id="290" w:name="_Toc151643092"/>
      <w:bookmarkEnd w:id="286"/>
      <w:r>
        <w:lastRenderedPageBreak/>
        <w:t>Candidate/Participant Reflection Summaries</w:t>
      </w:r>
      <w:bookmarkEnd w:id="290"/>
    </w:p>
    <w:p w14:paraId="6357C7E1" w14:textId="77777777" w:rsidR="005A4364" w:rsidRPr="000B65CE" w:rsidRDefault="005A4364" w:rsidP="005A4364">
      <w:pPr>
        <w:rPr>
          <w:rFonts w:cs="Arial"/>
          <w:sz w:val="10"/>
          <w:szCs w:val="10"/>
        </w:rPr>
      </w:pPr>
    </w:p>
    <w:p w14:paraId="2A8CD293" w14:textId="77777777" w:rsidR="00764389" w:rsidRPr="00764389" w:rsidRDefault="00764389" w:rsidP="00764389">
      <w:pPr>
        <w:pStyle w:val="ListParagraph"/>
        <w:framePr w:wrap="auto" w:vAnchor="margin" w:yAlign="inline"/>
        <w:numPr>
          <w:ilvl w:val="0"/>
          <w:numId w:val="3"/>
        </w:numPr>
        <w:spacing w:before="0" w:after="0"/>
        <w:outlineLvl w:val="1"/>
        <w:rPr>
          <w:rFonts w:cs="Arial"/>
          <w:b/>
          <w:caps/>
          <w:vanish/>
          <w:color w:val="000000"/>
          <w:lang w:eastAsia="x-none"/>
        </w:rPr>
      </w:pPr>
      <w:bookmarkStart w:id="291" w:name="_Toc480417761"/>
      <w:bookmarkStart w:id="292" w:name="_Toc480566599"/>
      <w:bookmarkStart w:id="293" w:name="_Toc480566734"/>
      <w:bookmarkStart w:id="294" w:name="_Toc480673243"/>
      <w:bookmarkStart w:id="295" w:name="_Toc480673345"/>
      <w:bookmarkStart w:id="296" w:name="_Toc480673611"/>
      <w:bookmarkStart w:id="297" w:name="_Toc480673795"/>
      <w:bookmarkStart w:id="298" w:name="_Toc480673892"/>
      <w:bookmarkStart w:id="299" w:name="_Toc480673988"/>
      <w:bookmarkStart w:id="300" w:name="_Toc480821432"/>
      <w:bookmarkStart w:id="301" w:name="_Toc480845075"/>
      <w:bookmarkStart w:id="302" w:name="_Toc480884996"/>
      <w:bookmarkStart w:id="303" w:name="_Toc480924055"/>
      <w:bookmarkStart w:id="304" w:name="_Toc480924206"/>
      <w:bookmarkStart w:id="305" w:name="_Toc480924301"/>
      <w:bookmarkStart w:id="306" w:name="_Toc480924396"/>
      <w:bookmarkStart w:id="307" w:name="_Toc480924701"/>
      <w:bookmarkStart w:id="308" w:name="_Toc480924793"/>
      <w:bookmarkStart w:id="309" w:name="_Toc480924955"/>
      <w:bookmarkStart w:id="310" w:name="_Toc480925051"/>
      <w:bookmarkStart w:id="311" w:name="_Toc480925147"/>
      <w:bookmarkStart w:id="312" w:name="_Toc480925242"/>
      <w:bookmarkStart w:id="313" w:name="_Toc480925336"/>
      <w:bookmarkStart w:id="314" w:name="_Toc480925429"/>
      <w:bookmarkStart w:id="315" w:name="_Toc480925522"/>
      <w:bookmarkStart w:id="316" w:name="_Toc480925612"/>
      <w:bookmarkStart w:id="317" w:name="_Toc480933299"/>
      <w:bookmarkStart w:id="318" w:name="_Toc480940373"/>
      <w:bookmarkStart w:id="319" w:name="_Toc480940463"/>
      <w:bookmarkStart w:id="320" w:name="_Toc480944917"/>
      <w:bookmarkStart w:id="321" w:name="_Toc480949967"/>
      <w:bookmarkStart w:id="322" w:name="_Toc150870562"/>
      <w:bookmarkStart w:id="323" w:name="_Toc150871706"/>
      <w:bookmarkStart w:id="324" w:name="_Toc150871747"/>
      <w:bookmarkStart w:id="325" w:name="_Toc150873728"/>
      <w:bookmarkStart w:id="326" w:name="_Toc151038533"/>
      <w:bookmarkStart w:id="327" w:name="_Toc151043261"/>
      <w:bookmarkStart w:id="328" w:name="_Toc151044492"/>
      <w:bookmarkStart w:id="329" w:name="_Toc151044523"/>
      <w:bookmarkStart w:id="330" w:name="_Toc151044629"/>
      <w:bookmarkStart w:id="331" w:name="_Toc151044659"/>
      <w:bookmarkStart w:id="332" w:name="_Toc151044705"/>
      <w:bookmarkStart w:id="333" w:name="_Toc151643093"/>
      <w:bookmarkStart w:id="334" w:name="_Toc341174545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</w:p>
    <w:p w14:paraId="6357C7E2" w14:textId="60FB7A39" w:rsidR="005A4364" w:rsidRPr="00EF42AF" w:rsidRDefault="00E60DAF" w:rsidP="00764389">
      <w:pPr>
        <w:pStyle w:val="Heading2"/>
      </w:pPr>
      <w:r w:rsidRPr="007E32B4">
        <w:rPr>
          <w:u w:val="none"/>
        </w:rPr>
        <w:t xml:space="preserve"> </w:t>
      </w:r>
      <w:bookmarkStart w:id="335" w:name="_Toc151643094"/>
      <w:bookmarkEnd w:id="334"/>
      <w:r w:rsidR="00E3032C" w:rsidRPr="00E3032C">
        <w:t xml:space="preserve">Candidate/Participant </w:t>
      </w:r>
      <w:r w:rsidR="00E3032C">
        <w:t>Reflection</w:t>
      </w:r>
      <w:r w:rsidR="00E3032C" w:rsidRPr="00E3032C">
        <w:t xml:space="preserve"> [insert student name]</w:t>
      </w:r>
      <w:bookmarkEnd w:id="335"/>
    </w:p>
    <w:p w14:paraId="6357C7E3" w14:textId="4F87645C" w:rsidR="005A4364" w:rsidRPr="00942C02" w:rsidRDefault="005A4364" w:rsidP="00581B5A">
      <w:pPr>
        <w:rPr>
          <w:sz w:val="10"/>
          <w:szCs w:val="10"/>
        </w:rPr>
      </w:pPr>
    </w:p>
    <w:p w14:paraId="182206B3" w14:textId="7DC3630E" w:rsidR="00942C02" w:rsidRPr="00EF42AF" w:rsidRDefault="003A2D53" w:rsidP="00581B5A">
      <w:r>
        <w:t>[</w:t>
      </w:r>
      <w:r w:rsidR="00660663">
        <w:t>Th</w:t>
      </w:r>
      <w:r w:rsidR="00086A10">
        <w:t>is</w:t>
      </w:r>
      <w:r w:rsidR="00660663">
        <w:t xml:space="preserve"> </w:t>
      </w:r>
      <w:r w:rsidR="00775E64">
        <w:t xml:space="preserve">is where the candidate </w:t>
      </w:r>
      <w:r w:rsidR="009D50FC">
        <w:t>provides</w:t>
      </w:r>
      <w:r w:rsidR="00483C50">
        <w:t xml:space="preserve"> a reflective</w:t>
      </w:r>
      <w:r w:rsidR="00775E64">
        <w:t xml:space="preserve"> </w:t>
      </w:r>
      <w:r w:rsidR="00A71EA8">
        <w:t>summary of</w:t>
      </w:r>
      <w:r w:rsidR="00775E64">
        <w:t xml:space="preserve"> the project and </w:t>
      </w:r>
      <w:r w:rsidR="00A71EA8">
        <w:t>what they feel went well and lessons learnt</w:t>
      </w:r>
      <w:r>
        <w:t>]</w:t>
      </w:r>
    </w:p>
    <w:p w14:paraId="6357C7E5" w14:textId="77777777" w:rsidR="00B86CE0" w:rsidRPr="00EF42AF" w:rsidRDefault="00B86CE0" w:rsidP="00581B5A"/>
    <w:p w14:paraId="6357C7E6" w14:textId="1E6FA48A" w:rsidR="005A4364" w:rsidRDefault="00C06E35" w:rsidP="00764389">
      <w:pPr>
        <w:pStyle w:val="Heading2"/>
      </w:pPr>
      <w:r w:rsidRPr="007E32B4">
        <w:rPr>
          <w:u w:val="none"/>
        </w:rPr>
        <w:t xml:space="preserve"> </w:t>
      </w:r>
      <w:bookmarkStart w:id="336" w:name="_Toc151643095"/>
      <w:r w:rsidR="00E3032C" w:rsidRPr="00E3032C">
        <w:t>Candidate/Participant Reflection [insert student name]</w:t>
      </w:r>
      <w:bookmarkEnd w:id="336"/>
    </w:p>
    <w:p w14:paraId="2EF3F8C1" w14:textId="7B63E2EA" w:rsidR="00365499" w:rsidRPr="0050132D" w:rsidRDefault="00365499" w:rsidP="0050132D">
      <w:pPr>
        <w:rPr>
          <w:sz w:val="10"/>
          <w:szCs w:val="10"/>
        </w:rPr>
      </w:pPr>
      <w:bookmarkStart w:id="337" w:name="_Toc480566738"/>
      <w:bookmarkStart w:id="338" w:name="_Toc480673615"/>
      <w:bookmarkStart w:id="339" w:name="_Toc480821436"/>
      <w:bookmarkStart w:id="340" w:name="_Toc480845079"/>
      <w:bookmarkStart w:id="341" w:name="_Toc480885000"/>
      <w:bookmarkStart w:id="342" w:name="_Toc480566739"/>
      <w:bookmarkStart w:id="343" w:name="_Toc480673616"/>
      <w:bookmarkStart w:id="344" w:name="_Toc480821437"/>
      <w:bookmarkStart w:id="345" w:name="_Toc480845080"/>
      <w:bookmarkStart w:id="346" w:name="_Toc480885001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</w:p>
    <w:p w14:paraId="6607A09F" w14:textId="77777777" w:rsidR="00E3032C" w:rsidRPr="00472B4A" w:rsidRDefault="00E3032C" w:rsidP="00472B4A">
      <w:pPr>
        <w:keepNext/>
        <w:spacing w:line="240" w:lineRule="auto"/>
        <w:outlineLvl w:val="2"/>
        <w:rPr>
          <w:rFonts w:cs="Arial"/>
          <w:b/>
          <w:caps/>
          <w:vanish/>
          <w:color w:val="000000"/>
          <w:szCs w:val="28"/>
          <w:u w:val="single"/>
          <w:lang w:val="x-none" w:eastAsia="x-none"/>
        </w:rPr>
      </w:pPr>
    </w:p>
    <w:p w14:paraId="236876AB" w14:textId="105B6F34" w:rsidR="00E60DAF" w:rsidRDefault="00E60DAF" w:rsidP="00E60DAF">
      <w:pPr>
        <w:rPr>
          <w:lang w:eastAsia="x-none"/>
        </w:rPr>
      </w:pPr>
    </w:p>
    <w:p w14:paraId="132F5590" w14:textId="77777777" w:rsidR="00E60DAF" w:rsidRPr="00E60DAF" w:rsidRDefault="00E60DAF" w:rsidP="00E60DAF">
      <w:pPr>
        <w:rPr>
          <w:lang w:eastAsia="x-none"/>
        </w:rPr>
      </w:pPr>
    </w:p>
    <w:p w14:paraId="4626A4E2" w14:textId="78D60CFD" w:rsidR="00365499" w:rsidRDefault="00C06E35" w:rsidP="00764389">
      <w:pPr>
        <w:pStyle w:val="Heading2"/>
      </w:pPr>
      <w:r w:rsidRPr="007E32B4">
        <w:rPr>
          <w:u w:val="none"/>
        </w:rPr>
        <w:t xml:space="preserve"> </w:t>
      </w:r>
      <w:bookmarkStart w:id="347" w:name="_Toc151643096"/>
      <w:r w:rsidR="00FA5040" w:rsidRPr="00FA5040">
        <w:t>Candidate/Participant Reflection [insert student name]</w:t>
      </w:r>
      <w:bookmarkStart w:id="348" w:name="_Toc480566743"/>
      <w:bookmarkStart w:id="349" w:name="_Toc480673620"/>
      <w:bookmarkStart w:id="350" w:name="_Toc480821441"/>
      <w:bookmarkStart w:id="351" w:name="_Toc480845084"/>
      <w:bookmarkStart w:id="352" w:name="_Toc480885005"/>
      <w:bookmarkEnd w:id="347"/>
      <w:bookmarkEnd w:id="348"/>
      <w:bookmarkEnd w:id="349"/>
      <w:bookmarkEnd w:id="350"/>
      <w:bookmarkEnd w:id="351"/>
      <w:bookmarkEnd w:id="352"/>
    </w:p>
    <w:p w14:paraId="54278839" w14:textId="77777777" w:rsidR="002E2A61" w:rsidRPr="002E2A61" w:rsidRDefault="002E2A61" w:rsidP="000E2EC3">
      <w:pPr>
        <w:rPr>
          <w:sz w:val="10"/>
          <w:szCs w:val="10"/>
          <w:lang w:eastAsia="x-none"/>
        </w:rPr>
      </w:pPr>
    </w:p>
    <w:p w14:paraId="125C2915" w14:textId="1C07959D" w:rsidR="000E2EC3" w:rsidRDefault="000E2EC3" w:rsidP="000E2EC3">
      <w:pPr>
        <w:rPr>
          <w:lang w:eastAsia="x-none"/>
        </w:rPr>
      </w:pPr>
    </w:p>
    <w:p w14:paraId="1913EC13" w14:textId="77777777" w:rsidR="0093178D" w:rsidRDefault="0093178D" w:rsidP="00C06E35">
      <w:pPr>
        <w:rPr>
          <w:lang w:eastAsia="x-none"/>
        </w:rPr>
      </w:pPr>
    </w:p>
    <w:p w14:paraId="5E71E3AD" w14:textId="63D5CE2A" w:rsidR="00C06E35" w:rsidRPr="00C06E35" w:rsidRDefault="00C06E35" w:rsidP="00764389">
      <w:pPr>
        <w:pStyle w:val="Heading2"/>
      </w:pPr>
      <w:r w:rsidRPr="007E32B4">
        <w:rPr>
          <w:u w:val="none"/>
        </w:rPr>
        <w:t xml:space="preserve"> </w:t>
      </w:r>
      <w:bookmarkStart w:id="353" w:name="_Toc151643097"/>
      <w:r w:rsidR="005E7172" w:rsidRPr="005E7172">
        <w:t>Candidate/Participant Reflection [insert student name]</w:t>
      </w:r>
      <w:bookmarkEnd w:id="353"/>
    </w:p>
    <w:p w14:paraId="616F99A4" w14:textId="697D52CC" w:rsidR="000860BD" w:rsidRPr="00942C02" w:rsidRDefault="000860BD" w:rsidP="000860BD">
      <w:pPr>
        <w:rPr>
          <w:sz w:val="10"/>
          <w:szCs w:val="10"/>
          <w:lang w:val="x-none" w:eastAsia="x-none"/>
        </w:rPr>
      </w:pPr>
    </w:p>
    <w:p w14:paraId="45E07848" w14:textId="77777777" w:rsidR="000860BD" w:rsidRPr="000860BD" w:rsidRDefault="000860BD" w:rsidP="000860BD">
      <w:pPr>
        <w:rPr>
          <w:lang w:val="x-none" w:eastAsia="x-none"/>
        </w:rPr>
      </w:pPr>
    </w:p>
    <w:p w14:paraId="34BB92E6" w14:textId="77777777" w:rsidR="0036500C" w:rsidRDefault="0036500C">
      <w:pPr>
        <w:spacing w:line="240" w:lineRule="auto"/>
        <w:jc w:val="left"/>
        <w:rPr>
          <w:rFonts w:cs="Arial"/>
          <w:b/>
          <w:caps/>
          <w:color w:val="000000"/>
          <w:sz w:val="28"/>
          <w:szCs w:val="28"/>
          <w:lang w:val="x-none" w:eastAsia="x-none"/>
        </w:rPr>
      </w:pPr>
      <w:bookmarkStart w:id="354" w:name="_Toc480885011"/>
      <w:bookmarkStart w:id="355" w:name="_Toc341174561"/>
      <w:r>
        <w:br w:type="page"/>
      </w:r>
    </w:p>
    <w:p w14:paraId="6357C7F5" w14:textId="1BCE94ED" w:rsidR="005A4364" w:rsidRPr="000A75FA" w:rsidRDefault="00ED24C2" w:rsidP="006E0381">
      <w:pPr>
        <w:pStyle w:val="Heading1"/>
      </w:pPr>
      <w:bookmarkStart w:id="356" w:name="_Toc151643098"/>
      <w:r>
        <w:lastRenderedPageBreak/>
        <w:t>Vulnerabilities</w:t>
      </w:r>
      <w:bookmarkEnd w:id="354"/>
      <w:r w:rsidR="00CC5816">
        <w:t xml:space="preserve"> Report</w:t>
      </w:r>
      <w:bookmarkEnd w:id="356"/>
      <w:r w:rsidR="00B86CE0" w:rsidRPr="000A75FA">
        <w:t xml:space="preserve"> </w:t>
      </w:r>
      <w:bookmarkEnd w:id="355"/>
      <w:r w:rsidR="005A4364" w:rsidRPr="000A75FA">
        <w:t xml:space="preserve"> </w:t>
      </w:r>
    </w:p>
    <w:p w14:paraId="6357C7F6" w14:textId="4AB049E5" w:rsidR="005A4364" w:rsidRPr="002E2A61" w:rsidRDefault="005A4364" w:rsidP="005A4364">
      <w:pPr>
        <w:rPr>
          <w:rFonts w:cs="Arial"/>
          <w:sz w:val="10"/>
          <w:szCs w:val="10"/>
        </w:rPr>
      </w:pPr>
    </w:p>
    <w:p w14:paraId="1D73E44D" w14:textId="77777777" w:rsidR="00764389" w:rsidRPr="00764389" w:rsidRDefault="00764389" w:rsidP="00764389">
      <w:pPr>
        <w:pStyle w:val="ListParagraph"/>
        <w:framePr w:wrap="auto" w:vAnchor="margin" w:yAlign="inline"/>
        <w:numPr>
          <w:ilvl w:val="0"/>
          <w:numId w:val="3"/>
        </w:numPr>
        <w:spacing w:before="0" w:after="0"/>
        <w:outlineLvl w:val="1"/>
        <w:rPr>
          <w:rFonts w:cs="Arial"/>
          <w:b/>
          <w:caps/>
          <w:vanish/>
          <w:color w:val="000000"/>
          <w:lang w:eastAsia="x-none"/>
        </w:rPr>
      </w:pPr>
      <w:bookmarkStart w:id="357" w:name="_Toc480566615"/>
      <w:bookmarkStart w:id="358" w:name="_Toc480566750"/>
      <w:bookmarkStart w:id="359" w:name="_Toc480673259"/>
      <w:bookmarkStart w:id="360" w:name="_Toc480673361"/>
      <w:bookmarkStart w:id="361" w:name="_Toc480673627"/>
      <w:bookmarkStart w:id="362" w:name="_Toc480673811"/>
      <w:bookmarkStart w:id="363" w:name="_Toc480673908"/>
      <w:bookmarkStart w:id="364" w:name="_Toc480674004"/>
      <w:bookmarkStart w:id="365" w:name="_Toc480821448"/>
      <w:bookmarkStart w:id="366" w:name="_Toc480845091"/>
      <w:bookmarkStart w:id="367" w:name="_Toc480885012"/>
      <w:bookmarkStart w:id="368" w:name="_Toc480924071"/>
      <w:bookmarkStart w:id="369" w:name="_Toc480924222"/>
      <w:bookmarkStart w:id="370" w:name="_Toc480924317"/>
      <w:bookmarkStart w:id="371" w:name="_Toc480924412"/>
      <w:bookmarkStart w:id="372" w:name="_Toc480924717"/>
      <w:bookmarkStart w:id="373" w:name="_Toc480924809"/>
      <w:bookmarkStart w:id="374" w:name="_Toc480924972"/>
      <w:bookmarkStart w:id="375" w:name="_Toc480925068"/>
      <w:bookmarkStart w:id="376" w:name="_Toc480925164"/>
      <w:bookmarkStart w:id="377" w:name="_Toc480925259"/>
      <w:bookmarkStart w:id="378" w:name="_Toc480925353"/>
      <w:bookmarkStart w:id="379" w:name="_Toc480925446"/>
      <w:bookmarkStart w:id="380" w:name="_Toc480925536"/>
      <w:bookmarkStart w:id="381" w:name="_Toc480925626"/>
      <w:bookmarkStart w:id="382" w:name="_Toc480933313"/>
      <w:bookmarkStart w:id="383" w:name="_Toc480940387"/>
      <w:bookmarkStart w:id="384" w:name="_Toc480940477"/>
      <w:bookmarkStart w:id="385" w:name="_Toc480944931"/>
      <w:bookmarkStart w:id="386" w:name="_Toc480949981"/>
      <w:bookmarkStart w:id="387" w:name="_Toc150870576"/>
      <w:bookmarkStart w:id="388" w:name="_Toc150871714"/>
      <w:bookmarkStart w:id="389" w:name="_Toc150871755"/>
      <w:bookmarkStart w:id="390" w:name="_Toc150873736"/>
      <w:bookmarkStart w:id="391" w:name="_Toc151038539"/>
      <w:bookmarkStart w:id="392" w:name="_Toc151043267"/>
      <w:bookmarkStart w:id="393" w:name="_Toc151044498"/>
      <w:bookmarkStart w:id="394" w:name="_Toc151044529"/>
      <w:bookmarkStart w:id="395" w:name="_Toc151044635"/>
      <w:bookmarkStart w:id="396" w:name="_Toc151044665"/>
      <w:bookmarkStart w:id="397" w:name="_Toc151044711"/>
      <w:bookmarkStart w:id="398" w:name="_Toc151643099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p w14:paraId="680FC2AF" w14:textId="2AF53EB8" w:rsidR="00B9621A" w:rsidRPr="00B9621A" w:rsidRDefault="00AE75FE" w:rsidP="00764389">
      <w:pPr>
        <w:pStyle w:val="Heading2"/>
      </w:pPr>
      <w:r w:rsidRPr="007E32B4">
        <w:rPr>
          <w:u w:val="none"/>
        </w:rPr>
        <w:t xml:space="preserve"> </w:t>
      </w:r>
      <w:bookmarkStart w:id="399" w:name="_Toc151643100"/>
      <w:r w:rsidR="00CC5816">
        <w:t>[use a suitable title structure]</w:t>
      </w:r>
      <w:bookmarkEnd w:id="399"/>
    </w:p>
    <w:p w14:paraId="6357C7F7" w14:textId="2FF4C684" w:rsidR="005A4364" w:rsidRPr="009349E4" w:rsidRDefault="005A4364" w:rsidP="005A4364">
      <w:pPr>
        <w:rPr>
          <w:rFonts w:cs="Arial"/>
          <w:sz w:val="10"/>
          <w:szCs w:val="10"/>
        </w:rPr>
      </w:pPr>
    </w:p>
    <w:p w14:paraId="583CF8E6" w14:textId="38320F56" w:rsidR="0072757D" w:rsidRPr="0072757D" w:rsidRDefault="002D4D1D" w:rsidP="0072757D">
      <w:pPr>
        <w:rPr>
          <w:rFonts w:cs="Arial"/>
        </w:rPr>
      </w:pPr>
      <w:r>
        <w:rPr>
          <w:rFonts w:cs="Arial"/>
        </w:rPr>
        <w:t>[</w:t>
      </w:r>
      <w:r w:rsidR="00917C93">
        <w:rPr>
          <w:rFonts w:cs="Arial"/>
        </w:rPr>
        <w:t>This section should contain</w:t>
      </w:r>
      <w:r w:rsidR="0060081A">
        <w:rPr>
          <w:rFonts w:cs="Arial"/>
        </w:rPr>
        <w:t xml:space="preserve"> information based on the given vulnerability and the presentation delivered including what your solution </w:t>
      </w:r>
      <w:r w:rsidR="00152795">
        <w:rPr>
          <w:rFonts w:cs="Arial"/>
        </w:rPr>
        <w:t>consisted of</w:t>
      </w:r>
      <w:r w:rsidR="0060081A">
        <w:rPr>
          <w:rFonts w:cs="Arial"/>
        </w:rPr>
        <w:t>.]</w:t>
      </w:r>
    </w:p>
    <w:p w14:paraId="11DA5830" w14:textId="0075F2CC" w:rsidR="009349E4" w:rsidRDefault="009349E4" w:rsidP="005A4364">
      <w:pPr>
        <w:rPr>
          <w:rFonts w:cs="Arial"/>
        </w:rPr>
      </w:pPr>
    </w:p>
    <w:p w14:paraId="14FA9F40" w14:textId="77777777" w:rsidR="00D173D5" w:rsidRDefault="00D173D5">
      <w:pPr>
        <w:spacing w:line="240" w:lineRule="auto"/>
        <w:jc w:val="left"/>
        <w:rPr>
          <w:rFonts w:cs="Arial"/>
          <w:b/>
          <w:caps/>
          <w:color w:val="000000"/>
          <w:sz w:val="28"/>
          <w:szCs w:val="28"/>
          <w:lang w:val="x-none" w:eastAsia="x-none"/>
        </w:rPr>
      </w:pPr>
      <w:bookmarkStart w:id="400" w:name="_Toc480885025"/>
      <w:r>
        <w:br w:type="page"/>
      </w:r>
    </w:p>
    <w:p w14:paraId="4B2579D0" w14:textId="5C0DD6A9" w:rsidR="00E87947" w:rsidRDefault="00F15215" w:rsidP="006E0381">
      <w:pPr>
        <w:pStyle w:val="Heading1"/>
      </w:pPr>
      <w:bookmarkStart w:id="401" w:name="_Toc151643101"/>
      <w:bookmarkEnd w:id="400"/>
      <w:r>
        <w:lastRenderedPageBreak/>
        <w:t>Legal Social Ethical Professional Issues (LSEPI)</w:t>
      </w:r>
      <w:bookmarkEnd w:id="401"/>
    </w:p>
    <w:p w14:paraId="03823DD8" w14:textId="77777777" w:rsidR="00764389" w:rsidRPr="002547BA" w:rsidRDefault="00764389" w:rsidP="00764389">
      <w:pPr>
        <w:rPr>
          <w:sz w:val="10"/>
          <w:szCs w:val="10"/>
          <w:lang w:eastAsia="x-none"/>
        </w:rPr>
      </w:pPr>
    </w:p>
    <w:p w14:paraId="6BB74CE2" w14:textId="77777777" w:rsidR="002547BA" w:rsidRPr="002547BA" w:rsidRDefault="002547BA" w:rsidP="002547BA">
      <w:pPr>
        <w:rPr>
          <w:lang w:eastAsia="x-none"/>
        </w:rPr>
      </w:pPr>
      <w:r w:rsidRPr="002547BA">
        <w:rPr>
          <w:lang w:eastAsia="x-none"/>
        </w:rPr>
        <w:t>[This section should contain the information for your project detailing any concerns regarding LSEPI]</w:t>
      </w:r>
    </w:p>
    <w:p w14:paraId="0B11237E" w14:textId="77777777" w:rsidR="002547BA" w:rsidRPr="00764389" w:rsidRDefault="002547BA" w:rsidP="00764389">
      <w:pPr>
        <w:rPr>
          <w:lang w:eastAsia="x-none"/>
        </w:rPr>
      </w:pPr>
    </w:p>
    <w:p w14:paraId="3F32EC17" w14:textId="77777777" w:rsidR="00764389" w:rsidRPr="00764389" w:rsidRDefault="00764389" w:rsidP="00764389">
      <w:pPr>
        <w:pStyle w:val="ListParagraph"/>
        <w:framePr w:wrap="auto" w:vAnchor="margin" w:yAlign="inline"/>
        <w:numPr>
          <w:ilvl w:val="0"/>
          <w:numId w:val="3"/>
        </w:numPr>
        <w:spacing w:before="0" w:after="0"/>
        <w:outlineLvl w:val="1"/>
        <w:rPr>
          <w:rFonts w:cs="Arial"/>
          <w:b/>
          <w:caps/>
          <w:vanish/>
          <w:color w:val="000000"/>
          <w:lang w:eastAsia="x-none"/>
        </w:rPr>
      </w:pPr>
      <w:bookmarkStart w:id="402" w:name="_Toc480566629"/>
      <w:bookmarkStart w:id="403" w:name="_Toc480566764"/>
      <w:bookmarkStart w:id="404" w:name="_Toc480673273"/>
      <w:bookmarkStart w:id="405" w:name="_Toc480673375"/>
      <w:bookmarkStart w:id="406" w:name="_Toc480673641"/>
      <w:bookmarkStart w:id="407" w:name="_Toc480673825"/>
      <w:bookmarkStart w:id="408" w:name="_Toc480673922"/>
      <w:bookmarkStart w:id="409" w:name="_Toc480674018"/>
      <w:bookmarkStart w:id="410" w:name="_Toc480821462"/>
      <w:bookmarkStart w:id="411" w:name="_Toc480845105"/>
      <w:bookmarkStart w:id="412" w:name="_Toc480885026"/>
      <w:bookmarkStart w:id="413" w:name="_Toc480924085"/>
      <w:bookmarkStart w:id="414" w:name="_Toc480924236"/>
      <w:bookmarkStart w:id="415" w:name="_Toc480924331"/>
      <w:bookmarkStart w:id="416" w:name="_Toc480924426"/>
      <w:bookmarkStart w:id="417" w:name="_Toc480924731"/>
      <w:bookmarkStart w:id="418" w:name="_Toc480924823"/>
      <w:bookmarkStart w:id="419" w:name="_Toc480924987"/>
      <w:bookmarkStart w:id="420" w:name="_Toc480925083"/>
      <w:bookmarkStart w:id="421" w:name="_Toc480925179"/>
      <w:bookmarkStart w:id="422" w:name="_Toc480925274"/>
      <w:bookmarkStart w:id="423" w:name="_Toc480925368"/>
      <w:bookmarkStart w:id="424" w:name="_Toc480925461"/>
      <w:bookmarkStart w:id="425" w:name="_Toc480925551"/>
      <w:bookmarkStart w:id="426" w:name="_Toc480925638"/>
      <w:bookmarkStart w:id="427" w:name="_Toc480933325"/>
      <w:bookmarkStart w:id="428" w:name="_Toc480940399"/>
      <w:bookmarkStart w:id="429" w:name="_Toc480940489"/>
      <w:bookmarkStart w:id="430" w:name="_Toc480944943"/>
      <w:bookmarkStart w:id="431" w:name="_Toc480949993"/>
      <w:bookmarkStart w:id="432" w:name="_Toc150870588"/>
      <w:bookmarkStart w:id="433" w:name="_Toc150871719"/>
      <w:bookmarkStart w:id="434" w:name="_Toc150871760"/>
      <w:bookmarkStart w:id="435" w:name="_Toc150873741"/>
      <w:bookmarkStart w:id="436" w:name="_Toc151038542"/>
      <w:bookmarkStart w:id="437" w:name="_Toc151043270"/>
      <w:bookmarkStart w:id="438" w:name="_Toc151044501"/>
      <w:bookmarkStart w:id="439" w:name="_Toc151044532"/>
      <w:bookmarkStart w:id="440" w:name="_Toc151044638"/>
      <w:bookmarkStart w:id="441" w:name="_Toc151044668"/>
      <w:bookmarkStart w:id="442" w:name="_Toc151044714"/>
      <w:bookmarkStart w:id="443" w:name="_Toc151643102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14:paraId="04C5F5A1" w14:textId="1FB1EA41" w:rsidR="002547BA" w:rsidRPr="002547BA" w:rsidRDefault="002C2EB6" w:rsidP="002547BA">
      <w:pPr>
        <w:pStyle w:val="Heading2"/>
      </w:pPr>
      <w:r w:rsidRPr="002C2EB6">
        <w:rPr>
          <w:u w:val="none"/>
        </w:rPr>
        <w:t xml:space="preserve"> </w:t>
      </w:r>
      <w:bookmarkStart w:id="444" w:name="_Toc151643103"/>
      <w:r w:rsidR="002547BA">
        <w:t>Legal</w:t>
      </w:r>
      <w:bookmarkEnd w:id="287"/>
      <w:bookmarkEnd w:id="288"/>
      <w:bookmarkEnd w:id="289"/>
      <w:bookmarkEnd w:id="444"/>
    </w:p>
    <w:p w14:paraId="6E25F6BB" w14:textId="77777777" w:rsidR="002E2A61" w:rsidRPr="002E2A61" w:rsidRDefault="002E2A61" w:rsidP="002E2A61">
      <w:pPr>
        <w:rPr>
          <w:sz w:val="10"/>
          <w:szCs w:val="10"/>
          <w:lang w:eastAsia="x-none"/>
        </w:rPr>
      </w:pPr>
    </w:p>
    <w:p w14:paraId="6C8A23D4" w14:textId="77777777" w:rsidR="00C069BB" w:rsidRDefault="00C069BB" w:rsidP="00C069BB">
      <w:pPr>
        <w:rPr>
          <w:lang w:eastAsia="x-none"/>
        </w:rPr>
      </w:pPr>
    </w:p>
    <w:p w14:paraId="52524A67" w14:textId="3E7B60E1" w:rsidR="002547BA" w:rsidRDefault="002547BA" w:rsidP="002547BA">
      <w:pPr>
        <w:pStyle w:val="Heading2"/>
      </w:pPr>
      <w:r>
        <w:rPr>
          <w:u w:val="none"/>
        </w:rPr>
        <w:t xml:space="preserve"> </w:t>
      </w:r>
      <w:bookmarkStart w:id="445" w:name="_Toc151643104"/>
      <w:r>
        <w:t>Social</w:t>
      </w:r>
      <w:bookmarkEnd w:id="445"/>
    </w:p>
    <w:p w14:paraId="2B68B462" w14:textId="77777777" w:rsidR="002547BA" w:rsidRPr="00AE3C7C" w:rsidRDefault="002547BA" w:rsidP="002547BA">
      <w:pPr>
        <w:rPr>
          <w:sz w:val="10"/>
          <w:szCs w:val="10"/>
          <w:lang w:eastAsia="x-none"/>
        </w:rPr>
      </w:pPr>
    </w:p>
    <w:p w14:paraId="6DB91FC4" w14:textId="77777777" w:rsidR="00AE3C7C" w:rsidRDefault="00AE3C7C" w:rsidP="002547BA">
      <w:pPr>
        <w:rPr>
          <w:lang w:eastAsia="x-none"/>
        </w:rPr>
      </w:pPr>
    </w:p>
    <w:p w14:paraId="38995935" w14:textId="2C8B6B9B" w:rsidR="002547BA" w:rsidRDefault="00AE3C7C" w:rsidP="002547BA">
      <w:pPr>
        <w:pStyle w:val="Heading2"/>
      </w:pPr>
      <w:r w:rsidRPr="00AE3C7C">
        <w:rPr>
          <w:u w:val="none"/>
        </w:rPr>
        <w:t xml:space="preserve"> </w:t>
      </w:r>
      <w:bookmarkStart w:id="446" w:name="_Toc151643105"/>
      <w:r>
        <w:t>Ethical</w:t>
      </w:r>
      <w:bookmarkEnd w:id="446"/>
    </w:p>
    <w:p w14:paraId="0A601B3C" w14:textId="77777777" w:rsidR="00AE3C7C" w:rsidRPr="00AE3C7C" w:rsidRDefault="00AE3C7C" w:rsidP="00AE3C7C">
      <w:pPr>
        <w:rPr>
          <w:sz w:val="10"/>
          <w:szCs w:val="10"/>
          <w:lang w:eastAsia="x-none"/>
        </w:rPr>
      </w:pPr>
    </w:p>
    <w:p w14:paraId="0DA86040" w14:textId="77777777" w:rsidR="00AE3C7C" w:rsidRDefault="00AE3C7C" w:rsidP="00AE3C7C">
      <w:pPr>
        <w:rPr>
          <w:lang w:eastAsia="x-none"/>
        </w:rPr>
      </w:pPr>
    </w:p>
    <w:p w14:paraId="6B716EC5" w14:textId="22A7E00F" w:rsidR="00AE3C7C" w:rsidRPr="00AE3C7C" w:rsidRDefault="00AE3C7C" w:rsidP="00AE3C7C">
      <w:pPr>
        <w:pStyle w:val="Heading2"/>
      </w:pPr>
      <w:r>
        <w:rPr>
          <w:u w:val="none"/>
        </w:rPr>
        <w:t xml:space="preserve"> </w:t>
      </w:r>
      <w:bookmarkStart w:id="447" w:name="_Toc151643106"/>
      <w:r>
        <w:t>Professional Issues</w:t>
      </w:r>
      <w:bookmarkEnd w:id="447"/>
    </w:p>
    <w:p w14:paraId="74A7B288" w14:textId="77777777" w:rsidR="00AE3C7C" w:rsidRPr="00AE3C7C" w:rsidRDefault="00AE3C7C">
      <w:pPr>
        <w:spacing w:line="240" w:lineRule="auto"/>
        <w:jc w:val="left"/>
        <w:rPr>
          <w:sz w:val="10"/>
          <w:szCs w:val="10"/>
          <w:lang w:eastAsia="x-none"/>
        </w:rPr>
      </w:pPr>
    </w:p>
    <w:p w14:paraId="6EE3991C" w14:textId="2A32A9C5" w:rsidR="00C069BB" w:rsidRDefault="00C069BB">
      <w:pPr>
        <w:spacing w:line="240" w:lineRule="auto"/>
        <w:jc w:val="left"/>
        <w:rPr>
          <w:lang w:eastAsia="x-none"/>
        </w:rPr>
      </w:pPr>
      <w:r>
        <w:rPr>
          <w:lang w:eastAsia="x-none"/>
        </w:rPr>
        <w:br w:type="page"/>
      </w:r>
    </w:p>
    <w:p w14:paraId="5F2766DF" w14:textId="1F9D8D2A" w:rsidR="00C069BB" w:rsidRDefault="00C069BB" w:rsidP="00C069BB">
      <w:pPr>
        <w:pStyle w:val="Heading1"/>
      </w:pPr>
      <w:bookmarkStart w:id="448" w:name="_Toc151643107"/>
      <w:r>
        <w:lastRenderedPageBreak/>
        <w:t>Appendices &amp; Documentation</w:t>
      </w:r>
      <w:bookmarkEnd w:id="448"/>
    </w:p>
    <w:p w14:paraId="47518380" w14:textId="77777777" w:rsidR="00C069BB" w:rsidRPr="00C069BB" w:rsidRDefault="00C069BB" w:rsidP="00C069BB">
      <w:pPr>
        <w:rPr>
          <w:sz w:val="10"/>
          <w:szCs w:val="10"/>
          <w:lang w:eastAsia="x-none"/>
        </w:rPr>
      </w:pPr>
    </w:p>
    <w:p w14:paraId="31B20720" w14:textId="7547D0EF" w:rsidR="002E2A61" w:rsidRDefault="002E2A61" w:rsidP="002E2A61">
      <w:pPr>
        <w:rPr>
          <w:lang w:eastAsia="x-none"/>
        </w:rPr>
      </w:pPr>
      <w:r>
        <w:rPr>
          <w:lang w:eastAsia="x-none"/>
        </w:rPr>
        <w:t xml:space="preserve">[Use this section to provide additional information such as policies, procedures, code, </w:t>
      </w:r>
      <w:r w:rsidR="008D0966">
        <w:rPr>
          <w:lang w:eastAsia="x-none"/>
        </w:rPr>
        <w:t>images, and any other detail referred to within the reports.</w:t>
      </w:r>
      <w:r w:rsidR="001A5892">
        <w:rPr>
          <w:lang w:eastAsia="x-none"/>
        </w:rPr>
        <w:t xml:space="preserve"> </w:t>
      </w:r>
      <w:r w:rsidR="001A5892" w:rsidRPr="001A5892">
        <w:rPr>
          <w:lang w:eastAsia="x-none"/>
        </w:rPr>
        <w:t>Evidence through screenshots or documents utilised in the appendix and referred to within the report.</w:t>
      </w:r>
      <w:r w:rsidR="008D0966">
        <w:rPr>
          <w:lang w:eastAsia="x-none"/>
        </w:rPr>
        <w:t>]</w:t>
      </w:r>
    </w:p>
    <w:p w14:paraId="3B85AFE4" w14:textId="77777777" w:rsidR="001B0F6A" w:rsidRDefault="001B0F6A" w:rsidP="002E2A61">
      <w:pPr>
        <w:rPr>
          <w:lang w:eastAsia="x-none"/>
        </w:rPr>
      </w:pPr>
    </w:p>
    <w:p w14:paraId="755848A7" w14:textId="56E81DA3" w:rsidR="001B0F6A" w:rsidRDefault="001B0F6A">
      <w:pPr>
        <w:spacing w:line="240" w:lineRule="auto"/>
        <w:jc w:val="left"/>
        <w:rPr>
          <w:lang w:eastAsia="x-none"/>
        </w:rPr>
      </w:pPr>
      <w:r>
        <w:rPr>
          <w:lang w:eastAsia="x-none"/>
        </w:rPr>
        <w:br w:type="page"/>
      </w:r>
    </w:p>
    <w:p w14:paraId="21C5D081" w14:textId="0E005546" w:rsidR="001B0F6A" w:rsidRDefault="001B0F6A" w:rsidP="001B0F6A">
      <w:pPr>
        <w:pStyle w:val="Heading1"/>
      </w:pPr>
      <w:bookmarkStart w:id="449" w:name="_Toc151643108"/>
      <w:r>
        <w:lastRenderedPageBreak/>
        <w:t>Reference Listing</w:t>
      </w:r>
      <w:bookmarkEnd w:id="449"/>
    </w:p>
    <w:p w14:paraId="0BD6C1EC" w14:textId="77777777" w:rsidR="001B0F6A" w:rsidRPr="001B0F6A" w:rsidRDefault="001B0F6A" w:rsidP="001B0F6A">
      <w:pPr>
        <w:rPr>
          <w:sz w:val="10"/>
          <w:szCs w:val="10"/>
          <w:lang w:eastAsia="x-none"/>
        </w:rPr>
      </w:pPr>
    </w:p>
    <w:p w14:paraId="75E956C0" w14:textId="77777777" w:rsidR="001B0F6A" w:rsidRPr="001B0F6A" w:rsidRDefault="001B0F6A" w:rsidP="001B0F6A">
      <w:pPr>
        <w:rPr>
          <w:lang w:eastAsia="x-none"/>
        </w:rPr>
      </w:pPr>
    </w:p>
    <w:sectPr w:rsidR="001B0F6A" w:rsidRPr="001B0F6A" w:rsidSect="007238C1">
      <w:headerReference w:type="default" r:id="rId11"/>
      <w:pgSz w:w="11909" w:h="16834" w:code="9"/>
      <w:pgMar w:top="1440" w:right="1440" w:bottom="1440" w:left="1701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C3F39" w14:textId="77777777" w:rsidR="0067698E" w:rsidRDefault="0067698E">
      <w:r>
        <w:separator/>
      </w:r>
    </w:p>
  </w:endnote>
  <w:endnote w:type="continuationSeparator" w:id="0">
    <w:p w14:paraId="115D3A32" w14:textId="77777777" w:rsidR="0067698E" w:rsidRDefault="0067698E">
      <w:r>
        <w:continuationSeparator/>
      </w:r>
    </w:p>
  </w:endnote>
  <w:endnote w:type="continuationNotice" w:id="1">
    <w:p w14:paraId="2B7E0AFF" w14:textId="77777777" w:rsidR="0067698E" w:rsidRDefault="0067698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7C86B" w14:textId="77777777" w:rsidR="002051BF" w:rsidRDefault="002051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357C86C" w14:textId="77777777" w:rsidR="002051BF" w:rsidRDefault="002051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561C" w14:textId="77777777" w:rsidR="0067698E" w:rsidRDefault="0067698E">
      <w:r>
        <w:separator/>
      </w:r>
    </w:p>
  </w:footnote>
  <w:footnote w:type="continuationSeparator" w:id="0">
    <w:p w14:paraId="23B765FD" w14:textId="77777777" w:rsidR="0067698E" w:rsidRDefault="0067698E">
      <w:r>
        <w:continuationSeparator/>
      </w:r>
    </w:p>
  </w:footnote>
  <w:footnote w:type="continuationNotice" w:id="1">
    <w:p w14:paraId="4D55E6E0" w14:textId="77777777" w:rsidR="0067698E" w:rsidRDefault="0067698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DA3DE" w14:textId="5FC28B1B" w:rsidR="00086A10" w:rsidRDefault="00086A1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55F7881" wp14:editId="277BDF1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5240"/>
              <wp:wrapNone/>
              <wp:docPr id="1752629876" name="Text Box 5" descr="PUBLIC / CYHOEDDU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7CE8B9" w14:textId="78F8F4BE" w:rsidR="00086A10" w:rsidRPr="00086A10" w:rsidRDefault="00086A10" w:rsidP="00086A1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6A1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5F788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PUBLIC / CYHOEDDUS" style="position:absolute;left:0;text-align:left;margin-left:-16.25pt;margin-top:0;width:34.95pt;height:34.95pt;z-index:25166336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5E7CE8B9" w14:textId="78F8F4BE" w:rsidR="00086A10" w:rsidRPr="00086A10" w:rsidRDefault="00086A10" w:rsidP="00086A1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6A1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6BC6F" w14:textId="32D75892" w:rsidR="009B4539" w:rsidRPr="009B4539" w:rsidRDefault="009B4539" w:rsidP="009B4539">
    <w:pPr>
      <w:pStyle w:val="Header"/>
      <w:rPr>
        <w:sz w:val="16"/>
        <w:szCs w:val="16"/>
      </w:rPr>
    </w:pPr>
    <w:r w:rsidRPr="009B4539">
      <w:rPr>
        <w:noProof/>
        <w:sz w:val="16"/>
        <w:szCs w:val="16"/>
        <w:lang w:val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CB7D20F" wp14:editId="030233DD">
              <wp:simplePos x="0" y="0"/>
              <wp:positionH relativeFrom="column">
                <wp:posOffset>3810</wp:posOffset>
              </wp:positionH>
              <wp:positionV relativeFrom="paragraph">
                <wp:posOffset>156210</wp:posOffset>
              </wp:positionV>
              <wp:extent cx="5615940" cy="0"/>
              <wp:effectExtent l="0" t="0" r="0" b="0"/>
              <wp:wrapNone/>
              <wp:docPr id="1757925858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59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08E1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.3pt;margin-top:12.3pt;width:442.2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"/>
          </w:pict>
        </mc:Fallback>
      </mc:AlternateContent>
    </w:r>
    <w:r w:rsidRPr="009B4539">
      <w:rPr>
        <w:sz w:val="16"/>
        <w:szCs w:val="16"/>
        <w:lang w:val="en-GB"/>
      </w:rPr>
      <w:t>[Insert Project Title here]</w:t>
    </w:r>
    <w:r w:rsidRPr="009B4539">
      <w:rPr>
        <w:sz w:val="16"/>
        <w:szCs w:val="16"/>
      </w:rPr>
      <w:tab/>
    </w:r>
    <w:r w:rsidR="00B24462">
      <w:rPr>
        <w:sz w:val="16"/>
        <w:szCs w:val="16"/>
      </w:rPr>
      <w:tab/>
    </w:r>
    <w:r w:rsidR="00E3032C" w:rsidRPr="00E3032C">
      <w:rPr>
        <w:color w:val="7F7F7F" w:themeColor="background1" w:themeShade="7F"/>
        <w:spacing w:val="60"/>
        <w:sz w:val="16"/>
        <w:szCs w:val="16"/>
      </w:rPr>
      <w:t>Page</w:t>
    </w:r>
    <w:r w:rsidR="00E3032C" w:rsidRPr="00E3032C">
      <w:rPr>
        <w:sz w:val="16"/>
        <w:szCs w:val="16"/>
      </w:rPr>
      <w:t xml:space="preserve"> | </w:t>
    </w:r>
    <w:r w:rsidR="00E3032C" w:rsidRPr="00E3032C">
      <w:rPr>
        <w:sz w:val="16"/>
        <w:szCs w:val="16"/>
      </w:rPr>
      <w:fldChar w:fldCharType="begin"/>
    </w:r>
    <w:r w:rsidR="00E3032C" w:rsidRPr="00E3032C">
      <w:rPr>
        <w:sz w:val="16"/>
        <w:szCs w:val="16"/>
      </w:rPr>
      <w:instrText xml:space="preserve"> PAGE   \* MERGEFORMAT </w:instrText>
    </w:r>
    <w:r w:rsidR="00E3032C" w:rsidRPr="00E3032C">
      <w:rPr>
        <w:sz w:val="16"/>
        <w:szCs w:val="16"/>
      </w:rPr>
      <w:fldChar w:fldCharType="separate"/>
    </w:r>
    <w:r w:rsidR="00E3032C" w:rsidRPr="00E3032C">
      <w:rPr>
        <w:b/>
        <w:bCs/>
        <w:noProof/>
        <w:sz w:val="16"/>
        <w:szCs w:val="16"/>
      </w:rPr>
      <w:t>1</w:t>
    </w:r>
    <w:r w:rsidR="00E3032C" w:rsidRPr="00E3032C">
      <w:rPr>
        <w:b/>
        <w:bCs/>
        <w:noProof/>
        <w:sz w:val="16"/>
        <w:szCs w:val="16"/>
      </w:rPr>
      <w:fldChar w:fldCharType="end"/>
    </w:r>
  </w:p>
  <w:p w14:paraId="7CFEC9AF" w14:textId="54438B1B" w:rsidR="00B83355" w:rsidRDefault="00B833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C113A" w14:textId="77777777" w:rsidR="007529C3" w:rsidRPr="009B4539" w:rsidRDefault="007529C3" w:rsidP="009B4539">
    <w:pPr>
      <w:pStyle w:val="Header"/>
      <w:rPr>
        <w:sz w:val="16"/>
        <w:szCs w:val="16"/>
      </w:rPr>
    </w:pPr>
    <w:r w:rsidRPr="009B4539">
      <w:rPr>
        <w:noProof/>
        <w:sz w:val="16"/>
        <w:szCs w:val="16"/>
        <w:lang w:val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1DC3021" wp14:editId="372F4CB0">
              <wp:simplePos x="0" y="0"/>
              <wp:positionH relativeFrom="column">
                <wp:posOffset>3810</wp:posOffset>
              </wp:positionH>
              <wp:positionV relativeFrom="paragraph">
                <wp:posOffset>156210</wp:posOffset>
              </wp:positionV>
              <wp:extent cx="5615940" cy="0"/>
              <wp:effectExtent l="0" t="0" r="0" b="0"/>
              <wp:wrapNone/>
              <wp:docPr id="348815209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59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A612E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.3pt;margin-top:12.3pt;width:442.2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"/>
          </w:pict>
        </mc:Fallback>
      </mc:AlternateContent>
    </w:r>
    <w:r w:rsidRPr="009B4539">
      <w:rPr>
        <w:sz w:val="16"/>
        <w:szCs w:val="16"/>
        <w:lang w:val="en-GB"/>
      </w:rPr>
      <w:t>[Insert Project Title here]</w:t>
    </w:r>
    <w:r w:rsidRPr="009B4539">
      <w:rPr>
        <w:sz w:val="16"/>
        <w:szCs w:val="16"/>
      </w:rPr>
      <w:tab/>
    </w:r>
    <w:r>
      <w:rPr>
        <w:sz w:val="16"/>
        <w:szCs w:val="16"/>
      </w:rPr>
      <w:tab/>
    </w:r>
    <w:r w:rsidRPr="00E3032C">
      <w:rPr>
        <w:color w:val="7F7F7F" w:themeColor="background1" w:themeShade="7F"/>
        <w:spacing w:val="60"/>
        <w:sz w:val="16"/>
        <w:szCs w:val="16"/>
      </w:rPr>
      <w:t>Page</w:t>
    </w:r>
    <w:r w:rsidRPr="00E3032C">
      <w:rPr>
        <w:sz w:val="16"/>
        <w:szCs w:val="16"/>
      </w:rPr>
      <w:t xml:space="preserve"> | </w:t>
    </w:r>
    <w:r w:rsidRPr="00E3032C">
      <w:rPr>
        <w:sz w:val="16"/>
        <w:szCs w:val="16"/>
      </w:rPr>
      <w:fldChar w:fldCharType="begin"/>
    </w:r>
    <w:r w:rsidRPr="00E3032C">
      <w:rPr>
        <w:sz w:val="16"/>
        <w:szCs w:val="16"/>
      </w:rPr>
      <w:instrText xml:space="preserve"> PAGE   \* MERGEFORMAT </w:instrText>
    </w:r>
    <w:r w:rsidRPr="00E3032C">
      <w:rPr>
        <w:sz w:val="16"/>
        <w:szCs w:val="16"/>
      </w:rPr>
      <w:fldChar w:fldCharType="separate"/>
    </w:r>
    <w:r w:rsidRPr="00E3032C">
      <w:rPr>
        <w:b/>
        <w:bCs/>
        <w:noProof/>
        <w:sz w:val="16"/>
        <w:szCs w:val="16"/>
      </w:rPr>
      <w:t>1</w:t>
    </w:r>
    <w:r w:rsidRPr="00E3032C">
      <w:rPr>
        <w:b/>
        <w:bCs/>
        <w:noProof/>
        <w:sz w:val="16"/>
        <w:szCs w:val="16"/>
      </w:rPr>
      <w:fldChar w:fldCharType="end"/>
    </w:r>
  </w:p>
  <w:p w14:paraId="57ADCE9D" w14:textId="77777777" w:rsidR="007529C3" w:rsidRDefault="007529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3091"/>
    <w:multiLevelType w:val="hybridMultilevel"/>
    <w:tmpl w:val="F28EF4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C1A59"/>
    <w:multiLevelType w:val="multilevel"/>
    <w:tmpl w:val="08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3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075137"/>
    <w:multiLevelType w:val="hybridMultilevel"/>
    <w:tmpl w:val="F14215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D6AB7"/>
    <w:multiLevelType w:val="hybridMultilevel"/>
    <w:tmpl w:val="636CBA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2605E"/>
    <w:multiLevelType w:val="hybridMultilevel"/>
    <w:tmpl w:val="53F44B1C"/>
    <w:lvl w:ilvl="0" w:tplc="C82A6CB4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4511E5"/>
    <w:multiLevelType w:val="multilevel"/>
    <w:tmpl w:val="11DC9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DB47615"/>
    <w:multiLevelType w:val="hybridMultilevel"/>
    <w:tmpl w:val="AC863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C5F8F"/>
    <w:multiLevelType w:val="hybridMultilevel"/>
    <w:tmpl w:val="97A638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13D7C"/>
    <w:multiLevelType w:val="multilevel"/>
    <w:tmpl w:val="B73E6E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3D7F82"/>
    <w:multiLevelType w:val="hybridMultilevel"/>
    <w:tmpl w:val="281AB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00491"/>
    <w:multiLevelType w:val="hybridMultilevel"/>
    <w:tmpl w:val="98F0A7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02C84"/>
    <w:multiLevelType w:val="hybridMultilevel"/>
    <w:tmpl w:val="1570A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F3331"/>
    <w:multiLevelType w:val="hybridMultilevel"/>
    <w:tmpl w:val="B94E8D5E"/>
    <w:lvl w:ilvl="0" w:tplc="8D3CAB2E">
      <w:start w:val="4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5AB8077E"/>
    <w:multiLevelType w:val="hybridMultilevel"/>
    <w:tmpl w:val="233ABB8A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1B32EC"/>
    <w:multiLevelType w:val="multilevel"/>
    <w:tmpl w:val="F03E1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FFF16D7"/>
    <w:multiLevelType w:val="hybridMultilevel"/>
    <w:tmpl w:val="46DA6FF8"/>
    <w:lvl w:ilvl="0" w:tplc="045A4762">
      <w:start w:val="1"/>
      <w:numFmt w:val="decimal"/>
      <w:pStyle w:val="Heading1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AF4DA5"/>
    <w:multiLevelType w:val="multilevel"/>
    <w:tmpl w:val="D032A3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35D3CFA"/>
    <w:multiLevelType w:val="hybridMultilevel"/>
    <w:tmpl w:val="FFB8CC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41ECB"/>
    <w:multiLevelType w:val="multilevel"/>
    <w:tmpl w:val="1930903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2BE3CC4"/>
    <w:multiLevelType w:val="multilevel"/>
    <w:tmpl w:val="0809001D"/>
    <w:styleLink w:val="Caption2"/>
    <w:lvl w:ilvl="0">
      <w:start w:val="1"/>
      <w:numFmt w:val="lowerRoman"/>
      <w:lvlText w:val="%1)"/>
      <w:lvlJc w:val="left"/>
      <w:pPr>
        <w:ind w:left="360" w:hanging="360"/>
      </w:pPr>
      <w:rPr>
        <w:rFonts w:ascii="Arial" w:hAnsi="Arial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4010EF5"/>
    <w:multiLevelType w:val="hybridMultilevel"/>
    <w:tmpl w:val="E9F28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263686">
    <w:abstractNumId w:val="1"/>
  </w:num>
  <w:num w:numId="2" w16cid:durableId="1078668315">
    <w:abstractNumId w:val="13"/>
  </w:num>
  <w:num w:numId="3" w16cid:durableId="1624380994">
    <w:abstractNumId w:val="14"/>
  </w:num>
  <w:num w:numId="4" w16cid:durableId="843788811">
    <w:abstractNumId w:val="5"/>
  </w:num>
  <w:num w:numId="5" w16cid:durableId="1206524668">
    <w:abstractNumId w:val="16"/>
  </w:num>
  <w:num w:numId="6" w16cid:durableId="1325624504">
    <w:abstractNumId w:val="18"/>
  </w:num>
  <w:num w:numId="7" w16cid:durableId="699891079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68776336">
    <w:abstractNumId w:val="6"/>
  </w:num>
  <w:num w:numId="9" w16cid:durableId="1160317244">
    <w:abstractNumId w:val="19"/>
  </w:num>
  <w:num w:numId="10" w16cid:durableId="738596484">
    <w:abstractNumId w:val="2"/>
  </w:num>
  <w:num w:numId="11" w16cid:durableId="2053797667">
    <w:abstractNumId w:val="20"/>
  </w:num>
  <w:num w:numId="12" w16cid:durableId="414977920">
    <w:abstractNumId w:val="7"/>
  </w:num>
  <w:num w:numId="13" w16cid:durableId="1563371402">
    <w:abstractNumId w:val="17"/>
  </w:num>
  <w:num w:numId="14" w16cid:durableId="10423406">
    <w:abstractNumId w:val="0"/>
  </w:num>
  <w:num w:numId="15" w16cid:durableId="14621464">
    <w:abstractNumId w:val="10"/>
  </w:num>
  <w:num w:numId="16" w16cid:durableId="1639920854">
    <w:abstractNumId w:val="9"/>
  </w:num>
  <w:num w:numId="17" w16cid:durableId="596014111">
    <w:abstractNumId w:val="11"/>
  </w:num>
  <w:num w:numId="18" w16cid:durableId="361252052">
    <w:abstractNumId w:val="9"/>
  </w:num>
  <w:num w:numId="19" w16cid:durableId="931477800">
    <w:abstractNumId w:val="3"/>
  </w:num>
  <w:num w:numId="20" w16cid:durableId="1811169049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9622922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27472100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09308954">
    <w:abstractNumId w:val="11"/>
  </w:num>
  <w:num w:numId="24" w16cid:durableId="1554733947">
    <w:abstractNumId w:val="8"/>
  </w:num>
  <w:num w:numId="25" w16cid:durableId="1293251321">
    <w:abstractNumId w:val="4"/>
  </w:num>
  <w:num w:numId="26" w16cid:durableId="1487699079">
    <w:abstractNumId w:val="15"/>
  </w:num>
  <w:num w:numId="27" w16cid:durableId="536046669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>
      <v:stroke endarrow="block"/>
      <v:textbox inset="0,0,0,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EFC"/>
    <w:rsid w:val="0000072D"/>
    <w:rsid w:val="00000BD5"/>
    <w:rsid w:val="00001BEF"/>
    <w:rsid w:val="00001CD0"/>
    <w:rsid w:val="00002F57"/>
    <w:rsid w:val="00003540"/>
    <w:rsid w:val="00003DFB"/>
    <w:rsid w:val="00003E53"/>
    <w:rsid w:val="000047B2"/>
    <w:rsid w:val="0000495C"/>
    <w:rsid w:val="0000509C"/>
    <w:rsid w:val="00005C44"/>
    <w:rsid w:val="000072BC"/>
    <w:rsid w:val="000079ED"/>
    <w:rsid w:val="00007D8C"/>
    <w:rsid w:val="000103EC"/>
    <w:rsid w:val="00010F31"/>
    <w:rsid w:val="00011223"/>
    <w:rsid w:val="00012051"/>
    <w:rsid w:val="000146EC"/>
    <w:rsid w:val="00014DDC"/>
    <w:rsid w:val="000157B3"/>
    <w:rsid w:val="00015EE3"/>
    <w:rsid w:val="000166C1"/>
    <w:rsid w:val="0001702E"/>
    <w:rsid w:val="00017903"/>
    <w:rsid w:val="00020777"/>
    <w:rsid w:val="000212B2"/>
    <w:rsid w:val="00021675"/>
    <w:rsid w:val="000221E2"/>
    <w:rsid w:val="00022799"/>
    <w:rsid w:val="0002474E"/>
    <w:rsid w:val="00024F35"/>
    <w:rsid w:val="00025D76"/>
    <w:rsid w:val="00027307"/>
    <w:rsid w:val="00027B55"/>
    <w:rsid w:val="00027F86"/>
    <w:rsid w:val="0003001E"/>
    <w:rsid w:val="00030CD1"/>
    <w:rsid w:val="00031B4D"/>
    <w:rsid w:val="0003205F"/>
    <w:rsid w:val="000349AB"/>
    <w:rsid w:val="00034FB3"/>
    <w:rsid w:val="00035609"/>
    <w:rsid w:val="00035681"/>
    <w:rsid w:val="00035D0B"/>
    <w:rsid w:val="000360DF"/>
    <w:rsid w:val="00036724"/>
    <w:rsid w:val="00036A05"/>
    <w:rsid w:val="00036B24"/>
    <w:rsid w:val="0004048A"/>
    <w:rsid w:val="000420D7"/>
    <w:rsid w:val="000420E0"/>
    <w:rsid w:val="0004238E"/>
    <w:rsid w:val="00043A03"/>
    <w:rsid w:val="00044263"/>
    <w:rsid w:val="00044647"/>
    <w:rsid w:val="000446AF"/>
    <w:rsid w:val="000447BB"/>
    <w:rsid w:val="00044A61"/>
    <w:rsid w:val="00044E49"/>
    <w:rsid w:val="00044F18"/>
    <w:rsid w:val="00045F99"/>
    <w:rsid w:val="000464C1"/>
    <w:rsid w:val="00047379"/>
    <w:rsid w:val="00047B66"/>
    <w:rsid w:val="000501B0"/>
    <w:rsid w:val="0005041D"/>
    <w:rsid w:val="0005043C"/>
    <w:rsid w:val="00050C10"/>
    <w:rsid w:val="00050F3F"/>
    <w:rsid w:val="000512AC"/>
    <w:rsid w:val="0005148A"/>
    <w:rsid w:val="0005206B"/>
    <w:rsid w:val="000529CD"/>
    <w:rsid w:val="000545C1"/>
    <w:rsid w:val="00055098"/>
    <w:rsid w:val="0005554E"/>
    <w:rsid w:val="000556BD"/>
    <w:rsid w:val="00056044"/>
    <w:rsid w:val="00056696"/>
    <w:rsid w:val="000616DE"/>
    <w:rsid w:val="00061AC3"/>
    <w:rsid w:val="00061EDE"/>
    <w:rsid w:val="0006206C"/>
    <w:rsid w:val="00062117"/>
    <w:rsid w:val="00062C30"/>
    <w:rsid w:val="00062CE3"/>
    <w:rsid w:val="0006311D"/>
    <w:rsid w:val="00064144"/>
    <w:rsid w:val="00064331"/>
    <w:rsid w:val="00064D13"/>
    <w:rsid w:val="000650FF"/>
    <w:rsid w:val="000654E8"/>
    <w:rsid w:val="00065C90"/>
    <w:rsid w:val="0006604F"/>
    <w:rsid w:val="000660C0"/>
    <w:rsid w:val="00066326"/>
    <w:rsid w:val="00066EE1"/>
    <w:rsid w:val="00067A11"/>
    <w:rsid w:val="00067D0A"/>
    <w:rsid w:val="00067EC8"/>
    <w:rsid w:val="000701FD"/>
    <w:rsid w:val="00071C45"/>
    <w:rsid w:val="00071EE2"/>
    <w:rsid w:val="00072615"/>
    <w:rsid w:val="0007285C"/>
    <w:rsid w:val="00072BC2"/>
    <w:rsid w:val="00075FC5"/>
    <w:rsid w:val="00076819"/>
    <w:rsid w:val="000768D3"/>
    <w:rsid w:val="000775FB"/>
    <w:rsid w:val="00080148"/>
    <w:rsid w:val="00080CF2"/>
    <w:rsid w:val="00081176"/>
    <w:rsid w:val="00081341"/>
    <w:rsid w:val="000814C3"/>
    <w:rsid w:val="00081920"/>
    <w:rsid w:val="00081A5F"/>
    <w:rsid w:val="00081CD3"/>
    <w:rsid w:val="0008336C"/>
    <w:rsid w:val="000833A8"/>
    <w:rsid w:val="0008447F"/>
    <w:rsid w:val="00085BA9"/>
    <w:rsid w:val="00085CC1"/>
    <w:rsid w:val="000860BD"/>
    <w:rsid w:val="00086A10"/>
    <w:rsid w:val="00086F7D"/>
    <w:rsid w:val="0008734F"/>
    <w:rsid w:val="0008781C"/>
    <w:rsid w:val="00087A6E"/>
    <w:rsid w:val="00087C87"/>
    <w:rsid w:val="00090AF7"/>
    <w:rsid w:val="0009144C"/>
    <w:rsid w:val="00092EA1"/>
    <w:rsid w:val="0009517C"/>
    <w:rsid w:val="00095875"/>
    <w:rsid w:val="00095A7B"/>
    <w:rsid w:val="00096DED"/>
    <w:rsid w:val="00097EC7"/>
    <w:rsid w:val="000A094C"/>
    <w:rsid w:val="000A0EA0"/>
    <w:rsid w:val="000A1208"/>
    <w:rsid w:val="000A19FF"/>
    <w:rsid w:val="000A25DD"/>
    <w:rsid w:val="000A2D5F"/>
    <w:rsid w:val="000A3391"/>
    <w:rsid w:val="000A3B1B"/>
    <w:rsid w:val="000A408C"/>
    <w:rsid w:val="000A49BD"/>
    <w:rsid w:val="000A4C84"/>
    <w:rsid w:val="000A54B2"/>
    <w:rsid w:val="000A73FC"/>
    <w:rsid w:val="000A74C8"/>
    <w:rsid w:val="000A75FA"/>
    <w:rsid w:val="000A77AC"/>
    <w:rsid w:val="000B010F"/>
    <w:rsid w:val="000B2873"/>
    <w:rsid w:val="000B31C5"/>
    <w:rsid w:val="000B3632"/>
    <w:rsid w:val="000B3897"/>
    <w:rsid w:val="000B3DB4"/>
    <w:rsid w:val="000B4476"/>
    <w:rsid w:val="000B4659"/>
    <w:rsid w:val="000B4745"/>
    <w:rsid w:val="000B545B"/>
    <w:rsid w:val="000B57A5"/>
    <w:rsid w:val="000B5B4B"/>
    <w:rsid w:val="000B5F78"/>
    <w:rsid w:val="000B65CE"/>
    <w:rsid w:val="000B7C33"/>
    <w:rsid w:val="000B7D3A"/>
    <w:rsid w:val="000C44C0"/>
    <w:rsid w:val="000C5936"/>
    <w:rsid w:val="000C5B01"/>
    <w:rsid w:val="000C5B60"/>
    <w:rsid w:val="000C6568"/>
    <w:rsid w:val="000C65CF"/>
    <w:rsid w:val="000C6BFF"/>
    <w:rsid w:val="000C6F84"/>
    <w:rsid w:val="000C6FF2"/>
    <w:rsid w:val="000C74DF"/>
    <w:rsid w:val="000C7572"/>
    <w:rsid w:val="000C76CC"/>
    <w:rsid w:val="000C7AC4"/>
    <w:rsid w:val="000C7B26"/>
    <w:rsid w:val="000D26D3"/>
    <w:rsid w:val="000D316B"/>
    <w:rsid w:val="000D3F47"/>
    <w:rsid w:val="000D41D0"/>
    <w:rsid w:val="000D4613"/>
    <w:rsid w:val="000D5712"/>
    <w:rsid w:val="000D622C"/>
    <w:rsid w:val="000D63E2"/>
    <w:rsid w:val="000D6D19"/>
    <w:rsid w:val="000D715B"/>
    <w:rsid w:val="000D74F8"/>
    <w:rsid w:val="000E14A5"/>
    <w:rsid w:val="000E1967"/>
    <w:rsid w:val="000E1EEC"/>
    <w:rsid w:val="000E26A5"/>
    <w:rsid w:val="000E27E7"/>
    <w:rsid w:val="000E2EC3"/>
    <w:rsid w:val="000E3A76"/>
    <w:rsid w:val="000E3FB6"/>
    <w:rsid w:val="000E4156"/>
    <w:rsid w:val="000E4616"/>
    <w:rsid w:val="000E4A4B"/>
    <w:rsid w:val="000E4FF2"/>
    <w:rsid w:val="000E5085"/>
    <w:rsid w:val="000E5D84"/>
    <w:rsid w:val="000E7495"/>
    <w:rsid w:val="000E76F5"/>
    <w:rsid w:val="000E7DDC"/>
    <w:rsid w:val="000F15BA"/>
    <w:rsid w:val="000F239E"/>
    <w:rsid w:val="000F34B8"/>
    <w:rsid w:val="000F3E15"/>
    <w:rsid w:val="000F559C"/>
    <w:rsid w:val="000F573D"/>
    <w:rsid w:val="000F5D2A"/>
    <w:rsid w:val="000F5FE1"/>
    <w:rsid w:val="000F6438"/>
    <w:rsid w:val="000F71F5"/>
    <w:rsid w:val="000F75EA"/>
    <w:rsid w:val="00101DF8"/>
    <w:rsid w:val="001021FF"/>
    <w:rsid w:val="00102887"/>
    <w:rsid w:val="00102B9A"/>
    <w:rsid w:val="00104CA9"/>
    <w:rsid w:val="00104ED7"/>
    <w:rsid w:val="00105435"/>
    <w:rsid w:val="001061D3"/>
    <w:rsid w:val="001064BC"/>
    <w:rsid w:val="001107F5"/>
    <w:rsid w:val="00111FFA"/>
    <w:rsid w:val="0011227B"/>
    <w:rsid w:val="00113186"/>
    <w:rsid w:val="00113D27"/>
    <w:rsid w:val="00113D9A"/>
    <w:rsid w:val="00114294"/>
    <w:rsid w:val="001148F6"/>
    <w:rsid w:val="00114E09"/>
    <w:rsid w:val="001156FB"/>
    <w:rsid w:val="00115CE6"/>
    <w:rsid w:val="0011690A"/>
    <w:rsid w:val="00116985"/>
    <w:rsid w:val="00117547"/>
    <w:rsid w:val="00117DB5"/>
    <w:rsid w:val="00120692"/>
    <w:rsid w:val="00120A1B"/>
    <w:rsid w:val="00121775"/>
    <w:rsid w:val="00121AB2"/>
    <w:rsid w:val="00121C69"/>
    <w:rsid w:val="001221D1"/>
    <w:rsid w:val="0012266F"/>
    <w:rsid w:val="001227AB"/>
    <w:rsid w:val="00122ECE"/>
    <w:rsid w:val="001235EF"/>
    <w:rsid w:val="00124F28"/>
    <w:rsid w:val="001259D1"/>
    <w:rsid w:val="00125E47"/>
    <w:rsid w:val="00126382"/>
    <w:rsid w:val="001264AC"/>
    <w:rsid w:val="00126C2F"/>
    <w:rsid w:val="00130031"/>
    <w:rsid w:val="001301DB"/>
    <w:rsid w:val="001311BF"/>
    <w:rsid w:val="001323CC"/>
    <w:rsid w:val="00132E08"/>
    <w:rsid w:val="00133400"/>
    <w:rsid w:val="00133D35"/>
    <w:rsid w:val="001353A1"/>
    <w:rsid w:val="0013546B"/>
    <w:rsid w:val="0013557F"/>
    <w:rsid w:val="00135604"/>
    <w:rsid w:val="001357AE"/>
    <w:rsid w:val="001362ED"/>
    <w:rsid w:val="00136434"/>
    <w:rsid w:val="00136445"/>
    <w:rsid w:val="001373D5"/>
    <w:rsid w:val="001404E3"/>
    <w:rsid w:val="00141273"/>
    <w:rsid w:val="00141807"/>
    <w:rsid w:val="001418B2"/>
    <w:rsid w:val="0014197D"/>
    <w:rsid w:val="00142551"/>
    <w:rsid w:val="00142E8D"/>
    <w:rsid w:val="001433CD"/>
    <w:rsid w:val="00143563"/>
    <w:rsid w:val="00143DC2"/>
    <w:rsid w:val="001441B4"/>
    <w:rsid w:val="001443D2"/>
    <w:rsid w:val="00144B98"/>
    <w:rsid w:val="00145FF3"/>
    <w:rsid w:val="001465CA"/>
    <w:rsid w:val="001471D5"/>
    <w:rsid w:val="00147489"/>
    <w:rsid w:val="001478BE"/>
    <w:rsid w:val="00150142"/>
    <w:rsid w:val="0015051F"/>
    <w:rsid w:val="00150A54"/>
    <w:rsid w:val="00150AA1"/>
    <w:rsid w:val="00150CB6"/>
    <w:rsid w:val="0015132B"/>
    <w:rsid w:val="0015147E"/>
    <w:rsid w:val="00151528"/>
    <w:rsid w:val="0015159B"/>
    <w:rsid w:val="00151E3A"/>
    <w:rsid w:val="00152795"/>
    <w:rsid w:val="001536F2"/>
    <w:rsid w:val="00153A0C"/>
    <w:rsid w:val="00154B4C"/>
    <w:rsid w:val="00155A1C"/>
    <w:rsid w:val="001562D6"/>
    <w:rsid w:val="00156537"/>
    <w:rsid w:val="001567CB"/>
    <w:rsid w:val="00156B4B"/>
    <w:rsid w:val="00156E0C"/>
    <w:rsid w:val="00157B1E"/>
    <w:rsid w:val="00160A8B"/>
    <w:rsid w:val="00160B81"/>
    <w:rsid w:val="00160D2B"/>
    <w:rsid w:val="0016307A"/>
    <w:rsid w:val="001632F7"/>
    <w:rsid w:val="001634E2"/>
    <w:rsid w:val="0016449F"/>
    <w:rsid w:val="00164637"/>
    <w:rsid w:val="001648FE"/>
    <w:rsid w:val="00167266"/>
    <w:rsid w:val="00167604"/>
    <w:rsid w:val="00167D7B"/>
    <w:rsid w:val="00170CB7"/>
    <w:rsid w:val="00170F52"/>
    <w:rsid w:val="0017138C"/>
    <w:rsid w:val="00172288"/>
    <w:rsid w:val="001726B2"/>
    <w:rsid w:val="00172C50"/>
    <w:rsid w:val="00172E34"/>
    <w:rsid w:val="0017347C"/>
    <w:rsid w:val="001734D7"/>
    <w:rsid w:val="0017387C"/>
    <w:rsid w:val="001738CB"/>
    <w:rsid w:val="00174A04"/>
    <w:rsid w:val="00174AA7"/>
    <w:rsid w:val="00175985"/>
    <w:rsid w:val="00176181"/>
    <w:rsid w:val="00176705"/>
    <w:rsid w:val="001768C0"/>
    <w:rsid w:val="001769B4"/>
    <w:rsid w:val="00180630"/>
    <w:rsid w:val="00180D8D"/>
    <w:rsid w:val="00181315"/>
    <w:rsid w:val="001818CF"/>
    <w:rsid w:val="00181FC3"/>
    <w:rsid w:val="001823AE"/>
    <w:rsid w:val="001823FC"/>
    <w:rsid w:val="001828A3"/>
    <w:rsid w:val="00186674"/>
    <w:rsid w:val="00186C28"/>
    <w:rsid w:val="00186CC2"/>
    <w:rsid w:val="001903EB"/>
    <w:rsid w:val="001908C9"/>
    <w:rsid w:val="00190935"/>
    <w:rsid w:val="00190CB5"/>
    <w:rsid w:val="00190CD7"/>
    <w:rsid w:val="00190D92"/>
    <w:rsid w:val="00192BF8"/>
    <w:rsid w:val="00192F1C"/>
    <w:rsid w:val="00193052"/>
    <w:rsid w:val="001934CB"/>
    <w:rsid w:val="001939C8"/>
    <w:rsid w:val="00194412"/>
    <w:rsid w:val="001946E8"/>
    <w:rsid w:val="0019471B"/>
    <w:rsid w:val="00195318"/>
    <w:rsid w:val="001963BB"/>
    <w:rsid w:val="0019705C"/>
    <w:rsid w:val="00197CA9"/>
    <w:rsid w:val="001A0473"/>
    <w:rsid w:val="001A0517"/>
    <w:rsid w:val="001A1227"/>
    <w:rsid w:val="001A1F94"/>
    <w:rsid w:val="001A2A17"/>
    <w:rsid w:val="001A41EE"/>
    <w:rsid w:val="001A43F7"/>
    <w:rsid w:val="001A471B"/>
    <w:rsid w:val="001A5892"/>
    <w:rsid w:val="001A6904"/>
    <w:rsid w:val="001A6F17"/>
    <w:rsid w:val="001A7229"/>
    <w:rsid w:val="001A7502"/>
    <w:rsid w:val="001A79AE"/>
    <w:rsid w:val="001A7A4B"/>
    <w:rsid w:val="001B0F6A"/>
    <w:rsid w:val="001B1721"/>
    <w:rsid w:val="001B1DC7"/>
    <w:rsid w:val="001B213C"/>
    <w:rsid w:val="001B2F73"/>
    <w:rsid w:val="001B63B1"/>
    <w:rsid w:val="001B6B0F"/>
    <w:rsid w:val="001C01F4"/>
    <w:rsid w:val="001C1025"/>
    <w:rsid w:val="001C106C"/>
    <w:rsid w:val="001C2795"/>
    <w:rsid w:val="001C2BC3"/>
    <w:rsid w:val="001C4FF2"/>
    <w:rsid w:val="001D0DDB"/>
    <w:rsid w:val="001D0E12"/>
    <w:rsid w:val="001D0E5A"/>
    <w:rsid w:val="001D2DE7"/>
    <w:rsid w:val="001D3AFD"/>
    <w:rsid w:val="001D3D1C"/>
    <w:rsid w:val="001D4DCF"/>
    <w:rsid w:val="001D4FB4"/>
    <w:rsid w:val="001D693B"/>
    <w:rsid w:val="001D6D26"/>
    <w:rsid w:val="001D7948"/>
    <w:rsid w:val="001E4417"/>
    <w:rsid w:val="001E47F4"/>
    <w:rsid w:val="001E4B40"/>
    <w:rsid w:val="001E6BD6"/>
    <w:rsid w:val="001E6DDD"/>
    <w:rsid w:val="001E71F4"/>
    <w:rsid w:val="001E747D"/>
    <w:rsid w:val="001E764F"/>
    <w:rsid w:val="001E7A39"/>
    <w:rsid w:val="001E7CF4"/>
    <w:rsid w:val="001F09FD"/>
    <w:rsid w:val="001F0C9F"/>
    <w:rsid w:val="001F1C48"/>
    <w:rsid w:val="001F1C7A"/>
    <w:rsid w:val="001F2F0F"/>
    <w:rsid w:val="001F3F09"/>
    <w:rsid w:val="001F4ABF"/>
    <w:rsid w:val="001F5C21"/>
    <w:rsid w:val="001F6186"/>
    <w:rsid w:val="001F65EE"/>
    <w:rsid w:val="001F68B0"/>
    <w:rsid w:val="001F697A"/>
    <w:rsid w:val="001F6B14"/>
    <w:rsid w:val="001F719B"/>
    <w:rsid w:val="001F7572"/>
    <w:rsid w:val="001F77B5"/>
    <w:rsid w:val="00200419"/>
    <w:rsid w:val="0020045D"/>
    <w:rsid w:val="00200DF5"/>
    <w:rsid w:val="00200EEA"/>
    <w:rsid w:val="00200F85"/>
    <w:rsid w:val="00201C7A"/>
    <w:rsid w:val="00201D66"/>
    <w:rsid w:val="0020289D"/>
    <w:rsid w:val="0020333F"/>
    <w:rsid w:val="00203F15"/>
    <w:rsid w:val="002051BF"/>
    <w:rsid w:val="00205F4E"/>
    <w:rsid w:val="00205F71"/>
    <w:rsid w:val="0020615A"/>
    <w:rsid w:val="002061BA"/>
    <w:rsid w:val="0020790D"/>
    <w:rsid w:val="00207D0F"/>
    <w:rsid w:val="00207F83"/>
    <w:rsid w:val="002109D5"/>
    <w:rsid w:val="00210E28"/>
    <w:rsid w:val="0021171E"/>
    <w:rsid w:val="0021291F"/>
    <w:rsid w:val="002136AE"/>
    <w:rsid w:val="002146BB"/>
    <w:rsid w:val="00215ABB"/>
    <w:rsid w:val="00215DFB"/>
    <w:rsid w:val="00215F08"/>
    <w:rsid w:val="0021611D"/>
    <w:rsid w:val="002173B8"/>
    <w:rsid w:val="0021774C"/>
    <w:rsid w:val="002178E1"/>
    <w:rsid w:val="00217B15"/>
    <w:rsid w:val="00220BB0"/>
    <w:rsid w:val="00220C13"/>
    <w:rsid w:val="00220E45"/>
    <w:rsid w:val="00221D04"/>
    <w:rsid w:val="002220C9"/>
    <w:rsid w:val="0022291A"/>
    <w:rsid w:val="00222AA6"/>
    <w:rsid w:val="00222AC8"/>
    <w:rsid w:val="00222C66"/>
    <w:rsid w:val="00222E4D"/>
    <w:rsid w:val="00223175"/>
    <w:rsid w:val="0022327F"/>
    <w:rsid w:val="00223462"/>
    <w:rsid w:val="00223A91"/>
    <w:rsid w:val="002240A0"/>
    <w:rsid w:val="00224448"/>
    <w:rsid w:val="002244F2"/>
    <w:rsid w:val="002249B5"/>
    <w:rsid w:val="00224D33"/>
    <w:rsid w:val="00225936"/>
    <w:rsid w:val="00225DE3"/>
    <w:rsid w:val="00226B3F"/>
    <w:rsid w:val="00227A1C"/>
    <w:rsid w:val="00230785"/>
    <w:rsid w:val="00230959"/>
    <w:rsid w:val="0023122A"/>
    <w:rsid w:val="002318F0"/>
    <w:rsid w:val="0023195C"/>
    <w:rsid w:val="00233299"/>
    <w:rsid w:val="00233EAD"/>
    <w:rsid w:val="00234128"/>
    <w:rsid w:val="00234206"/>
    <w:rsid w:val="0023432A"/>
    <w:rsid w:val="00234520"/>
    <w:rsid w:val="00234E66"/>
    <w:rsid w:val="00235859"/>
    <w:rsid w:val="00235984"/>
    <w:rsid w:val="0023604C"/>
    <w:rsid w:val="0023613A"/>
    <w:rsid w:val="00237109"/>
    <w:rsid w:val="00237190"/>
    <w:rsid w:val="002371BE"/>
    <w:rsid w:val="002379BD"/>
    <w:rsid w:val="00240408"/>
    <w:rsid w:val="0024054A"/>
    <w:rsid w:val="00240CA7"/>
    <w:rsid w:val="0024104F"/>
    <w:rsid w:val="0024115C"/>
    <w:rsid w:val="002411A7"/>
    <w:rsid w:val="00241532"/>
    <w:rsid w:val="00241E56"/>
    <w:rsid w:val="002423CF"/>
    <w:rsid w:val="00244B7A"/>
    <w:rsid w:val="00245BDF"/>
    <w:rsid w:val="002475F5"/>
    <w:rsid w:val="00247DC6"/>
    <w:rsid w:val="00250DFF"/>
    <w:rsid w:val="002516EF"/>
    <w:rsid w:val="00251B39"/>
    <w:rsid w:val="00251F51"/>
    <w:rsid w:val="00253008"/>
    <w:rsid w:val="00253DB2"/>
    <w:rsid w:val="002547BA"/>
    <w:rsid w:val="0025517D"/>
    <w:rsid w:val="00256454"/>
    <w:rsid w:val="0025683A"/>
    <w:rsid w:val="00256963"/>
    <w:rsid w:val="00256F9B"/>
    <w:rsid w:val="00257678"/>
    <w:rsid w:val="00257792"/>
    <w:rsid w:val="00257FB4"/>
    <w:rsid w:val="00260456"/>
    <w:rsid w:val="00260A00"/>
    <w:rsid w:val="00261A03"/>
    <w:rsid w:val="00261D0F"/>
    <w:rsid w:val="00261E55"/>
    <w:rsid w:val="002627B5"/>
    <w:rsid w:val="002635AC"/>
    <w:rsid w:val="00263C62"/>
    <w:rsid w:val="00264C9D"/>
    <w:rsid w:val="00264FE5"/>
    <w:rsid w:val="00265BB4"/>
    <w:rsid w:val="00266548"/>
    <w:rsid w:val="002678EA"/>
    <w:rsid w:val="00267EDC"/>
    <w:rsid w:val="0027089C"/>
    <w:rsid w:val="002714BF"/>
    <w:rsid w:val="00271667"/>
    <w:rsid w:val="00271F43"/>
    <w:rsid w:val="00271F61"/>
    <w:rsid w:val="00272726"/>
    <w:rsid w:val="00273308"/>
    <w:rsid w:val="00274DE0"/>
    <w:rsid w:val="00275718"/>
    <w:rsid w:val="00275F01"/>
    <w:rsid w:val="00275F5A"/>
    <w:rsid w:val="0027616A"/>
    <w:rsid w:val="002766F1"/>
    <w:rsid w:val="00276B6F"/>
    <w:rsid w:val="00276C37"/>
    <w:rsid w:val="00277189"/>
    <w:rsid w:val="00277E36"/>
    <w:rsid w:val="0028044A"/>
    <w:rsid w:val="00280AB0"/>
    <w:rsid w:val="00281D25"/>
    <w:rsid w:val="00282199"/>
    <w:rsid w:val="002827DE"/>
    <w:rsid w:val="00283364"/>
    <w:rsid w:val="00283772"/>
    <w:rsid w:val="002842BF"/>
    <w:rsid w:val="00284523"/>
    <w:rsid w:val="00284C79"/>
    <w:rsid w:val="00284EB1"/>
    <w:rsid w:val="002851BF"/>
    <w:rsid w:val="00285E13"/>
    <w:rsid w:val="00286445"/>
    <w:rsid w:val="002868C2"/>
    <w:rsid w:val="00286E73"/>
    <w:rsid w:val="00287483"/>
    <w:rsid w:val="00290EDA"/>
    <w:rsid w:val="00292E0A"/>
    <w:rsid w:val="00293E6B"/>
    <w:rsid w:val="00293F5C"/>
    <w:rsid w:val="0029505E"/>
    <w:rsid w:val="00295A69"/>
    <w:rsid w:val="00295E72"/>
    <w:rsid w:val="00296E8A"/>
    <w:rsid w:val="002A030F"/>
    <w:rsid w:val="002A04FF"/>
    <w:rsid w:val="002A0527"/>
    <w:rsid w:val="002A18F0"/>
    <w:rsid w:val="002A1C43"/>
    <w:rsid w:val="002A267A"/>
    <w:rsid w:val="002A2955"/>
    <w:rsid w:val="002A315A"/>
    <w:rsid w:val="002A33C6"/>
    <w:rsid w:val="002A57F1"/>
    <w:rsid w:val="002A5CDF"/>
    <w:rsid w:val="002A6BB1"/>
    <w:rsid w:val="002A73D1"/>
    <w:rsid w:val="002A7720"/>
    <w:rsid w:val="002B1103"/>
    <w:rsid w:val="002B17CE"/>
    <w:rsid w:val="002B17DA"/>
    <w:rsid w:val="002B1E31"/>
    <w:rsid w:val="002B1FEA"/>
    <w:rsid w:val="002B37C8"/>
    <w:rsid w:val="002B3B89"/>
    <w:rsid w:val="002B4140"/>
    <w:rsid w:val="002B55F6"/>
    <w:rsid w:val="002B5E80"/>
    <w:rsid w:val="002B6432"/>
    <w:rsid w:val="002B6579"/>
    <w:rsid w:val="002B662B"/>
    <w:rsid w:val="002C085C"/>
    <w:rsid w:val="002C08EE"/>
    <w:rsid w:val="002C099F"/>
    <w:rsid w:val="002C13ED"/>
    <w:rsid w:val="002C14C1"/>
    <w:rsid w:val="002C2EB6"/>
    <w:rsid w:val="002C3204"/>
    <w:rsid w:val="002C3A22"/>
    <w:rsid w:val="002C502C"/>
    <w:rsid w:val="002C533C"/>
    <w:rsid w:val="002C55A7"/>
    <w:rsid w:val="002C5E67"/>
    <w:rsid w:val="002C6384"/>
    <w:rsid w:val="002C639D"/>
    <w:rsid w:val="002C671A"/>
    <w:rsid w:val="002C6F0F"/>
    <w:rsid w:val="002C716F"/>
    <w:rsid w:val="002D0393"/>
    <w:rsid w:val="002D0544"/>
    <w:rsid w:val="002D0659"/>
    <w:rsid w:val="002D0F83"/>
    <w:rsid w:val="002D1307"/>
    <w:rsid w:val="002D1789"/>
    <w:rsid w:val="002D22FB"/>
    <w:rsid w:val="002D2343"/>
    <w:rsid w:val="002D2857"/>
    <w:rsid w:val="002D2E4A"/>
    <w:rsid w:val="002D2ED4"/>
    <w:rsid w:val="002D4021"/>
    <w:rsid w:val="002D47D4"/>
    <w:rsid w:val="002D4D1D"/>
    <w:rsid w:val="002D5625"/>
    <w:rsid w:val="002D5C8D"/>
    <w:rsid w:val="002D6416"/>
    <w:rsid w:val="002D65AB"/>
    <w:rsid w:val="002D6B55"/>
    <w:rsid w:val="002D7594"/>
    <w:rsid w:val="002D76C6"/>
    <w:rsid w:val="002E0464"/>
    <w:rsid w:val="002E06DE"/>
    <w:rsid w:val="002E0AEB"/>
    <w:rsid w:val="002E142E"/>
    <w:rsid w:val="002E1DF6"/>
    <w:rsid w:val="002E21DB"/>
    <w:rsid w:val="002E2A61"/>
    <w:rsid w:val="002E39E2"/>
    <w:rsid w:val="002E49C6"/>
    <w:rsid w:val="002E5015"/>
    <w:rsid w:val="002E5268"/>
    <w:rsid w:val="002E585B"/>
    <w:rsid w:val="002E5AD7"/>
    <w:rsid w:val="002E5C25"/>
    <w:rsid w:val="002E606D"/>
    <w:rsid w:val="002E64F2"/>
    <w:rsid w:val="002E6822"/>
    <w:rsid w:val="002E75A3"/>
    <w:rsid w:val="002F0913"/>
    <w:rsid w:val="002F0942"/>
    <w:rsid w:val="002F11D8"/>
    <w:rsid w:val="002F13B0"/>
    <w:rsid w:val="002F37A9"/>
    <w:rsid w:val="002F37F6"/>
    <w:rsid w:val="002F54E1"/>
    <w:rsid w:val="002F6774"/>
    <w:rsid w:val="002F6A99"/>
    <w:rsid w:val="002F7751"/>
    <w:rsid w:val="00300402"/>
    <w:rsid w:val="00301523"/>
    <w:rsid w:val="0030267C"/>
    <w:rsid w:val="003028F2"/>
    <w:rsid w:val="0030417B"/>
    <w:rsid w:val="00304638"/>
    <w:rsid w:val="003047B1"/>
    <w:rsid w:val="00304B19"/>
    <w:rsid w:val="0030597F"/>
    <w:rsid w:val="00306D56"/>
    <w:rsid w:val="00307151"/>
    <w:rsid w:val="003079AD"/>
    <w:rsid w:val="00307C51"/>
    <w:rsid w:val="00307CCE"/>
    <w:rsid w:val="003109D0"/>
    <w:rsid w:val="00310AB7"/>
    <w:rsid w:val="00311C1A"/>
    <w:rsid w:val="00311C69"/>
    <w:rsid w:val="00311EE2"/>
    <w:rsid w:val="00312F35"/>
    <w:rsid w:val="00313C8F"/>
    <w:rsid w:val="00315903"/>
    <w:rsid w:val="00315EDE"/>
    <w:rsid w:val="00316184"/>
    <w:rsid w:val="00316BA3"/>
    <w:rsid w:val="00316F57"/>
    <w:rsid w:val="0031711B"/>
    <w:rsid w:val="00317203"/>
    <w:rsid w:val="003179BF"/>
    <w:rsid w:val="00317ADD"/>
    <w:rsid w:val="00320184"/>
    <w:rsid w:val="00321A58"/>
    <w:rsid w:val="0032209F"/>
    <w:rsid w:val="00322A24"/>
    <w:rsid w:val="00323151"/>
    <w:rsid w:val="00323416"/>
    <w:rsid w:val="00323763"/>
    <w:rsid w:val="00324154"/>
    <w:rsid w:val="00326A48"/>
    <w:rsid w:val="00326EBD"/>
    <w:rsid w:val="00327337"/>
    <w:rsid w:val="00327623"/>
    <w:rsid w:val="00327641"/>
    <w:rsid w:val="00327997"/>
    <w:rsid w:val="00330A0B"/>
    <w:rsid w:val="00330E22"/>
    <w:rsid w:val="00330F94"/>
    <w:rsid w:val="003330AD"/>
    <w:rsid w:val="0033323B"/>
    <w:rsid w:val="00333276"/>
    <w:rsid w:val="003334AD"/>
    <w:rsid w:val="00334767"/>
    <w:rsid w:val="0033542D"/>
    <w:rsid w:val="00335433"/>
    <w:rsid w:val="003358A1"/>
    <w:rsid w:val="00335C46"/>
    <w:rsid w:val="00335C6D"/>
    <w:rsid w:val="003378B5"/>
    <w:rsid w:val="003404CE"/>
    <w:rsid w:val="00340593"/>
    <w:rsid w:val="00341EE0"/>
    <w:rsid w:val="00342E23"/>
    <w:rsid w:val="00342F6C"/>
    <w:rsid w:val="0034323B"/>
    <w:rsid w:val="003434E6"/>
    <w:rsid w:val="00343A44"/>
    <w:rsid w:val="00343EC6"/>
    <w:rsid w:val="00346610"/>
    <w:rsid w:val="00347407"/>
    <w:rsid w:val="003475FC"/>
    <w:rsid w:val="00347E51"/>
    <w:rsid w:val="00353632"/>
    <w:rsid w:val="0035379C"/>
    <w:rsid w:val="00354940"/>
    <w:rsid w:val="0035543D"/>
    <w:rsid w:val="003555D8"/>
    <w:rsid w:val="0035560B"/>
    <w:rsid w:val="00356CDD"/>
    <w:rsid w:val="00356FEE"/>
    <w:rsid w:val="00357055"/>
    <w:rsid w:val="0035759D"/>
    <w:rsid w:val="00357948"/>
    <w:rsid w:val="00357AD4"/>
    <w:rsid w:val="00361721"/>
    <w:rsid w:val="00362322"/>
    <w:rsid w:val="00362332"/>
    <w:rsid w:val="00362CDD"/>
    <w:rsid w:val="00362E35"/>
    <w:rsid w:val="003644E9"/>
    <w:rsid w:val="0036500C"/>
    <w:rsid w:val="00365499"/>
    <w:rsid w:val="00365B3F"/>
    <w:rsid w:val="0036615C"/>
    <w:rsid w:val="0036702D"/>
    <w:rsid w:val="00367049"/>
    <w:rsid w:val="00367CB9"/>
    <w:rsid w:val="0037126A"/>
    <w:rsid w:val="00371E32"/>
    <w:rsid w:val="00371F63"/>
    <w:rsid w:val="0037216A"/>
    <w:rsid w:val="003732B8"/>
    <w:rsid w:val="003734BB"/>
    <w:rsid w:val="00373F31"/>
    <w:rsid w:val="00374ACB"/>
    <w:rsid w:val="00374F24"/>
    <w:rsid w:val="00374F92"/>
    <w:rsid w:val="003756D1"/>
    <w:rsid w:val="0037640E"/>
    <w:rsid w:val="00376ED8"/>
    <w:rsid w:val="003805CB"/>
    <w:rsid w:val="00380D88"/>
    <w:rsid w:val="0038160D"/>
    <w:rsid w:val="00381D42"/>
    <w:rsid w:val="003826FC"/>
    <w:rsid w:val="00383A23"/>
    <w:rsid w:val="00383AA0"/>
    <w:rsid w:val="00384108"/>
    <w:rsid w:val="00384336"/>
    <w:rsid w:val="00384778"/>
    <w:rsid w:val="00384DD1"/>
    <w:rsid w:val="00384F93"/>
    <w:rsid w:val="003850B9"/>
    <w:rsid w:val="00385B09"/>
    <w:rsid w:val="00385FCF"/>
    <w:rsid w:val="00387435"/>
    <w:rsid w:val="00387DCE"/>
    <w:rsid w:val="003909AD"/>
    <w:rsid w:val="00390BB5"/>
    <w:rsid w:val="0039237A"/>
    <w:rsid w:val="00393124"/>
    <w:rsid w:val="00393E51"/>
    <w:rsid w:val="00395344"/>
    <w:rsid w:val="00395835"/>
    <w:rsid w:val="00396142"/>
    <w:rsid w:val="003A1044"/>
    <w:rsid w:val="003A133D"/>
    <w:rsid w:val="003A199F"/>
    <w:rsid w:val="003A1DF4"/>
    <w:rsid w:val="003A1EDF"/>
    <w:rsid w:val="003A2B81"/>
    <w:rsid w:val="003A2D53"/>
    <w:rsid w:val="003A2D57"/>
    <w:rsid w:val="003A2D81"/>
    <w:rsid w:val="003A44D5"/>
    <w:rsid w:val="003A502B"/>
    <w:rsid w:val="003A6219"/>
    <w:rsid w:val="003B0186"/>
    <w:rsid w:val="003B01F6"/>
    <w:rsid w:val="003B040F"/>
    <w:rsid w:val="003B107D"/>
    <w:rsid w:val="003B1165"/>
    <w:rsid w:val="003B1AAC"/>
    <w:rsid w:val="003B256E"/>
    <w:rsid w:val="003B323F"/>
    <w:rsid w:val="003B3EF2"/>
    <w:rsid w:val="003B4330"/>
    <w:rsid w:val="003B4435"/>
    <w:rsid w:val="003B4F35"/>
    <w:rsid w:val="003B5002"/>
    <w:rsid w:val="003B5547"/>
    <w:rsid w:val="003B5652"/>
    <w:rsid w:val="003B61D6"/>
    <w:rsid w:val="003B626C"/>
    <w:rsid w:val="003B659A"/>
    <w:rsid w:val="003B65AD"/>
    <w:rsid w:val="003B6D05"/>
    <w:rsid w:val="003C154B"/>
    <w:rsid w:val="003C15A8"/>
    <w:rsid w:val="003C2005"/>
    <w:rsid w:val="003C2C0B"/>
    <w:rsid w:val="003C351C"/>
    <w:rsid w:val="003C353A"/>
    <w:rsid w:val="003C39E5"/>
    <w:rsid w:val="003C3B43"/>
    <w:rsid w:val="003C3D5D"/>
    <w:rsid w:val="003C483B"/>
    <w:rsid w:val="003C63F6"/>
    <w:rsid w:val="003C6616"/>
    <w:rsid w:val="003C741F"/>
    <w:rsid w:val="003C75AF"/>
    <w:rsid w:val="003D04C8"/>
    <w:rsid w:val="003D0EB3"/>
    <w:rsid w:val="003D18D8"/>
    <w:rsid w:val="003D1E8F"/>
    <w:rsid w:val="003D2488"/>
    <w:rsid w:val="003D2997"/>
    <w:rsid w:val="003D327A"/>
    <w:rsid w:val="003D46C8"/>
    <w:rsid w:val="003D49A9"/>
    <w:rsid w:val="003D4CC6"/>
    <w:rsid w:val="003D5117"/>
    <w:rsid w:val="003D551A"/>
    <w:rsid w:val="003D55CA"/>
    <w:rsid w:val="003D5789"/>
    <w:rsid w:val="003D5FC5"/>
    <w:rsid w:val="003D6AEC"/>
    <w:rsid w:val="003D6C00"/>
    <w:rsid w:val="003E0B87"/>
    <w:rsid w:val="003E10B5"/>
    <w:rsid w:val="003E1567"/>
    <w:rsid w:val="003E177F"/>
    <w:rsid w:val="003E2072"/>
    <w:rsid w:val="003E232B"/>
    <w:rsid w:val="003E2B11"/>
    <w:rsid w:val="003E2FF6"/>
    <w:rsid w:val="003E3A11"/>
    <w:rsid w:val="003E429A"/>
    <w:rsid w:val="003E4983"/>
    <w:rsid w:val="003E502F"/>
    <w:rsid w:val="003E62B6"/>
    <w:rsid w:val="003E6770"/>
    <w:rsid w:val="003E7BA4"/>
    <w:rsid w:val="003E7C43"/>
    <w:rsid w:val="003E7D09"/>
    <w:rsid w:val="003F0A33"/>
    <w:rsid w:val="003F0AA0"/>
    <w:rsid w:val="003F1649"/>
    <w:rsid w:val="003F177E"/>
    <w:rsid w:val="003F1BC2"/>
    <w:rsid w:val="003F2226"/>
    <w:rsid w:val="003F2879"/>
    <w:rsid w:val="003F38A6"/>
    <w:rsid w:val="003F3FD0"/>
    <w:rsid w:val="003F4146"/>
    <w:rsid w:val="003F4711"/>
    <w:rsid w:val="003F47A7"/>
    <w:rsid w:val="003F47CC"/>
    <w:rsid w:val="003F50E2"/>
    <w:rsid w:val="003F5C3C"/>
    <w:rsid w:val="003F6BCA"/>
    <w:rsid w:val="003F6BFB"/>
    <w:rsid w:val="003F7AE1"/>
    <w:rsid w:val="00401258"/>
    <w:rsid w:val="00401A5F"/>
    <w:rsid w:val="004039E2"/>
    <w:rsid w:val="004045B6"/>
    <w:rsid w:val="00404BDC"/>
    <w:rsid w:val="00404D40"/>
    <w:rsid w:val="004057B3"/>
    <w:rsid w:val="00405AE6"/>
    <w:rsid w:val="004068F9"/>
    <w:rsid w:val="00406A78"/>
    <w:rsid w:val="0040709F"/>
    <w:rsid w:val="004078B3"/>
    <w:rsid w:val="0041006E"/>
    <w:rsid w:val="00410FBA"/>
    <w:rsid w:val="004118A8"/>
    <w:rsid w:val="004119EF"/>
    <w:rsid w:val="00411D80"/>
    <w:rsid w:val="004122CF"/>
    <w:rsid w:val="00412359"/>
    <w:rsid w:val="00412CB8"/>
    <w:rsid w:val="0041341B"/>
    <w:rsid w:val="0041386D"/>
    <w:rsid w:val="00413A1D"/>
    <w:rsid w:val="0041405A"/>
    <w:rsid w:val="004140AE"/>
    <w:rsid w:val="0041426B"/>
    <w:rsid w:val="00414385"/>
    <w:rsid w:val="00414421"/>
    <w:rsid w:val="0041481C"/>
    <w:rsid w:val="004148F8"/>
    <w:rsid w:val="00415C5D"/>
    <w:rsid w:val="00416178"/>
    <w:rsid w:val="004205CB"/>
    <w:rsid w:val="00420AAE"/>
    <w:rsid w:val="00420F0F"/>
    <w:rsid w:val="00421087"/>
    <w:rsid w:val="00421ACF"/>
    <w:rsid w:val="00421C41"/>
    <w:rsid w:val="00421D08"/>
    <w:rsid w:val="004225C3"/>
    <w:rsid w:val="00422F42"/>
    <w:rsid w:val="004237AD"/>
    <w:rsid w:val="00423880"/>
    <w:rsid w:val="00423A48"/>
    <w:rsid w:val="004243EB"/>
    <w:rsid w:val="00424470"/>
    <w:rsid w:val="004248AD"/>
    <w:rsid w:val="00425284"/>
    <w:rsid w:val="00425560"/>
    <w:rsid w:val="0042567A"/>
    <w:rsid w:val="00425C56"/>
    <w:rsid w:val="00425D24"/>
    <w:rsid w:val="00425F7A"/>
    <w:rsid w:val="00426228"/>
    <w:rsid w:val="00427978"/>
    <w:rsid w:val="00430132"/>
    <w:rsid w:val="004310A4"/>
    <w:rsid w:val="00431A50"/>
    <w:rsid w:val="004320E5"/>
    <w:rsid w:val="0043242F"/>
    <w:rsid w:val="0043466C"/>
    <w:rsid w:val="00435088"/>
    <w:rsid w:val="00435925"/>
    <w:rsid w:val="00435B99"/>
    <w:rsid w:val="00436995"/>
    <w:rsid w:val="004379C2"/>
    <w:rsid w:val="0044044F"/>
    <w:rsid w:val="004407BC"/>
    <w:rsid w:val="00440E25"/>
    <w:rsid w:val="00440EE3"/>
    <w:rsid w:val="004412A2"/>
    <w:rsid w:val="00441640"/>
    <w:rsid w:val="00441985"/>
    <w:rsid w:val="00441F7A"/>
    <w:rsid w:val="00442F4D"/>
    <w:rsid w:val="004444BC"/>
    <w:rsid w:val="00444AA1"/>
    <w:rsid w:val="00445571"/>
    <w:rsid w:val="00445A69"/>
    <w:rsid w:val="004464B9"/>
    <w:rsid w:val="004467B4"/>
    <w:rsid w:val="004467E0"/>
    <w:rsid w:val="004467FE"/>
    <w:rsid w:val="00446C26"/>
    <w:rsid w:val="00447355"/>
    <w:rsid w:val="0044740B"/>
    <w:rsid w:val="00447A28"/>
    <w:rsid w:val="0045044A"/>
    <w:rsid w:val="004508B2"/>
    <w:rsid w:val="004508C5"/>
    <w:rsid w:val="00450A14"/>
    <w:rsid w:val="00452C0C"/>
    <w:rsid w:val="004532B8"/>
    <w:rsid w:val="00453BD5"/>
    <w:rsid w:val="00454DE7"/>
    <w:rsid w:val="00455536"/>
    <w:rsid w:val="004568CA"/>
    <w:rsid w:val="00456CB5"/>
    <w:rsid w:val="00457664"/>
    <w:rsid w:val="0046126E"/>
    <w:rsid w:val="00462A0A"/>
    <w:rsid w:val="00462CCE"/>
    <w:rsid w:val="00462F51"/>
    <w:rsid w:val="00463606"/>
    <w:rsid w:val="00463876"/>
    <w:rsid w:val="00463C27"/>
    <w:rsid w:val="004645CA"/>
    <w:rsid w:val="00464790"/>
    <w:rsid w:val="00464D15"/>
    <w:rsid w:val="0046541D"/>
    <w:rsid w:val="00465952"/>
    <w:rsid w:val="00465C99"/>
    <w:rsid w:val="0046681C"/>
    <w:rsid w:val="00466991"/>
    <w:rsid w:val="00466C85"/>
    <w:rsid w:val="00466D3F"/>
    <w:rsid w:val="004670A0"/>
    <w:rsid w:val="00467404"/>
    <w:rsid w:val="00470380"/>
    <w:rsid w:val="00471EA3"/>
    <w:rsid w:val="004726CB"/>
    <w:rsid w:val="00472B4A"/>
    <w:rsid w:val="00472EB1"/>
    <w:rsid w:val="00473A31"/>
    <w:rsid w:val="00473B71"/>
    <w:rsid w:val="00474983"/>
    <w:rsid w:val="004757BD"/>
    <w:rsid w:val="0047660D"/>
    <w:rsid w:val="00476B80"/>
    <w:rsid w:val="00476C22"/>
    <w:rsid w:val="00480322"/>
    <w:rsid w:val="00480577"/>
    <w:rsid w:val="00480AAF"/>
    <w:rsid w:val="00480EC0"/>
    <w:rsid w:val="0048156B"/>
    <w:rsid w:val="0048184C"/>
    <w:rsid w:val="00482A47"/>
    <w:rsid w:val="0048371B"/>
    <w:rsid w:val="00483B75"/>
    <w:rsid w:val="00483C50"/>
    <w:rsid w:val="00484F8C"/>
    <w:rsid w:val="00485056"/>
    <w:rsid w:val="00485A39"/>
    <w:rsid w:val="00485BDD"/>
    <w:rsid w:val="00490865"/>
    <w:rsid w:val="004909E3"/>
    <w:rsid w:val="00490FE9"/>
    <w:rsid w:val="00491311"/>
    <w:rsid w:val="00492E50"/>
    <w:rsid w:val="00493167"/>
    <w:rsid w:val="004934F3"/>
    <w:rsid w:val="00493513"/>
    <w:rsid w:val="00494149"/>
    <w:rsid w:val="0049589A"/>
    <w:rsid w:val="00495BD0"/>
    <w:rsid w:val="00495D4A"/>
    <w:rsid w:val="00495E6B"/>
    <w:rsid w:val="00495F47"/>
    <w:rsid w:val="0049607C"/>
    <w:rsid w:val="00496165"/>
    <w:rsid w:val="004964B8"/>
    <w:rsid w:val="00497599"/>
    <w:rsid w:val="004A0588"/>
    <w:rsid w:val="004A0C86"/>
    <w:rsid w:val="004A1235"/>
    <w:rsid w:val="004A328A"/>
    <w:rsid w:val="004A371C"/>
    <w:rsid w:val="004A39B1"/>
    <w:rsid w:val="004A3ABB"/>
    <w:rsid w:val="004A57CF"/>
    <w:rsid w:val="004A57D2"/>
    <w:rsid w:val="004A6671"/>
    <w:rsid w:val="004A7035"/>
    <w:rsid w:val="004A7862"/>
    <w:rsid w:val="004A7A58"/>
    <w:rsid w:val="004B064D"/>
    <w:rsid w:val="004B1101"/>
    <w:rsid w:val="004B11B1"/>
    <w:rsid w:val="004B27E7"/>
    <w:rsid w:val="004B30B7"/>
    <w:rsid w:val="004B3E5C"/>
    <w:rsid w:val="004B433C"/>
    <w:rsid w:val="004B477E"/>
    <w:rsid w:val="004B5287"/>
    <w:rsid w:val="004B5445"/>
    <w:rsid w:val="004B56DE"/>
    <w:rsid w:val="004B5EB0"/>
    <w:rsid w:val="004B61EB"/>
    <w:rsid w:val="004B658C"/>
    <w:rsid w:val="004B76C1"/>
    <w:rsid w:val="004B780B"/>
    <w:rsid w:val="004B7937"/>
    <w:rsid w:val="004C063F"/>
    <w:rsid w:val="004C0B62"/>
    <w:rsid w:val="004C11B2"/>
    <w:rsid w:val="004C1871"/>
    <w:rsid w:val="004C1DD5"/>
    <w:rsid w:val="004C2C9D"/>
    <w:rsid w:val="004C2F19"/>
    <w:rsid w:val="004C3BCC"/>
    <w:rsid w:val="004C4656"/>
    <w:rsid w:val="004C5209"/>
    <w:rsid w:val="004C5574"/>
    <w:rsid w:val="004C59AB"/>
    <w:rsid w:val="004C5CD2"/>
    <w:rsid w:val="004C5DF0"/>
    <w:rsid w:val="004C5EF2"/>
    <w:rsid w:val="004C7226"/>
    <w:rsid w:val="004C7643"/>
    <w:rsid w:val="004D0116"/>
    <w:rsid w:val="004D0714"/>
    <w:rsid w:val="004D1941"/>
    <w:rsid w:val="004D2C37"/>
    <w:rsid w:val="004D32D3"/>
    <w:rsid w:val="004D34D1"/>
    <w:rsid w:val="004D396B"/>
    <w:rsid w:val="004D4604"/>
    <w:rsid w:val="004D634C"/>
    <w:rsid w:val="004D6466"/>
    <w:rsid w:val="004D6D1B"/>
    <w:rsid w:val="004D70A9"/>
    <w:rsid w:val="004E0909"/>
    <w:rsid w:val="004E0E8B"/>
    <w:rsid w:val="004E1ED1"/>
    <w:rsid w:val="004E27A5"/>
    <w:rsid w:val="004E27C1"/>
    <w:rsid w:val="004E31C5"/>
    <w:rsid w:val="004E3EF3"/>
    <w:rsid w:val="004E3FC8"/>
    <w:rsid w:val="004E4043"/>
    <w:rsid w:val="004E48C8"/>
    <w:rsid w:val="004E4A95"/>
    <w:rsid w:val="004E4E5E"/>
    <w:rsid w:val="004E4F09"/>
    <w:rsid w:val="004E5934"/>
    <w:rsid w:val="004E5A0E"/>
    <w:rsid w:val="004E604F"/>
    <w:rsid w:val="004E6CEE"/>
    <w:rsid w:val="004E7227"/>
    <w:rsid w:val="004E7343"/>
    <w:rsid w:val="004E7731"/>
    <w:rsid w:val="004E7796"/>
    <w:rsid w:val="004F0089"/>
    <w:rsid w:val="004F00F3"/>
    <w:rsid w:val="004F0130"/>
    <w:rsid w:val="004F0BE0"/>
    <w:rsid w:val="004F10CA"/>
    <w:rsid w:val="004F11FF"/>
    <w:rsid w:val="004F147E"/>
    <w:rsid w:val="004F2252"/>
    <w:rsid w:val="004F22E7"/>
    <w:rsid w:val="004F3549"/>
    <w:rsid w:val="004F434B"/>
    <w:rsid w:val="004F5D7C"/>
    <w:rsid w:val="004F6515"/>
    <w:rsid w:val="004F7016"/>
    <w:rsid w:val="00500BF9"/>
    <w:rsid w:val="00500FD3"/>
    <w:rsid w:val="0050132D"/>
    <w:rsid w:val="00501433"/>
    <w:rsid w:val="00501F18"/>
    <w:rsid w:val="005026E2"/>
    <w:rsid w:val="00503584"/>
    <w:rsid w:val="005037BF"/>
    <w:rsid w:val="005043B2"/>
    <w:rsid w:val="005056D9"/>
    <w:rsid w:val="00505A25"/>
    <w:rsid w:val="005070C9"/>
    <w:rsid w:val="005071A0"/>
    <w:rsid w:val="005071B0"/>
    <w:rsid w:val="0051033F"/>
    <w:rsid w:val="005107B2"/>
    <w:rsid w:val="0051101D"/>
    <w:rsid w:val="005110CD"/>
    <w:rsid w:val="005118BA"/>
    <w:rsid w:val="0051194E"/>
    <w:rsid w:val="00511AD2"/>
    <w:rsid w:val="0051211B"/>
    <w:rsid w:val="00512A6C"/>
    <w:rsid w:val="00512DDC"/>
    <w:rsid w:val="0051412C"/>
    <w:rsid w:val="00514EA5"/>
    <w:rsid w:val="0051552A"/>
    <w:rsid w:val="0051598D"/>
    <w:rsid w:val="00516E54"/>
    <w:rsid w:val="00516F62"/>
    <w:rsid w:val="00517EB2"/>
    <w:rsid w:val="0052014F"/>
    <w:rsid w:val="00520540"/>
    <w:rsid w:val="005214AB"/>
    <w:rsid w:val="00522253"/>
    <w:rsid w:val="00522825"/>
    <w:rsid w:val="00522BC7"/>
    <w:rsid w:val="00522E2B"/>
    <w:rsid w:val="00523674"/>
    <w:rsid w:val="00523E83"/>
    <w:rsid w:val="00523F80"/>
    <w:rsid w:val="005249DF"/>
    <w:rsid w:val="00525CC5"/>
    <w:rsid w:val="005267B9"/>
    <w:rsid w:val="00530074"/>
    <w:rsid w:val="00530524"/>
    <w:rsid w:val="005309F5"/>
    <w:rsid w:val="005311C6"/>
    <w:rsid w:val="005312B4"/>
    <w:rsid w:val="005318F4"/>
    <w:rsid w:val="005324E3"/>
    <w:rsid w:val="0053324E"/>
    <w:rsid w:val="005332D6"/>
    <w:rsid w:val="00533785"/>
    <w:rsid w:val="00534F98"/>
    <w:rsid w:val="005354E8"/>
    <w:rsid w:val="00535607"/>
    <w:rsid w:val="00535A0D"/>
    <w:rsid w:val="00535A32"/>
    <w:rsid w:val="00535D12"/>
    <w:rsid w:val="00536A44"/>
    <w:rsid w:val="00536E95"/>
    <w:rsid w:val="0054074D"/>
    <w:rsid w:val="00540844"/>
    <w:rsid w:val="005409A6"/>
    <w:rsid w:val="00541683"/>
    <w:rsid w:val="005429BB"/>
    <w:rsid w:val="00542D39"/>
    <w:rsid w:val="00543D59"/>
    <w:rsid w:val="00543DD4"/>
    <w:rsid w:val="00543F72"/>
    <w:rsid w:val="00544394"/>
    <w:rsid w:val="00545404"/>
    <w:rsid w:val="0054550D"/>
    <w:rsid w:val="0054681F"/>
    <w:rsid w:val="00546930"/>
    <w:rsid w:val="00546F66"/>
    <w:rsid w:val="00547E68"/>
    <w:rsid w:val="00551453"/>
    <w:rsid w:val="005518A2"/>
    <w:rsid w:val="00552C97"/>
    <w:rsid w:val="00553250"/>
    <w:rsid w:val="00553D4B"/>
    <w:rsid w:val="00554D71"/>
    <w:rsid w:val="00555276"/>
    <w:rsid w:val="005552DB"/>
    <w:rsid w:val="00556CE3"/>
    <w:rsid w:val="00556FA9"/>
    <w:rsid w:val="00557040"/>
    <w:rsid w:val="00557466"/>
    <w:rsid w:val="00561155"/>
    <w:rsid w:val="00561725"/>
    <w:rsid w:val="005617FD"/>
    <w:rsid w:val="00561D8A"/>
    <w:rsid w:val="00562199"/>
    <w:rsid w:val="0056274E"/>
    <w:rsid w:val="00562949"/>
    <w:rsid w:val="0056312E"/>
    <w:rsid w:val="005632B1"/>
    <w:rsid w:val="00563492"/>
    <w:rsid w:val="005640DA"/>
    <w:rsid w:val="00564216"/>
    <w:rsid w:val="005654C1"/>
    <w:rsid w:val="00566CC2"/>
    <w:rsid w:val="00570D9C"/>
    <w:rsid w:val="00570E4F"/>
    <w:rsid w:val="00570FB1"/>
    <w:rsid w:val="0057204E"/>
    <w:rsid w:val="00572B0A"/>
    <w:rsid w:val="00572E96"/>
    <w:rsid w:val="00573821"/>
    <w:rsid w:val="00573AC6"/>
    <w:rsid w:val="00573F87"/>
    <w:rsid w:val="00574F68"/>
    <w:rsid w:val="00575064"/>
    <w:rsid w:val="005753B2"/>
    <w:rsid w:val="005754A7"/>
    <w:rsid w:val="00575890"/>
    <w:rsid w:val="005759AE"/>
    <w:rsid w:val="00575AE3"/>
    <w:rsid w:val="00575CBB"/>
    <w:rsid w:val="005767B0"/>
    <w:rsid w:val="00576BFF"/>
    <w:rsid w:val="00580468"/>
    <w:rsid w:val="005804A9"/>
    <w:rsid w:val="00580613"/>
    <w:rsid w:val="0058180C"/>
    <w:rsid w:val="00581B5A"/>
    <w:rsid w:val="00581F06"/>
    <w:rsid w:val="00581F3F"/>
    <w:rsid w:val="00582FD4"/>
    <w:rsid w:val="00583840"/>
    <w:rsid w:val="00583B26"/>
    <w:rsid w:val="00583F86"/>
    <w:rsid w:val="00584299"/>
    <w:rsid w:val="00585072"/>
    <w:rsid w:val="005851BF"/>
    <w:rsid w:val="00585487"/>
    <w:rsid w:val="0058616C"/>
    <w:rsid w:val="00586608"/>
    <w:rsid w:val="00586899"/>
    <w:rsid w:val="00586BD0"/>
    <w:rsid w:val="005873F8"/>
    <w:rsid w:val="00587E65"/>
    <w:rsid w:val="00587F0E"/>
    <w:rsid w:val="00590068"/>
    <w:rsid w:val="00590ADD"/>
    <w:rsid w:val="00590D6D"/>
    <w:rsid w:val="00591875"/>
    <w:rsid w:val="00591D99"/>
    <w:rsid w:val="00592E63"/>
    <w:rsid w:val="00592FD3"/>
    <w:rsid w:val="005946C2"/>
    <w:rsid w:val="00594CC3"/>
    <w:rsid w:val="00594D68"/>
    <w:rsid w:val="00594F19"/>
    <w:rsid w:val="00594F8A"/>
    <w:rsid w:val="005950DD"/>
    <w:rsid w:val="005952F7"/>
    <w:rsid w:val="00595FB9"/>
    <w:rsid w:val="00596FC5"/>
    <w:rsid w:val="005975FC"/>
    <w:rsid w:val="005A1475"/>
    <w:rsid w:val="005A28C2"/>
    <w:rsid w:val="005A2A03"/>
    <w:rsid w:val="005A33F5"/>
    <w:rsid w:val="005A3FC7"/>
    <w:rsid w:val="005A4364"/>
    <w:rsid w:val="005A538E"/>
    <w:rsid w:val="005A6FBC"/>
    <w:rsid w:val="005A7F32"/>
    <w:rsid w:val="005B1479"/>
    <w:rsid w:val="005B1A73"/>
    <w:rsid w:val="005B2870"/>
    <w:rsid w:val="005B2E9F"/>
    <w:rsid w:val="005B308E"/>
    <w:rsid w:val="005B325B"/>
    <w:rsid w:val="005B3ADD"/>
    <w:rsid w:val="005B4042"/>
    <w:rsid w:val="005B47B2"/>
    <w:rsid w:val="005B59A5"/>
    <w:rsid w:val="005B5D98"/>
    <w:rsid w:val="005B6275"/>
    <w:rsid w:val="005B6388"/>
    <w:rsid w:val="005B6578"/>
    <w:rsid w:val="005B67B1"/>
    <w:rsid w:val="005B6BD0"/>
    <w:rsid w:val="005B6CD7"/>
    <w:rsid w:val="005C19FA"/>
    <w:rsid w:val="005C1BE1"/>
    <w:rsid w:val="005C1E68"/>
    <w:rsid w:val="005C3944"/>
    <w:rsid w:val="005C3E46"/>
    <w:rsid w:val="005C446A"/>
    <w:rsid w:val="005C5560"/>
    <w:rsid w:val="005C5724"/>
    <w:rsid w:val="005C72A7"/>
    <w:rsid w:val="005D04C4"/>
    <w:rsid w:val="005D0630"/>
    <w:rsid w:val="005D0D05"/>
    <w:rsid w:val="005D11AB"/>
    <w:rsid w:val="005D145F"/>
    <w:rsid w:val="005D1A41"/>
    <w:rsid w:val="005D1D84"/>
    <w:rsid w:val="005D2767"/>
    <w:rsid w:val="005D2B70"/>
    <w:rsid w:val="005D5A6E"/>
    <w:rsid w:val="005D5C0E"/>
    <w:rsid w:val="005D6ECA"/>
    <w:rsid w:val="005E0F88"/>
    <w:rsid w:val="005E104A"/>
    <w:rsid w:val="005E1C80"/>
    <w:rsid w:val="005E3C72"/>
    <w:rsid w:val="005E420D"/>
    <w:rsid w:val="005E43D4"/>
    <w:rsid w:val="005E48BD"/>
    <w:rsid w:val="005E4C02"/>
    <w:rsid w:val="005E4D32"/>
    <w:rsid w:val="005E5281"/>
    <w:rsid w:val="005E5DA4"/>
    <w:rsid w:val="005E63BE"/>
    <w:rsid w:val="005E63C6"/>
    <w:rsid w:val="005E70A7"/>
    <w:rsid w:val="005E7172"/>
    <w:rsid w:val="005E7B68"/>
    <w:rsid w:val="005F079A"/>
    <w:rsid w:val="005F0A41"/>
    <w:rsid w:val="005F1190"/>
    <w:rsid w:val="005F1502"/>
    <w:rsid w:val="005F1B7E"/>
    <w:rsid w:val="005F2875"/>
    <w:rsid w:val="005F2B08"/>
    <w:rsid w:val="005F3109"/>
    <w:rsid w:val="005F3386"/>
    <w:rsid w:val="005F33DF"/>
    <w:rsid w:val="005F3834"/>
    <w:rsid w:val="005F3E32"/>
    <w:rsid w:val="005F4A5F"/>
    <w:rsid w:val="005F50D6"/>
    <w:rsid w:val="005F5F7F"/>
    <w:rsid w:val="005F6010"/>
    <w:rsid w:val="005F640C"/>
    <w:rsid w:val="005F6921"/>
    <w:rsid w:val="005F6C9E"/>
    <w:rsid w:val="005F72AF"/>
    <w:rsid w:val="005F7337"/>
    <w:rsid w:val="005F7C35"/>
    <w:rsid w:val="00600426"/>
    <w:rsid w:val="006006F3"/>
    <w:rsid w:val="0060081A"/>
    <w:rsid w:val="00600E94"/>
    <w:rsid w:val="00600E9C"/>
    <w:rsid w:val="00601186"/>
    <w:rsid w:val="006027AD"/>
    <w:rsid w:val="00602BE3"/>
    <w:rsid w:val="0060368D"/>
    <w:rsid w:val="00603CCF"/>
    <w:rsid w:val="00603CFA"/>
    <w:rsid w:val="00604932"/>
    <w:rsid w:val="00607519"/>
    <w:rsid w:val="00607C17"/>
    <w:rsid w:val="00607D6F"/>
    <w:rsid w:val="006107D8"/>
    <w:rsid w:val="0061139E"/>
    <w:rsid w:val="00611577"/>
    <w:rsid w:val="00612029"/>
    <w:rsid w:val="00612919"/>
    <w:rsid w:val="00612A75"/>
    <w:rsid w:val="00612FCB"/>
    <w:rsid w:val="00614BBB"/>
    <w:rsid w:val="0061635D"/>
    <w:rsid w:val="00616564"/>
    <w:rsid w:val="00616900"/>
    <w:rsid w:val="00616B2E"/>
    <w:rsid w:val="00617980"/>
    <w:rsid w:val="00620581"/>
    <w:rsid w:val="006212EE"/>
    <w:rsid w:val="00623850"/>
    <w:rsid w:val="00623C12"/>
    <w:rsid w:val="00625589"/>
    <w:rsid w:val="00625737"/>
    <w:rsid w:val="00625F5E"/>
    <w:rsid w:val="00626080"/>
    <w:rsid w:val="006262A2"/>
    <w:rsid w:val="006266D3"/>
    <w:rsid w:val="006268B1"/>
    <w:rsid w:val="006273E4"/>
    <w:rsid w:val="00627A08"/>
    <w:rsid w:val="00627B86"/>
    <w:rsid w:val="00627FE5"/>
    <w:rsid w:val="00631083"/>
    <w:rsid w:val="00631FEE"/>
    <w:rsid w:val="006320EB"/>
    <w:rsid w:val="00632614"/>
    <w:rsid w:val="00633E03"/>
    <w:rsid w:val="006350DF"/>
    <w:rsid w:val="00636313"/>
    <w:rsid w:val="00636C31"/>
    <w:rsid w:val="00636DD6"/>
    <w:rsid w:val="00636EA1"/>
    <w:rsid w:val="006378E2"/>
    <w:rsid w:val="00637FEF"/>
    <w:rsid w:val="0064028C"/>
    <w:rsid w:val="00640D4D"/>
    <w:rsid w:val="00641453"/>
    <w:rsid w:val="00642A7B"/>
    <w:rsid w:val="00642CD8"/>
    <w:rsid w:val="006434A9"/>
    <w:rsid w:val="00643F42"/>
    <w:rsid w:val="00645273"/>
    <w:rsid w:val="0064528E"/>
    <w:rsid w:val="006456B3"/>
    <w:rsid w:val="0064596C"/>
    <w:rsid w:val="006461F2"/>
    <w:rsid w:val="00646C4D"/>
    <w:rsid w:val="00647640"/>
    <w:rsid w:val="006502E4"/>
    <w:rsid w:val="00651950"/>
    <w:rsid w:val="00651A4E"/>
    <w:rsid w:val="00651E3B"/>
    <w:rsid w:val="00651E5D"/>
    <w:rsid w:val="00652BA4"/>
    <w:rsid w:val="00652FEF"/>
    <w:rsid w:val="006531AD"/>
    <w:rsid w:val="00653732"/>
    <w:rsid w:val="00654118"/>
    <w:rsid w:val="00654648"/>
    <w:rsid w:val="00655745"/>
    <w:rsid w:val="0065583E"/>
    <w:rsid w:val="00655A8C"/>
    <w:rsid w:val="00655F39"/>
    <w:rsid w:val="00656266"/>
    <w:rsid w:val="0065686D"/>
    <w:rsid w:val="00656ABC"/>
    <w:rsid w:val="00656DCC"/>
    <w:rsid w:val="00657111"/>
    <w:rsid w:val="006571D8"/>
    <w:rsid w:val="006573D6"/>
    <w:rsid w:val="00660663"/>
    <w:rsid w:val="006609BF"/>
    <w:rsid w:val="00660F35"/>
    <w:rsid w:val="0066158B"/>
    <w:rsid w:val="00661D5E"/>
    <w:rsid w:val="0066357C"/>
    <w:rsid w:val="00665A27"/>
    <w:rsid w:val="006665DC"/>
    <w:rsid w:val="00666627"/>
    <w:rsid w:val="00666F5F"/>
    <w:rsid w:val="00667F5A"/>
    <w:rsid w:val="0067077E"/>
    <w:rsid w:val="006720C6"/>
    <w:rsid w:val="00672E7B"/>
    <w:rsid w:val="00672F4D"/>
    <w:rsid w:val="00673C45"/>
    <w:rsid w:val="006742B7"/>
    <w:rsid w:val="00674823"/>
    <w:rsid w:val="00674E67"/>
    <w:rsid w:val="006750A6"/>
    <w:rsid w:val="00675673"/>
    <w:rsid w:val="00675714"/>
    <w:rsid w:val="00675B03"/>
    <w:rsid w:val="00675E1F"/>
    <w:rsid w:val="006762BE"/>
    <w:rsid w:val="0067698E"/>
    <w:rsid w:val="00676B5B"/>
    <w:rsid w:val="006779E4"/>
    <w:rsid w:val="00680158"/>
    <w:rsid w:val="006808C8"/>
    <w:rsid w:val="00680EA5"/>
    <w:rsid w:val="006818A9"/>
    <w:rsid w:val="00682E8B"/>
    <w:rsid w:val="00682F96"/>
    <w:rsid w:val="0068407F"/>
    <w:rsid w:val="00685B81"/>
    <w:rsid w:val="00685CF1"/>
    <w:rsid w:val="006870E1"/>
    <w:rsid w:val="00687359"/>
    <w:rsid w:val="00690819"/>
    <w:rsid w:val="0069157D"/>
    <w:rsid w:val="00691A1F"/>
    <w:rsid w:val="00692494"/>
    <w:rsid w:val="00692A92"/>
    <w:rsid w:val="0069324C"/>
    <w:rsid w:val="006935BB"/>
    <w:rsid w:val="00693C1B"/>
    <w:rsid w:val="00693DF9"/>
    <w:rsid w:val="006947F7"/>
    <w:rsid w:val="0069504B"/>
    <w:rsid w:val="00695A81"/>
    <w:rsid w:val="00695B1C"/>
    <w:rsid w:val="0069635A"/>
    <w:rsid w:val="00696551"/>
    <w:rsid w:val="00696881"/>
    <w:rsid w:val="00696B18"/>
    <w:rsid w:val="00697B54"/>
    <w:rsid w:val="00697EFE"/>
    <w:rsid w:val="006A00E4"/>
    <w:rsid w:val="006A0450"/>
    <w:rsid w:val="006A06F3"/>
    <w:rsid w:val="006A07FD"/>
    <w:rsid w:val="006A1450"/>
    <w:rsid w:val="006A1E76"/>
    <w:rsid w:val="006A2051"/>
    <w:rsid w:val="006A2CA4"/>
    <w:rsid w:val="006A2CBF"/>
    <w:rsid w:val="006A3E62"/>
    <w:rsid w:val="006A3F16"/>
    <w:rsid w:val="006A41DD"/>
    <w:rsid w:val="006A46C0"/>
    <w:rsid w:val="006A6EA4"/>
    <w:rsid w:val="006A6FFF"/>
    <w:rsid w:val="006A7032"/>
    <w:rsid w:val="006A75AD"/>
    <w:rsid w:val="006A7DCD"/>
    <w:rsid w:val="006B038B"/>
    <w:rsid w:val="006B0BBB"/>
    <w:rsid w:val="006B0F1B"/>
    <w:rsid w:val="006B1001"/>
    <w:rsid w:val="006B16DF"/>
    <w:rsid w:val="006B1A71"/>
    <w:rsid w:val="006B539E"/>
    <w:rsid w:val="006B55A0"/>
    <w:rsid w:val="006B56A4"/>
    <w:rsid w:val="006B5D2D"/>
    <w:rsid w:val="006B6CF6"/>
    <w:rsid w:val="006B73DA"/>
    <w:rsid w:val="006B7507"/>
    <w:rsid w:val="006B7582"/>
    <w:rsid w:val="006C1130"/>
    <w:rsid w:val="006C13BB"/>
    <w:rsid w:val="006C2BDA"/>
    <w:rsid w:val="006C32BE"/>
    <w:rsid w:val="006C52AC"/>
    <w:rsid w:val="006C59ED"/>
    <w:rsid w:val="006C5BBE"/>
    <w:rsid w:val="006C616E"/>
    <w:rsid w:val="006C6198"/>
    <w:rsid w:val="006C67EA"/>
    <w:rsid w:val="006C6AC9"/>
    <w:rsid w:val="006C7761"/>
    <w:rsid w:val="006C77E7"/>
    <w:rsid w:val="006C7908"/>
    <w:rsid w:val="006C7BCB"/>
    <w:rsid w:val="006C7F2B"/>
    <w:rsid w:val="006D07D2"/>
    <w:rsid w:val="006D0E33"/>
    <w:rsid w:val="006D1A10"/>
    <w:rsid w:val="006D1DCA"/>
    <w:rsid w:val="006D26A5"/>
    <w:rsid w:val="006D2913"/>
    <w:rsid w:val="006D2C79"/>
    <w:rsid w:val="006D3452"/>
    <w:rsid w:val="006D3591"/>
    <w:rsid w:val="006D39C9"/>
    <w:rsid w:val="006D3EED"/>
    <w:rsid w:val="006D4C5C"/>
    <w:rsid w:val="006D566A"/>
    <w:rsid w:val="006D6019"/>
    <w:rsid w:val="006D6504"/>
    <w:rsid w:val="006D6B74"/>
    <w:rsid w:val="006D70E8"/>
    <w:rsid w:val="006D78E5"/>
    <w:rsid w:val="006E0232"/>
    <w:rsid w:val="006E0381"/>
    <w:rsid w:val="006E0A27"/>
    <w:rsid w:val="006E1133"/>
    <w:rsid w:val="006E271C"/>
    <w:rsid w:val="006E2725"/>
    <w:rsid w:val="006E3F31"/>
    <w:rsid w:val="006E5087"/>
    <w:rsid w:val="006E7DAC"/>
    <w:rsid w:val="006F029C"/>
    <w:rsid w:val="006F076D"/>
    <w:rsid w:val="006F2275"/>
    <w:rsid w:val="006F22DF"/>
    <w:rsid w:val="006F287E"/>
    <w:rsid w:val="006F28B8"/>
    <w:rsid w:val="006F2992"/>
    <w:rsid w:val="006F30ED"/>
    <w:rsid w:val="006F3543"/>
    <w:rsid w:val="006F36BA"/>
    <w:rsid w:val="006F3A3D"/>
    <w:rsid w:val="006F3C47"/>
    <w:rsid w:val="006F43A5"/>
    <w:rsid w:val="006F44E2"/>
    <w:rsid w:val="006F67BA"/>
    <w:rsid w:val="006F72A8"/>
    <w:rsid w:val="007004B1"/>
    <w:rsid w:val="00700559"/>
    <w:rsid w:val="00700C61"/>
    <w:rsid w:val="00702F4E"/>
    <w:rsid w:val="00704538"/>
    <w:rsid w:val="007057D9"/>
    <w:rsid w:val="007063DA"/>
    <w:rsid w:val="00706ABF"/>
    <w:rsid w:val="007104FA"/>
    <w:rsid w:val="00710789"/>
    <w:rsid w:val="00711258"/>
    <w:rsid w:val="0071175E"/>
    <w:rsid w:val="00711AC0"/>
    <w:rsid w:val="00711E1E"/>
    <w:rsid w:val="007128C6"/>
    <w:rsid w:val="00712F5B"/>
    <w:rsid w:val="00713804"/>
    <w:rsid w:val="00714437"/>
    <w:rsid w:val="00715266"/>
    <w:rsid w:val="00715421"/>
    <w:rsid w:val="00715F00"/>
    <w:rsid w:val="0071697F"/>
    <w:rsid w:val="00716B02"/>
    <w:rsid w:val="007173E3"/>
    <w:rsid w:val="00717DBF"/>
    <w:rsid w:val="00717EC8"/>
    <w:rsid w:val="00717F06"/>
    <w:rsid w:val="00720193"/>
    <w:rsid w:val="00720C8D"/>
    <w:rsid w:val="00721F3E"/>
    <w:rsid w:val="007221D2"/>
    <w:rsid w:val="00722D82"/>
    <w:rsid w:val="00723139"/>
    <w:rsid w:val="00723140"/>
    <w:rsid w:val="007232AF"/>
    <w:rsid w:val="007238C1"/>
    <w:rsid w:val="00724152"/>
    <w:rsid w:val="00724DD6"/>
    <w:rsid w:val="00726635"/>
    <w:rsid w:val="0072756B"/>
    <w:rsid w:val="0072757D"/>
    <w:rsid w:val="00730158"/>
    <w:rsid w:val="00731855"/>
    <w:rsid w:val="00731937"/>
    <w:rsid w:val="00732042"/>
    <w:rsid w:val="007320BB"/>
    <w:rsid w:val="007331A2"/>
    <w:rsid w:val="007343A9"/>
    <w:rsid w:val="007352B4"/>
    <w:rsid w:val="0073597C"/>
    <w:rsid w:val="00735B21"/>
    <w:rsid w:val="00736FD1"/>
    <w:rsid w:val="007370A6"/>
    <w:rsid w:val="00737F51"/>
    <w:rsid w:val="00740473"/>
    <w:rsid w:val="00740650"/>
    <w:rsid w:val="00740DBA"/>
    <w:rsid w:val="00740F45"/>
    <w:rsid w:val="007426E1"/>
    <w:rsid w:val="007427F6"/>
    <w:rsid w:val="00742987"/>
    <w:rsid w:val="00742ABC"/>
    <w:rsid w:val="007437D7"/>
    <w:rsid w:val="007438D2"/>
    <w:rsid w:val="00743ABD"/>
    <w:rsid w:val="00744896"/>
    <w:rsid w:val="00744B69"/>
    <w:rsid w:val="00744E32"/>
    <w:rsid w:val="0074504C"/>
    <w:rsid w:val="0074767C"/>
    <w:rsid w:val="007500D4"/>
    <w:rsid w:val="0075152E"/>
    <w:rsid w:val="00751C9A"/>
    <w:rsid w:val="00752054"/>
    <w:rsid w:val="007529C3"/>
    <w:rsid w:val="007533DA"/>
    <w:rsid w:val="007535D5"/>
    <w:rsid w:val="00754066"/>
    <w:rsid w:val="007540C8"/>
    <w:rsid w:val="00754E29"/>
    <w:rsid w:val="0075522E"/>
    <w:rsid w:val="00755CA1"/>
    <w:rsid w:val="0075647B"/>
    <w:rsid w:val="00757541"/>
    <w:rsid w:val="00760617"/>
    <w:rsid w:val="007621DE"/>
    <w:rsid w:val="007628C4"/>
    <w:rsid w:val="00763031"/>
    <w:rsid w:val="00764389"/>
    <w:rsid w:val="00764F10"/>
    <w:rsid w:val="00764F3D"/>
    <w:rsid w:val="00765917"/>
    <w:rsid w:val="007659E4"/>
    <w:rsid w:val="007662C1"/>
    <w:rsid w:val="00766C65"/>
    <w:rsid w:val="00770D50"/>
    <w:rsid w:val="0077114B"/>
    <w:rsid w:val="00771220"/>
    <w:rsid w:val="00771EE2"/>
    <w:rsid w:val="0077248B"/>
    <w:rsid w:val="00772594"/>
    <w:rsid w:val="00772944"/>
    <w:rsid w:val="00772BF9"/>
    <w:rsid w:val="00772EEA"/>
    <w:rsid w:val="007731D9"/>
    <w:rsid w:val="00773886"/>
    <w:rsid w:val="00773F5C"/>
    <w:rsid w:val="007750AF"/>
    <w:rsid w:val="00775E64"/>
    <w:rsid w:val="007760B4"/>
    <w:rsid w:val="00776901"/>
    <w:rsid w:val="00777274"/>
    <w:rsid w:val="00777522"/>
    <w:rsid w:val="00777809"/>
    <w:rsid w:val="00780F40"/>
    <w:rsid w:val="007811A2"/>
    <w:rsid w:val="00781A57"/>
    <w:rsid w:val="00781DE8"/>
    <w:rsid w:val="00781DF5"/>
    <w:rsid w:val="00782579"/>
    <w:rsid w:val="00782AAC"/>
    <w:rsid w:val="00782B27"/>
    <w:rsid w:val="0078386A"/>
    <w:rsid w:val="00783F3B"/>
    <w:rsid w:val="00784415"/>
    <w:rsid w:val="00784634"/>
    <w:rsid w:val="00784643"/>
    <w:rsid w:val="00785B0E"/>
    <w:rsid w:val="007874E3"/>
    <w:rsid w:val="00787E8F"/>
    <w:rsid w:val="007913C9"/>
    <w:rsid w:val="007913CE"/>
    <w:rsid w:val="0079142A"/>
    <w:rsid w:val="00792566"/>
    <w:rsid w:val="007928AC"/>
    <w:rsid w:val="00793AA2"/>
    <w:rsid w:val="007940C7"/>
    <w:rsid w:val="00794388"/>
    <w:rsid w:val="00794C28"/>
    <w:rsid w:val="007952D4"/>
    <w:rsid w:val="007958A0"/>
    <w:rsid w:val="00795E5A"/>
    <w:rsid w:val="00795FBE"/>
    <w:rsid w:val="007962C6"/>
    <w:rsid w:val="007976E1"/>
    <w:rsid w:val="007978E8"/>
    <w:rsid w:val="007A0154"/>
    <w:rsid w:val="007A0363"/>
    <w:rsid w:val="007A0A79"/>
    <w:rsid w:val="007A0D54"/>
    <w:rsid w:val="007A0DE5"/>
    <w:rsid w:val="007A1FC4"/>
    <w:rsid w:val="007A2097"/>
    <w:rsid w:val="007A2E0B"/>
    <w:rsid w:val="007A4724"/>
    <w:rsid w:val="007A512B"/>
    <w:rsid w:val="007A6E5A"/>
    <w:rsid w:val="007A73A6"/>
    <w:rsid w:val="007B01D3"/>
    <w:rsid w:val="007B0346"/>
    <w:rsid w:val="007B03EF"/>
    <w:rsid w:val="007B0F27"/>
    <w:rsid w:val="007B1B44"/>
    <w:rsid w:val="007B223F"/>
    <w:rsid w:val="007B2A0B"/>
    <w:rsid w:val="007B2B2D"/>
    <w:rsid w:val="007B2E4D"/>
    <w:rsid w:val="007B30D8"/>
    <w:rsid w:val="007B3A8B"/>
    <w:rsid w:val="007B4E6B"/>
    <w:rsid w:val="007B544D"/>
    <w:rsid w:val="007B666A"/>
    <w:rsid w:val="007C03E9"/>
    <w:rsid w:val="007C0692"/>
    <w:rsid w:val="007C0E9B"/>
    <w:rsid w:val="007C0F75"/>
    <w:rsid w:val="007C0FF4"/>
    <w:rsid w:val="007C1874"/>
    <w:rsid w:val="007C23E1"/>
    <w:rsid w:val="007C2520"/>
    <w:rsid w:val="007C2A72"/>
    <w:rsid w:val="007C2AC6"/>
    <w:rsid w:val="007C2CBF"/>
    <w:rsid w:val="007C4094"/>
    <w:rsid w:val="007C4C06"/>
    <w:rsid w:val="007C531B"/>
    <w:rsid w:val="007C5B2C"/>
    <w:rsid w:val="007C6214"/>
    <w:rsid w:val="007C7259"/>
    <w:rsid w:val="007C7613"/>
    <w:rsid w:val="007C7AB5"/>
    <w:rsid w:val="007C7B9C"/>
    <w:rsid w:val="007C7FBD"/>
    <w:rsid w:val="007D0741"/>
    <w:rsid w:val="007D1134"/>
    <w:rsid w:val="007D137B"/>
    <w:rsid w:val="007D13EE"/>
    <w:rsid w:val="007D182B"/>
    <w:rsid w:val="007D1C21"/>
    <w:rsid w:val="007D22E4"/>
    <w:rsid w:val="007D381A"/>
    <w:rsid w:val="007D3B3F"/>
    <w:rsid w:val="007D4005"/>
    <w:rsid w:val="007D4D89"/>
    <w:rsid w:val="007D59EA"/>
    <w:rsid w:val="007D6100"/>
    <w:rsid w:val="007D775B"/>
    <w:rsid w:val="007D78C7"/>
    <w:rsid w:val="007E0655"/>
    <w:rsid w:val="007E06E7"/>
    <w:rsid w:val="007E0953"/>
    <w:rsid w:val="007E0DA2"/>
    <w:rsid w:val="007E0FD6"/>
    <w:rsid w:val="007E1117"/>
    <w:rsid w:val="007E285E"/>
    <w:rsid w:val="007E32B4"/>
    <w:rsid w:val="007E3914"/>
    <w:rsid w:val="007E3D7B"/>
    <w:rsid w:val="007E3F1F"/>
    <w:rsid w:val="007E4350"/>
    <w:rsid w:val="007E4D1B"/>
    <w:rsid w:val="007E52C8"/>
    <w:rsid w:val="007E5F31"/>
    <w:rsid w:val="007E6124"/>
    <w:rsid w:val="007E65B5"/>
    <w:rsid w:val="007E6741"/>
    <w:rsid w:val="007E6BCA"/>
    <w:rsid w:val="007E7248"/>
    <w:rsid w:val="007E742B"/>
    <w:rsid w:val="007F0215"/>
    <w:rsid w:val="007F07A2"/>
    <w:rsid w:val="007F1570"/>
    <w:rsid w:val="007F1EC0"/>
    <w:rsid w:val="007F2884"/>
    <w:rsid w:val="007F2D8C"/>
    <w:rsid w:val="007F33D9"/>
    <w:rsid w:val="007F352B"/>
    <w:rsid w:val="007F41FC"/>
    <w:rsid w:val="007F4955"/>
    <w:rsid w:val="007F4F89"/>
    <w:rsid w:val="007F50F4"/>
    <w:rsid w:val="007F550D"/>
    <w:rsid w:val="007F5A7A"/>
    <w:rsid w:val="007F5BAC"/>
    <w:rsid w:val="007F5E49"/>
    <w:rsid w:val="007F68B0"/>
    <w:rsid w:val="007F723D"/>
    <w:rsid w:val="007F7674"/>
    <w:rsid w:val="007F768D"/>
    <w:rsid w:val="008005D5"/>
    <w:rsid w:val="0080201F"/>
    <w:rsid w:val="0080215A"/>
    <w:rsid w:val="00802C64"/>
    <w:rsid w:val="00803A1F"/>
    <w:rsid w:val="00804F05"/>
    <w:rsid w:val="00805025"/>
    <w:rsid w:val="00805BB4"/>
    <w:rsid w:val="00806134"/>
    <w:rsid w:val="00807F41"/>
    <w:rsid w:val="00810105"/>
    <w:rsid w:val="00810DA2"/>
    <w:rsid w:val="00811B7C"/>
    <w:rsid w:val="00812014"/>
    <w:rsid w:val="0081245A"/>
    <w:rsid w:val="0081268D"/>
    <w:rsid w:val="0081283B"/>
    <w:rsid w:val="0081302D"/>
    <w:rsid w:val="00813619"/>
    <w:rsid w:val="0081473A"/>
    <w:rsid w:val="008148CB"/>
    <w:rsid w:val="00815AC0"/>
    <w:rsid w:val="00816189"/>
    <w:rsid w:val="00817162"/>
    <w:rsid w:val="00817EFC"/>
    <w:rsid w:val="00817F42"/>
    <w:rsid w:val="008222AD"/>
    <w:rsid w:val="008229D5"/>
    <w:rsid w:val="00822D4B"/>
    <w:rsid w:val="00822F58"/>
    <w:rsid w:val="0082316F"/>
    <w:rsid w:val="00823BC2"/>
    <w:rsid w:val="00823D66"/>
    <w:rsid w:val="00824BA0"/>
    <w:rsid w:val="00824D45"/>
    <w:rsid w:val="00825217"/>
    <w:rsid w:val="00826DA3"/>
    <w:rsid w:val="0082783A"/>
    <w:rsid w:val="00827B89"/>
    <w:rsid w:val="00827EBB"/>
    <w:rsid w:val="008333F4"/>
    <w:rsid w:val="00833558"/>
    <w:rsid w:val="00834237"/>
    <w:rsid w:val="00836310"/>
    <w:rsid w:val="00836FB3"/>
    <w:rsid w:val="008375DD"/>
    <w:rsid w:val="008376B9"/>
    <w:rsid w:val="008378C8"/>
    <w:rsid w:val="00837933"/>
    <w:rsid w:val="00837A11"/>
    <w:rsid w:val="00837A80"/>
    <w:rsid w:val="00837C7A"/>
    <w:rsid w:val="0084035A"/>
    <w:rsid w:val="008413EB"/>
    <w:rsid w:val="00842311"/>
    <w:rsid w:val="00844797"/>
    <w:rsid w:val="00844E41"/>
    <w:rsid w:val="008454FA"/>
    <w:rsid w:val="00845655"/>
    <w:rsid w:val="00846E62"/>
    <w:rsid w:val="0084762A"/>
    <w:rsid w:val="00847D9B"/>
    <w:rsid w:val="0085037F"/>
    <w:rsid w:val="0085238F"/>
    <w:rsid w:val="00852C70"/>
    <w:rsid w:val="0085335C"/>
    <w:rsid w:val="00853C61"/>
    <w:rsid w:val="0085550D"/>
    <w:rsid w:val="00855B52"/>
    <w:rsid w:val="008561F3"/>
    <w:rsid w:val="00856B0D"/>
    <w:rsid w:val="0085738F"/>
    <w:rsid w:val="00857610"/>
    <w:rsid w:val="008578EB"/>
    <w:rsid w:val="00857A31"/>
    <w:rsid w:val="008604FE"/>
    <w:rsid w:val="0086108D"/>
    <w:rsid w:val="00862051"/>
    <w:rsid w:val="008621C2"/>
    <w:rsid w:val="008622B0"/>
    <w:rsid w:val="00862574"/>
    <w:rsid w:val="008626FD"/>
    <w:rsid w:val="00862A30"/>
    <w:rsid w:val="008643FF"/>
    <w:rsid w:val="00864BFA"/>
    <w:rsid w:val="0086579B"/>
    <w:rsid w:val="00865B5D"/>
    <w:rsid w:val="008665DA"/>
    <w:rsid w:val="00866DD9"/>
    <w:rsid w:val="00866FBF"/>
    <w:rsid w:val="0086719A"/>
    <w:rsid w:val="00867F2C"/>
    <w:rsid w:val="00870130"/>
    <w:rsid w:val="008707FC"/>
    <w:rsid w:val="00870A69"/>
    <w:rsid w:val="00870E7A"/>
    <w:rsid w:val="0087101F"/>
    <w:rsid w:val="00871ECE"/>
    <w:rsid w:val="00872973"/>
    <w:rsid w:val="008731EA"/>
    <w:rsid w:val="00873589"/>
    <w:rsid w:val="00874A03"/>
    <w:rsid w:val="0087511E"/>
    <w:rsid w:val="00875687"/>
    <w:rsid w:val="0087600E"/>
    <w:rsid w:val="008762B2"/>
    <w:rsid w:val="008766E9"/>
    <w:rsid w:val="00876798"/>
    <w:rsid w:val="008771C3"/>
    <w:rsid w:val="008777F6"/>
    <w:rsid w:val="0088064C"/>
    <w:rsid w:val="00880663"/>
    <w:rsid w:val="008812AF"/>
    <w:rsid w:val="008814A0"/>
    <w:rsid w:val="00881810"/>
    <w:rsid w:val="0088181E"/>
    <w:rsid w:val="00881936"/>
    <w:rsid w:val="00881E35"/>
    <w:rsid w:val="008821F3"/>
    <w:rsid w:val="00882A80"/>
    <w:rsid w:val="008838B8"/>
    <w:rsid w:val="0088411E"/>
    <w:rsid w:val="0088680E"/>
    <w:rsid w:val="00886DCC"/>
    <w:rsid w:val="00887C12"/>
    <w:rsid w:val="00890F52"/>
    <w:rsid w:val="00891A27"/>
    <w:rsid w:val="00891CA7"/>
    <w:rsid w:val="00892524"/>
    <w:rsid w:val="008930A9"/>
    <w:rsid w:val="0089343A"/>
    <w:rsid w:val="00893755"/>
    <w:rsid w:val="00893A21"/>
    <w:rsid w:val="00893F01"/>
    <w:rsid w:val="00894076"/>
    <w:rsid w:val="008944EA"/>
    <w:rsid w:val="008949EB"/>
    <w:rsid w:val="00894E5D"/>
    <w:rsid w:val="008957BD"/>
    <w:rsid w:val="00895B2D"/>
    <w:rsid w:val="00896A71"/>
    <w:rsid w:val="008971A6"/>
    <w:rsid w:val="00897670"/>
    <w:rsid w:val="00897C1D"/>
    <w:rsid w:val="00897D32"/>
    <w:rsid w:val="00897D90"/>
    <w:rsid w:val="008A02D6"/>
    <w:rsid w:val="008A0373"/>
    <w:rsid w:val="008A2012"/>
    <w:rsid w:val="008A2391"/>
    <w:rsid w:val="008A2854"/>
    <w:rsid w:val="008A28BC"/>
    <w:rsid w:val="008A2F4D"/>
    <w:rsid w:val="008A3566"/>
    <w:rsid w:val="008A4237"/>
    <w:rsid w:val="008A582E"/>
    <w:rsid w:val="008A5FDD"/>
    <w:rsid w:val="008A6151"/>
    <w:rsid w:val="008A651D"/>
    <w:rsid w:val="008A6C99"/>
    <w:rsid w:val="008A6FA9"/>
    <w:rsid w:val="008A767F"/>
    <w:rsid w:val="008B0323"/>
    <w:rsid w:val="008B0BDD"/>
    <w:rsid w:val="008B17BF"/>
    <w:rsid w:val="008B210E"/>
    <w:rsid w:val="008B3468"/>
    <w:rsid w:val="008B3C9C"/>
    <w:rsid w:val="008B4032"/>
    <w:rsid w:val="008B672B"/>
    <w:rsid w:val="008B7EB4"/>
    <w:rsid w:val="008C01F3"/>
    <w:rsid w:val="008C064B"/>
    <w:rsid w:val="008C0EA6"/>
    <w:rsid w:val="008C0F1E"/>
    <w:rsid w:val="008C1036"/>
    <w:rsid w:val="008C1A54"/>
    <w:rsid w:val="008C1BB7"/>
    <w:rsid w:val="008C2714"/>
    <w:rsid w:val="008C2BBF"/>
    <w:rsid w:val="008C2C27"/>
    <w:rsid w:val="008C338B"/>
    <w:rsid w:val="008C3629"/>
    <w:rsid w:val="008C45E9"/>
    <w:rsid w:val="008C48DB"/>
    <w:rsid w:val="008C56FC"/>
    <w:rsid w:val="008C58A1"/>
    <w:rsid w:val="008C62AE"/>
    <w:rsid w:val="008D0966"/>
    <w:rsid w:val="008D0A5F"/>
    <w:rsid w:val="008D170D"/>
    <w:rsid w:val="008D236A"/>
    <w:rsid w:val="008D2B43"/>
    <w:rsid w:val="008D53C4"/>
    <w:rsid w:val="008D6008"/>
    <w:rsid w:val="008D683F"/>
    <w:rsid w:val="008D6938"/>
    <w:rsid w:val="008D6EB3"/>
    <w:rsid w:val="008D7C3D"/>
    <w:rsid w:val="008E04E4"/>
    <w:rsid w:val="008E0686"/>
    <w:rsid w:val="008E0A18"/>
    <w:rsid w:val="008E0E23"/>
    <w:rsid w:val="008E1889"/>
    <w:rsid w:val="008E1F4E"/>
    <w:rsid w:val="008E340F"/>
    <w:rsid w:val="008E3E9D"/>
    <w:rsid w:val="008E4182"/>
    <w:rsid w:val="008E4A9A"/>
    <w:rsid w:val="008E5E8F"/>
    <w:rsid w:val="008E5F79"/>
    <w:rsid w:val="008E7E51"/>
    <w:rsid w:val="008E7F2A"/>
    <w:rsid w:val="008F07A4"/>
    <w:rsid w:val="008F1024"/>
    <w:rsid w:val="008F1B08"/>
    <w:rsid w:val="008F2226"/>
    <w:rsid w:val="008F2317"/>
    <w:rsid w:val="008F26D1"/>
    <w:rsid w:val="008F2982"/>
    <w:rsid w:val="008F2CCD"/>
    <w:rsid w:val="008F35CC"/>
    <w:rsid w:val="008F387C"/>
    <w:rsid w:val="008F4911"/>
    <w:rsid w:val="008F5F5F"/>
    <w:rsid w:val="008F6210"/>
    <w:rsid w:val="008F67AF"/>
    <w:rsid w:val="008F6942"/>
    <w:rsid w:val="008F6982"/>
    <w:rsid w:val="008F6FF9"/>
    <w:rsid w:val="008F7212"/>
    <w:rsid w:val="008F7269"/>
    <w:rsid w:val="008F7842"/>
    <w:rsid w:val="009008C3"/>
    <w:rsid w:val="00901334"/>
    <w:rsid w:val="00901672"/>
    <w:rsid w:val="009016D2"/>
    <w:rsid w:val="00901B1A"/>
    <w:rsid w:val="00902159"/>
    <w:rsid w:val="00902968"/>
    <w:rsid w:val="00904878"/>
    <w:rsid w:val="0090502F"/>
    <w:rsid w:val="0090561A"/>
    <w:rsid w:val="00905F7A"/>
    <w:rsid w:val="00906008"/>
    <w:rsid w:val="00906917"/>
    <w:rsid w:val="00906CA0"/>
    <w:rsid w:val="00910B57"/>
    <w:rsid w:val="009129BE"/>
    <w:rsid w:val="009129D5"/>
    <w:rsid w:val="0091327A"/>
    <w:rsid w:val="00913287"/>
    <w:rsid w:val="00913351"/>
    <w:rsid w:val="009134A0"/>
    <w:rsid w:val="00914606"/>
    <w:rsid w:val="009152B4"/>
    <w:rsid w:val="00915C56"/>
    <w:rsid w:val="00915C88"/>
    <w:rsid w:val="00917261"/>
    <w:rsid w:val="00917A1D"/>
    <w:rsid w:val="00917C14"/>
    <w:rsid w:val="00917C93"/>
    <w:rsid w:val="009204E1"/>
    <w:rsid w:val="00920CAD"/>
    <w:rsid w:val="00921EF8"/>
    <w:rsid w:val="009229E8"/>
    <w:rsid w:val="00922EB9"/>
    <w:rsid w:val="00923534"/>
    <w:rsid w:val="009235BB"/>
    <w:rsid w:val="00923C59"/>
    <w:rsid w:val="0092414E"/>
    <w:rsid w:val="00924307"/>
    <w:rsid w:val="00924A19"/>
    <w:rsid w:val="00924F42"/>
    <w:rsid w:val="009256DE"/>
    <w:rsid w:val="00925B40"/>
    <w:rsid w:val="009263BE"/>
    <w:rsid w:val="00926E50"/>
    <w:rsid w:val="009302E9"/>
    <w:rsid w:val="009314C1"/>
    <w:rsid w:val="0093178D"/>
    <w:rsid w:val="009317AF"/>
    <w:rsid w:val="0093195F"/>
    <w:rsid w:val="009322E5"/>
    <w:rsid w:val="00932646"/>
    <w:rsid w:val="009326BD"/>
    <w:rsid w:val="00932747"/>
    <w:rsid w:val="0093428F"/>
    <w:rsid w:val="009345CC"/>
    <w:rsid w:val="009349E4"/>
    <w:rsid w:val="009358BF"/>
    <w:rsid w:val="00935BB9"/>
    <w:rsid w:val="00935D39"/>
    <w:rsid w:val="00935DDF"/>
    <w:rsid w:val="009361DA"/>
    <w:rsid w:val="009365F4"/>
    <w:rsid w:val="00936994"/>
    <w:rsid w:val="00937797"/>
    <w:rsid w:val="009411D8"/>
    <w:rsid w:val="00942C02"/>
    <w:rsid w:val="0094354A"/>
    <w:rsid w:val="00944756"/>
    <w:rsid w:val="00945A08"/>
    <w:rsid w:val="00945C37"/>
    <w:rsid w:val="00945E92"/>
    <w:rsid w:val="00946EDF"/>
    <w:rsid w:val="009502D9"/>
    <w:rsid w:val="00950F12"/>
    <w:rsid w:val="009511A4"/>
    <w:rsid w:val="009519C7"/>
    <w:rsid w:val="009528F2"/>
    <w:rsid w:val="00954813"/>
    <w:rsid w:val="00955697"/>
    <w:rsid w:val="00956861"/>
    <w:rsid w:val="00956E4C"/>
    <w:rsid w:val="00956F6B"/>
    <w:rsid w:val="009574EA"/>
    <w:rsid w:val="00957521"/>
    <w:rsid w:val="00957944"/>
    <w:rsid w:val="00957CF2"/>
    <w:rsid w:val="00957D2D"/>
    <w:rsid w:val="009603EF"/>
    <w:rsid w:val="009609CC"/>
    <w:rsid w:val="009613E3"/>
    <w:rsid w:val="00961E6C"/>
    <w:rsid w:val="00962950"/>
    <w:rsid w:val="00963137"/>
    <w:rsid w:val="00963886"/>
    <w:rsid w:val="0096432B"/>
    <w:rsid w:val="00964501"/>
    <w:rsid w:val="00964522"/>
    <w:rsid w:val="0096484D"/>
    <w:rsid w:val="00964C86"/>
    <w:rsid w:val="009654ED"/>
    <w:rsid w:val="0096717F"/>
    <w:rsid w:val="0096724F"/>
    <w:rsid w:val="00967DFB"/>
    <w:rsid w:val="00967ED6"/>
    <w:rsid w:val="00967F9D"/>
    <w:rsid w:val="00970A88"/>
    <w:rsid w:val="00970C70"/>
    <w:rsid w:val="00971183"/>
    <w:rsid w:val="009715DF"/>
    <w:rsid w:val="00971E48"/>
    <w:rsid w:val="00971EEE"/>
    <w:rsid w:val="009724EB"/>
    <w:rsid w:val="00972AF6"/>
    <w:rsid w:val="00972B9A"/>
    <w:rsid w:val="009734E6"/>
    <w:rsid w:val="009739DF"/>
    <w:rsid w:val="009755E7"/>
    <w:rsid w:val="00975B67"/>
    <w:rsid w:val="00975CB5"/>
    <w:rsid w:val="00976605"/>
    <w:rsid w:val="00976C6D"/>
    <w:rsid w:val="00976D0C"/>
    <w:rsid w:val="0097706D"/>
    <w:rsid w:val="00977155"/>
    <w:rsid w:val="00977164"/>
    <w:rsid w:val="009772C1"/>
    <w:rsid w:val="009774AB"/>
    <w:rsid w:val="00977D2C"/>
    <w:rsid w:val="009801B0"/>
    <w:rsid w:val="00980695"/>
    <w:rsid w:val="0098093A"/>
    <w:rsid w:val="00980EFD"/>
    <w:rsid w:val="009813DC"/>
    <w:rsid w:val="00983139"/>
    <w:rsid w:val="00983665"/>
    <w:rsid w:val="00984462"/>
    <w:rsid w:val="00984C95"/>
    <w:rsid w:val="009859A2"/>
    <w:rsid w:val="00986605"/>
    <w:rsid w:val="00986CC1"/>
    <w:rsid w:val="009870FE"/>
    <w:rsid w:val="00987697"/>
    <w:rsid w:val="00987E5D"/>
    <w:rsid w:val="00990446"/>
    <w:rsid w:val="009906C9"/>
    <w:rsid w:val="00990BCC"/>
    <w:rsid w:val="00991431"/>
    <w:rsid w:val="00991B32"/>
    <w:rsid w:val="00991C5B"/>
    <w:rsid w:val="00991F03"/>
    <w:rsid w:val="009925A9"/>
    <w:rsid w:val="00992627"/>
    <w:rsid w:val="00994407"/>
    <w:rsid w:val="00994E2E"/>
    <w:rsid w:val="00995855"/>
    <w:rsid w:val="00996CEC"/>
    <w:rsid w:val="00997EFB"/>
    <w:rsid w:val="009A0035"/>
    <w:rsid w:val="009A0BD2"/>
    <w:rsid w:val="009A13BC"/>
    <w:rsid w:val="009A151E"/>
    <w:rsid w:val="009A1A7D"/>
    <w:rsid w:val="009A2E89"/>
    <w:rsid w:val="009A3406"/>
    <w:rsid w:val="009A432D"/>
    <w:rsid w:val="009A4380"/>
    <w:rsid w:val="009A5BC3"/>
    <w:rsid w:val="009A6A8C"/>
    <w:rsid w:val="009A7962"/>
    <w:rsid w:val="009B0205"/>
    <w:rsid w:val="009B02AC"/>
    <w:rsid w:val="009B0BCD"/>
    <w:rsid w:val="009B0C11"/>
    <w:rsid w:val="009B0EEB"/>
    <w:rsid w:val="009B14B5"/>
    <w:rsid w:val="009B242F"/>
    <w:rsid w:val="009B2FD4"/>
    <w:rsid w:val="009B307E"/>
    <w:rsid w:val="009B3D93"/>
    <w:rsid w:val="009B40A1"/>
    <w:rsid w:val="009B4539"/>
    <w:rsid w:val="009B4A37"/>
    <w:rsid w:val="009B5851"/>
    <w:rsid w:val="009B62A7"/>
    <w:rsid w:val="009B63F9"/>
    <w:rsid w:val="009B6954"/>
    <w:rsid w:val="009C507D"/>
    <w:rsid w:val="009C52EF"/>
    <w:rsid w:val="009C5313"/>
    <w:rsid w:val="009C6B56"/>
    <w:rsid w:val="009C7720"/>
    <w:rsid w:val="009C7888"/>
    <w:rsid w:val="009D0115"/>
    <w:rsid w:val="009D0B70"/>
    <w:rsid w:val="009D17C5"/>
    <w:rsid w:val="009D18F4"/>
    <w:rsid w:val="009D22C0"/>
    <w:rsid w:val="009D26F4"/>
    <w:rsid w:val="009D296E"/>
    <w:rsid w:val="009D3A78"/>
    <w:rsid w:val="009D4222"/>
    <w:rsid w:val="009D4BE2"/>
    <w:rsid w:val="009D4FED"/>
    <w:rsid w:val="009D50FC"/>
    <w:rsid w:val="009D5181"/>
    <w:rsid w:val="009D540D"/>
    <w:rsid w:val="009D5E0A"/>
    <w:rsid w:val="009D5ED9"/>
    <w:rsid w:val="009D71FA"/>
    <w:rsid w:val="009D752C"/>
    <w:rsid w:val="009E2080"/>
    <w:rsid w:val="009E22A6"/>
    <w:rsid w:val="009E22FC"/>
    <w:rsid w:val="009E3839"/>
    <w:rsid w:val="009E4A7F"/>
    <w:rsid w:val="009E5774"/>
    <w:rsid w:val="009E5787"/>
    <w:rsid w:val="009E5B4C"/>
    <w:rsid w:val="009E6518"/>
    <w:rsid w:val="009E68DA"/>
    <w:rsid w:val="009F0139"/>
    <w:rsid w:val="009F08B0"/>
    <w:rsid w:val="009F0E13"/>
    <w:rsid w:val="009F106D"/>
    <w:rsid w:val="009F1409"/>
    <w:rsid w:val="009F171A"/>
    <w:rsid w:val="009F26F4"/>
    <w:rsid w:val="009F2C83"/>
    <w:rsid w:val="009F3AE4"/>
    <w:rsid w:val="009F3FA7"/>
    <w:rsid w:val="009F4524"/>
    <w:rsid w:val="009F4F40"/>
    <w:rsid w:val="009F5142"/>
    <w:rsid w:val="009F535D"/>
    <w:rsid w:val="009F5645"/>
    <w:rsid w:val="009F64C7"/>
    <w:rsid w:val="009F6981"/>
    <w:rsid w:val="009F6E04"/>
    <w:rsid w:val="009F7E15"/>
    <w:rsid w:val="00A002FA"/>
    <w:rsid w:val="00A0033F"/>
    <w:rsid w:val="00A00C81"/>
    <w:rsid w:val="00A011ED"/>
    <w:rsid w:val="00A03D7D"/>
    <w:rsid w:val="00A04009"/>
    <w:rsid w:val="00A044DE"/>
    <w:rsid w:val="00A04C35"/>
    <w:rsid w:val="00A0523C"/>
    <w:rsid w:val="00A05327"/>
    <w:rsid w:val="00A07092"/>
    <w:rsid w:val="00A102D3"/>
    <w:rsid w:val="00A10868"/>
    <w:rsid w:val="00A11095"/>
    <w:rsid w:val="00A111A3"/>
    <w:rsid w:val="00A12D68"/>
    <w:rsid w:val="00A12E36"/>
    <w:rsid w:val="00A12E7D"/>
    <w:rsid w:val="00A13316"/>
    <w:rsid w:val="00A135E9"/>
    <w:rsid w:val="00A13A83"/>
    <w:rsid w:val="00A1438B"/>
    <w:rsid w:val="00A145A3"/>
    <w:rsid w:val="00A15BBE"/>
    <w:rsid w:val="00A15C6B"/>
    <w:rsid w:val="00A16684"/>
    <w:rsid w:val="00A16C84"/>
    <w:rsid w:val="00A16D06"/>
    <w:rsid w:val="00A1749F"/>
    <w:rsid w:val="00A17898"/>
    <w:rsid w:val="00A179C4"/>
    <w:rsid w:val="00A206A1"/>
    <w:rsid w:val="00A209BF"/>
    <w:rsid w:val="00A20F83"/>
    <w:rsid w:val="00A214A3"/>
    <w:rsid w:val="00A2235A"/>
    <w:rsid w:val="00A2280A"/>
    <w:rsid w:val="00A22FE4"/>
    <w:rsid w:val="00A23B5B"/>
    <w:rsid w:val="00A2483F"/>
    <w:rsid w:val="00A256D0"/>
    <w:rsid w:val="00A2585C"/>
    <w:rsid w:val="00A25BF7"/>
    <w:rsid w:val="00A2663B"/>
    <w:rsid w:val="00A26D9E"/>
    <w:rsid w:val="00A26EA0"/>
    <w:rsid w:val="00A274E9"/>
    <w:rsid w:val="00A279CB"/>
    <w:rsid w:val="00A27DEC"/>
    <w:rsid w:val="00A27F56"/>
    <w:rsid w:val="00A3189C"/>
    <w:rsid w:val="00A31C9C"/>
    <w:rsid w:val="00A3326F"/>
    <w:rsid w:val="00A332FD"/>
    <w:rsid w:val="00A33787"/>
    <w:rsid w:val="00A353ED"/>
    <w:rsid w:val="00A35A41"/>
    <w:rsid w:val="00A362AF"/>
    <w:rsid w:val="00A37042"/>
    <w:rsid w:val="00A37FE9"/>
    <w:rsid w:val="00A403DB"/>
    <w:rsid w:val="00A407D0"/>
    <w:rsid w:val="00A40D34"/>
    <w:rsid w:val="00A41875"/>
    <w:rsid w:val="00A4189E"/>
    <w:rsid w:val="00A419F9"/>
    <w:rsid w:val="00A41AB1"/>
    <w:rsid w:val="00A42313"/>
    <w:rsid w:val="00A42544"/>
    <w:rsid w:val="00A42AFA"/>
    <w:rsid w:val="00A42DC4"/>
    <w:rsid w:val="00A44CF2"/>
    <w:rsid w:val="00A45A2E"/>
    <w:rsid w:val="00A461BB"/>
    <w:rsid w:val="00A46B19"/>
    <w:rsid w:val="00A515CC"/>
    <w:rsid w:val="00A51E17"/>
    <w:rsid w:val="00A521A9"/>
    <w:rsid w:val="00A521D4"/>
    <w:rsid w:val="00A5229E"/>
    <w:rsid w:val="00A531AF"/>
    <w:rsid w:val="00A5360C"/>
    <w:rsid w:val="00A53885"/>
    <w:rsid w:val="00A53D55"/>
    <w:rsid w:val="00A54255"/>
    <w:rsid w:val="00A5454B"/>
    <w:rsid w:val="00A54ACC"/>
    <w:rsid w:val="00A5569F"/>
    <w:rsid w:val="00A55C45"/>
    <w:rsid w:val="00A56572"/>
    <w:rsid w:val="00A56582"/>
    <w:rsid w:val="00A57506"/>
    <w:rsid w:val="00A576C5"/>
    <w:rsid w:val="00A5784F"/>
    <w:rsid w:val="00A6148E"/>
    <w:rsid w:val="00A62539"/>
    <w:rsid w:val="00A626D0"/>
    <w:rsid w:val="00A62A81"/>
    <w:rsid w:val="00A62B82"/>
    <w:rsid w:val="00A631D1"/>
    <w:rsid w:val="00A6350A"/>
    <w:rsid w:val="00A637D0"/>
    <w:rsid w:val="00A63AC3"/>
    <w:rsid w:val="00A63B64"/>
    <w:rsid w:val="00A63FB3"/>
    <w:rsid w:val="00A64437"/>
    <w:rsid w:val="00A64CCB"/>
    <w:rsid w:val="00A64E22"/>
    <w:rsid w:val="00A652D2"/>
    <w:rsid w:val="00A653BD"/>
    <w:rsid w:val="00A66047"/>
    <w:rsid w:val="00A666F0"/>
    <w:rsid w:val="00A67103"/>
    <w:rsid w:val="00A6726B"/>
    <w:rsid w:val="00A67E0E"/>
    <w:rsid w:val="00A715A3"/>
    <w:rsid w:val="00A71EA8"/>
    <w:rsid w:val="00A71F03"/>
    <w:rsid w:val="00A72409"/>
    <w:rsid w:val="00A73CBC"/>
    <w:rsid w:val="00A73D42"/>
    <w:rsid w:val="00A748CC"/>
    <w:rsid w:val="00A74A10"/>
    <w:rsid w:val="00A75A76"/>
    <w:rsid w:val="00A76599"/>
    <w:rsid w:val="00A7680F"/>
    <w:rsid w:val="00A77ABF"/>
    <w:rsid w:val="00A77D0A"/>
    <w:rsid w:val="00A801F6"/>
    <w:rsid w:val="00A80823"/>
    <w:rsid w:val="00A80D44"/>
    <w:rsid w:val="00A80D8E"/>
    <w:rsid w:val="00A8121F"/>
    <w:rsid w:val="00A82425"/>
    <w:rsid w:val="00A824FC"/>
    <w:rsid w:val="00A82553"/>
    <w:rsid w:val="00A82801"/>
    <w:rsid w:val="00A83870"/>
    <w:rsid w:val="00A83DB6"/>
    <w:rsid w:val="00A84131"/>
    <w:rsid w:val="00A844EE"/>
    <w:rsid w:val="00A84CA8"/>
    <w:rsid w:val="00A84D30"/>
    <w:rsid w:val="00A85070"/>
    <w:rsid w:val="00A857BD"/>
    <w:rsid w:val="00A871AC"/>
    <w:rsid w:val="00A87635"/>
    <w:rsid w:val="00A87AAE"/>
    <w:rsid w:val="00A9132B"/>
    <w:rsid w:val="00A926BE"/>
    <w:rsid w:val="00A93261"/>
    <w:rsid w:val="00A9349C"/>
    <w:rsid w:val="00A93CCE"/>
    <w:rsid w:val="00A9403A"/>
    <w:rsid w:val="00A94592"/>
    <w:rsid w:val="00A94D62"/>
    <w:rsid w:val="00A95106"/>
    <w:rsid w:val="00A957DC"/>
    <w:rsid w:val="00A95CAA"/>
    <w:rsid w:val="00A96340"/>
    <w:rsid w:val="00A96E57"/>
    <w:rsid w:val="00A97B23"/>
    <w:rsid w:val="00A97E09"/>
    <w:rsid w:val="00A97EDA"/>
    <w:rsid w:val="00A97FDD"/>
    <w:rsid w:val="00AA0F4B"/>
    <w:rsid w:val="00AA14FF"/>
    <w:rsid w:val="00AA3012"/>
    <w:rsid w:val="00AA4953"/>
    <w:rsid w:val="00AA4B16"/>
    <w:rsid w:val="00AA52E4"/>
    <w:rsid w:val="00AA63C3"/>
    <w:rsid w:val="00AA68CB"/>
    <w:rsid w:val="00AA69FB"/>
    <w:rsid w:val="00AA6DB8"/>
    <w:rsid w:val="00AA7212"/>
    <w:rsid w:val="00AA7B43"/>
    <w:rsid w:val="00AA7BD6"/>
    <w:rsid w:val="00AB0AC3"/>
    <w:rsid w:val="00AB10E9"/>
    <w:rsid w:val="00AB14C7"/>
    <w:rsid w:val="00AB1713"/>
    <w:rsid w:val="00AB2366"/>
    <w:rsid w:val="00AB24CA"/>
    <w:rsid w:val="00AB3192"/>
    <w:rsid w:val="00AB32CF"/>
    <w:rsid w:val="00AB3526"/>
    <w:rsid w:val="00AB3C10"/>
    <w:rsid w:val="00AB503C"/>
    <w:rsid w:val="00AB748C"/>
    <w:rsid w:val="00AB7857"/>
    <w:rsid w:val="00AC0A8E"/>
    <w:rsid w:val="00AC0D28"/>
    <w:rsid w:val="00AC10C2"/>
    <w:rsid w:val="00AC1916"/>
    <w:rsid w:val="00AC1C59"/>
    <w:rsid w:val="00AC1F31"/>
    <w:rsid w:val="00AC2601"/>
    <w:rsid w:val="00AC2693"/>
    <w:rsid w:val="00AC2F23"/>
    <w:rsid w:val="00AC4397"/>
    <w:rsid w:val="00AC447F"/>
    <w:rsid w:val="00AC4941"/>
    <w:rsid w:val="00AC4ACA"/>
    <w:rsid w:val="00AC5F9B"/>
    <w:rsid w:val="00AC6E1B"/>
    <w:rsid w:val="00AC7137"/>
    <w:rsid w:val="00AC73EC"/>
    <w:rsid w:val="00AC74C6"/>
    <w:rsid w:val="00AC7962"/>
    <w:rsid w:val="00AC7C5A"/>
    <w:rsid w:val="00AD03F5"/>
    <w:rsid w:val="00AD1B00"/>
    <w:rsid w:val="00AD2BB4"/>
    <w:rsid w:val="00AD31A6"/>
    <w:rsid w:val="00AD346C"/>
    <w:rsid w:val="00AD4E0B"/>
    <w:rsid w:val="00AD7DC7"/>
    <w:rsid w:val="00AE197B"/>
    <w:rsid w:val="00AE1E5F"/>
    <w:rsid w:val="00AE244F"/>
    <w:rsid w:val="00AE3360"/>
    <w:rsid w:val="00AE3B39"/>
    <w:rsid w:val="00AE3B53"/>
    <w:rsid w:val="00AE3C7C"/>
    <w:rsid w:val="00AE3D32"/>
    <w:rsid w:val="00AE41DF"/>
    <w:rsid w:val="00AE43BE"/>
    <w:rsid w:val="00AE46C1"/>
    <w:rsid w:val="00AE4832"/>
    <w:rsid w:val="00AE499B"/>
    <w:rsid w:val="00AE4A23"/>
    <w:rsid w:val="00AE57C9"/>
    <w:rsid w:val="00AE5A2A"/>
    <w:rsid w:val="00AE5F4E"/>
    <w:rsid w:val="00AE6849"/>
    <w:rsid w:val="00AE724E"/>
    <w:rsid w:val="00AE745C"/>
    <w:rsid w:val="00AE75FE"/>
    <w:rsid w:val="00AE77C9"/>
    <w:rsid w:val="00AE7E68"/>
    <w:rsid w:val="00AF0299"/>
    <w:rsid w:val="00AF1157"/>
    <w:rsid w:val="00AF166C"/>
    <w:rsid w:val="00AF2121"/>
    <w:rsid w:val="00AF2BE1"/>
    <w:rsid w:val="00AF2EF4"/>
    <w:rsid w:val="00AF336A"/>
    <w:rsid w:val="00AF4F31"/>
    <w:rsid w:val="00AF5060"/>
    <w:rsid w:val="00AF509A"/>
    <w:rsid w:val="00AF52A5"/>
    <w:rsid w:val="00AF52E5"/>
    <w:rsid w:val="00AF55D2"/>
    <w:rsid w:val="00AF5835"/>
    <w:rsid w:val="00AF589E"/>
    <w:rsid w:val="00AF5CC1"/>
    <w:rsid w:val="00AF6A94"/>
    <w:rsid w:val="00AF6E67"/>
    <w:rsid w:val="00AF6F95"/>
    <w:rsid w:val="00AF70AC"/>
    <w:rsid w:val="00AF7674"/>
    <w:rsid w:val="00AF7F6D"/>
    <w:rsid w:val="00B000C3"/>
    <w:rsid w:val="00B006E4"/>
    <w:rsid w:val="00B00C3B"/>
    <w:rsid w:val="00B016DA"/>
    <w:rsid w:val="00B02DA7"/>
    <w:rsid w:val="00B04AD7"/>
    <w:rsid w:val="00B04F2F"/>
    <w:rsid w:val="00B052E8"/>
    <w:rsid w:val="00B06132"/>
    <w:rsid w:val="00B068C1"/>
    <w:rsid w:val="00B07649"/>
    <w:rsid w:val="00B07837"/>
    <w:rsid w:val="00B1253D"/>
    <w:rsid w:val="00B128ED"/>
    <w:rsid w:val="00B13949"/>
    <w:rsid w:val="00B144CA"/>
    <w:rsid w:val="00B14A23"/>
    <w:rsid w:val="00B14E06"/>
    <w:rsid w:val="00B152B3"/>
    <w:rsid w:val="00B177C5"/>
    <w:rsid w:val="00B2074F"/>
    <w:rsid w:val="00B209C5"/>
    <w:rsid w:val="00B2137F"/>
    <w:rsid w:val="00B234F7"/>
    <w:rsid w:val="00B23906"/>
    <w:rsid w:val="00B24462"/>
    <w:rsid w:val="00B25ABE"/>
    <w:rsid w:val="00B25F74"/>
    <w:rsid w:val="00B26C3C"/>
    <w:rsid w:val="00B26CA2"/>
    <w:rsid w:val="00B26E04"/>
    <w:rsid w:val="00B304E0"/>
    <w:rsid w:val="00B30AB3"/>
    <w:rsid w:val="00B3184B"/>
    <w:rsid w:val="00B31F72"/>
    <w:rsid w:val="00B322D2"/>
    <w:rsid w:val="00B324F8"/>
    <w:rsid w:val="00B32B05"/>
    <w:rsid w:val="00B34B0D"/>
    <w:rsid w:val="00B34EE7"/>
    <w:rsid w:val="00B34F3B"/>
    <w:rsid w:val="00B35420"/>
    <w:rsid w:val="00B364F8"/>
    <w:rsid w:val="00B36577"/>
    <w:rsid w:val="00B36BAF"/>
    <w:rsid w:val="00B37DF1"/>
    <w:rsid w:val="00B402D4"/>
    <w:rsid w:val="00B4072B"/>
    <w:rsid w:val="00B42B7B"/>
    <w:rsid w:val="00B43AD7"/>
    <w:rsid w:val="00B43B41"/>
    <w:rsid w:val="00B43D45"/>
    <w:rsid w:val="00B4458A"/>
    <w:rsid w:val="00B454BC"/>
    <w:rsid w:val="00B456BB"/>
    <w:rsid w:val="00B45B54"/>
    <w:rsid w:val="00B47D20"/>
    <w:rsid w:val="00B47DC9"/>
    <w:rsid w:val="00B504EB"/>
    <w:rsid w:val="00B50841"/>
    <w:rsid w:val="00B508E5"/>
    <w:rsid w:val="00B51165"/>
    <w:rsid w:val="00B513C8"/>
    <w:rsid w:val="00B51463"/>
    <w:rsid w:val="00B51488"/>
    <w:rsid w:val="00B522DB"/>
    <w:rsid w:val="00B52531"/>
    <w:rsid w:val="00B5291E"/>
    <w:rsid w:val="00B52EAE"/>
    <w:rsid w:val="00B53074"/>
    <w:rsid w:val="00B5338A"/>
    <w:rsid w:val="00B53692"/>
    <w:rsid w:val="00B536F6"/>
    <w:rsid w:val="00B54C93"/>
    <w:rsid w:val="00B562E8"/>
    <w:rsid w:val="00B562ED"/>
    <w:rsid w:val="00B57043"/>
    <w:rsid w:val="00B57597"/>
    <w:rsid w:val="00B57869"/>
    <w:rsid w:val="00B5786C"/>
    <w:rsid w:val="00B6012B"/>
    <w:rsid w:val="00B60C0B"/>
    <w:rsid w:val="00B60FFA"/>
    <w:rsid w:val="00B61073"/>
    <w:rsid w:val="00B6190B"/>
    <w:rsid w:val="00B61B65"/>
    <w:rsid w:val="00B622A1"/>
    <w:rsid w:val="00B6545C"/>
    <w:rsid w:val="00B655B8"/>
    <w:rsid w:val="00B65816"/>
    <w:rsid w:val="00B65F63"/>
    <w:rsid w:val="00B6609B"/>
    <w:rsid w:val="00B7009E"/>
    <w:rsid w:val="00B70D39"/>
    <w:rsid w:val="00B70E66"/>
    <w:rsid w:val="00B724EA"/>
    <w:rsid w:val="00B72708"/>
    <w:rsid w:val="00B72D9F"/>
    <w:rsid w:val="00B72DBB"/>
    <w:rsid w:val="00B72DD5"/>
    <w:rsid w:val="00B73C04"/>
    <w:rsid w:val="00B73FAC"/>
    <w:rsid w:val="00B7402E"/>
    <w:rsid w:val="00B74249"/>
    <w:rsid w:val="00B74DB2"/>
    <w:rsid w:val="00B7587B"/>
    <w:rsid w:val="00B76E0D"/>
    <w:rsid w:val="00B76F3C"/>
    <w:rsid w:val="00B76F41"/>
    <w:rsid w:val="00B80525"/>
    <w:rsid w:val="00B80FC3"/>
    <w:rsid w:val="00B822E7"/>
    <w:rsid w:val="00B82654"/>
    <w:rsid w:val="00B830D9"/>
    <w:rsid w:val="00B83355"/>
    <w:rsid w:val="00B83BA4"/>
    <w:rsid w:val="00B8449D"/>
    <w:rsid w:val="00B8456E"/>
    <w:rsid w:val="00B84674"/>
    <w:rsid w:val="00B84A67"/>
    <w:rsid w:val="00B84B8D"/>
    <w:rsid w:val="00B84E1D"/>
    <w:rsid w:val="00B85396"/>
    <w:rsid w:val="00B8594F"/>
    <w:rsid w:val="00B85CB5"/>
    <w:rsid w:val="00B86017"/>
    <w:rsid w:val="00B86CE0"/>
    <w:rsid w:val="00B87005"/>
    <w:rsid w:val="00B8785A"/>
    <w:rsid w:val="00B87B7A"/>
    <w:rsid w:val="00B87DE5"/>
    <w:rsid w:val="00B907CE"/>
    <w:rsid w:val="00B91199"/>
    <w:rsid w:val="00B9164F"/>
    <w:rsid w:val="00B91AD9"/>
    <w:rsid w:val="00B91D25"/>
    <w:rsid w:val="00B9319B"/>
    <w:rsid w:val="00B93E2E"/>
    <w:rsid w:val="00B9471E"/>
    <w:rsid w:val="00B948A3"/>
    <w:rsid w:val="00B9502E"/>
    <w:rsid w:val="00B95D5A"/>
    <w:rsid w:val="00B9621A"/>
    <w:rsid w:val="00B96CAE"/>
    <w:rsid w:val="00B972E1"/>
    <w:rsid w:val="00B977FE"/>
    <w:rsid w:val="00B97B7A"/>
    <w:rsid w:val="00BA02F5"/>
    <w:rsid w:val="00BA0BDC"/>
    <w:rsid w:val="00BA0E1C"/>
    <w:rsid w:val="00BA268A"/>
    <w:rsid w:val="00BA49B5"/>
    <w:rsid w:val="00BA4B49"/>
    <w:rsid w:val="00BA4BF3"/>
    <w:rsid w:val="00BA66D3"/>
    <w:rsid w:val="00BA68EC"/>
    <w:rsid w:val="00BA6E73"/>
    <w:rsid w:val="00BA7308"/>
    <w:rsid w:val="00BB01BD"/>
    <w:rsid w:val="00BB155B"/>
    <w:rsid w:val="00BB1FF4"/>
    <w:rsid w:val="00BB295C"/>
    <w:rsid w:val="00BB3066"/>
    <w:rsid w:val="00BB3659"/>
    <w:rsid w:val="00BB5E7A"/>
    <w:rsid w:val="00BB5ECF"/>
    <w:rsid w:val="00BB5F32"/>
    <w:rsid w:val="00BB6AC7"/>
    <w:rsid w:val="00BB773B"/>
    <w:rsid w:val="00BC0B97"/>
    <w:rsid w:val="00BC1C1A"/>
    <w:rsid w:val="00BC2629"/>
    <w:rsid w:val="00BC282E"/>
    <w:rsid w:val="00BC3907"/>
    <w:rsid w:val="00BC3E1A"/>
    <w:rsid w:val="00BC403A"/>
    <w:rsid w:val="00BC4ECC"/>
    <w:rsid w:val="00BC56AC"/>
    <w:rsid w:val="00BC7163"/>
    <w:rsid w:val="00BC76DF"/>
    <w:rsid w:val="00BC7B62"/>
    <w:rsid w:val="00BD0421"/>
    <w:rsid w:val="00BD0674"/>
    <w:rsid w:val="00BD0AA9"/>
    <w:rsid w:val="00BD0D03"/>
    <w:rsid w:val="00BD14BF"/>
    <w:rsid w:val="00BD34AE"/>
    <w:rsid w:val="00BD3A6F"/>
    <w:rsid w:val="00BD3B72"/>
    <w:rsid w:val="00BD3BB2"/>
    <w:rsid w:val="00BD60E4"/>
    <w:rsid w:val="00BD6BB9"/>
    <w:rsid w:val="00BD7784"/>
    <w:rsid w:val="00BD77A0"/>
    <w:rsid w:val="00BD7FDE"/>
    <w:rsid w:val="00BE017E"/>
    <w:rsid w:val="00BE1F1A"/>
    <w:rsid w:val="00BE222C"/>
    <w:rsid w:val="00BE243E"/>
    <w:rsid w:val="00BE2645"/>
    <w:rsid w:val="00BE3465"/>
    <w:rsid w:val="00BE35C6"/>
    <w:rsid w:val="00BE429A"/>
    <w:rsid w:val="00BE48FB"/>
    <w:rsid w:val="00BE4B1F"/>
    <w:rsid w:val="00BE5124"/>
    <w:rsid w:val="00BE52E8"/>
    <w:rsid w:val="00BE5476"/>
    <w:rsid w:val="00BE672F"/>
    <w:rsid w:val="00BE6ABE"/>
    <w:rsid w:val="00BE757E"/>
    <w:rsid w:val="00BF01E9"/>
    <w:rsid w:val="00BF0D57"/>
    <w:rsid w:val="00BF1D50"/>
    <w:rsid w:val="00BF2923"/>
    <w:rsid w:val="00BF33D6"/>
    <w:rsid w:val="00BF3549"/>
    <w:rsid w:val="00BF53F9"/>
    <w:rsid w:val="00BF58D7"/>
    <w:rsid w:val="00BF6E55"/>
    <w:rsid w:val="00BF6ED7"/>
    <w:rsid w:val="00BF7151"/>
    <w:rsid w:val="00BF7210"/>
    <w:rsid w:val="00BF7502"/>
    <w:rsid w:val="00C00027"/>
    <w:rsid w:val="00C00634"/>
    <w:rsid w:val="00C00A60"/>
    <w:rsid w:val="00C00CF1"/>
    <w:rsid w:val="00C011C5"/>
    <w:rsid w:val="00C0157D"/>
    <w:rsid w:val="00C01595"/>
    <w:rsid w:val="00C01B6F"/>
    <w:rsid w:val="00C02230"/>
    <w:rsid w:val="00C02669"/>
    <w:rsid w:val="00C028F5"/>
    <w:rsid w:val="00C02D2E"/>
    <w:rsid w:val="00C03287"/>
    <w:rsid w:val="00C032F2"/>
    <w:rsid w:val="00C03DC4"/>
    <w:rsid w:val="00C04EFA"/>
    <w:rsid w:val="00C05DD1"/>
    <w:rsid w:val="00C05DFB"/>
    <w:rsid w:val="00C0688C"/>
    <w:rsid w:val="00C069BB"/>
    <w:rsid w:val="00C06E35"/>
    <w:rsid w:val="00C07170"/>
    <w:rsid w:val="00C07BBC"/>
    <w:rsid w:val="00C10008"/>
    <w:rsid w:val="00C10A20"/>
    <w:rsid w:val="00C112FA"/>
    <w:rsid w:val="00C11923"/>
    <w:rsid w:val="00C11CBC"/>
    <w:rsid w:val="00C1277B"/>
    <w:rsid w:val="00C12FD3"/>
    <w:rsid w:val="00C1399D"/>
    <w:rsid w:val="00C13E8D"/>
    <w:rsid w:val="00C143CC"/>
    <w:rsid w:val="00C148F4"/>
    <w:rsid w:val="00C1539E"/>
    <w:rsid w:val="00C1563E"/>
    <w:rsid w:val="00C15955"/>
    <w:rsid w:val="00C16999"/>
    <w:rsid w:val="00C16FE3"/>
    <w:rsid w:val="00C1726E"/>
    <w:rsid w:val="00C17445"/>
    <w:rsid w:val="00C20C8C"/>
    <w:rsid w:val="00C211AC"/>
    <w:rsid w:val="00C21671"/>
    <w:rsid w:val="00C219C0"/>
    <w:rsid w:val="00C2268E"/>
    <w:rsid w:val="00C23264"/>
    <w:rsid w:val="00C23F45"/>
    <w:rsid w:val="00C2406D"/>
    <w:rsid w:val="00C24CAA"/>
    <w:rsid w:val="00C253C1"/>
    <w:rsid w:val="00C257D3"/>
    <w:rsid w:val="00C3082C"/>
    <w:rsid w:val="00C30A24"/>
    <w:rsid w:val="00C30E26"/>
    <w:rsid w:val="00C32027"/>
    <w:rsid w:val="00C32A90"/>
    <w:rsid w:val="00C32AB1"/>
    <w:rsid w:val="00C330E1"/>
    <w:rsid w:val="00C33606"/>
    <w:rsid w:val="00C3363F"/>
    <w:rsid w:val="00C33DDD"/>
    <w:rsid w:val="00C347AF"/>
    <w:rsid w:val="00C350B7"/>
    <w:rsid w:val="00C35904"/>
    <w:rsid w:val="00C35AD9"/>
    <w:rsid w:val="00C361C3"/>
    <w:rsid w:val="00C40DFE"/>
    <w:rsid w:val="00C41D89"/>
    <w:rsid w:val="00C41DF3"/>
    <w:rsid w:val="00C42043"/>
    <w:rsid w:val="00C42BBE"/>
    <w:rsid w:val="00C430DA"/>
    <w:rsid w:val="00C4511D"/>
    <w:rsid w:val="00C45150"/>
    <w:rsid w:val="00C46784"/>
    <w:rsid w:val="00C47377"/>
    <w:rsid w:val="00C508CF"/>
    <w:rsid w:val="00C50E13"/>
    <w:rsid w:val="00C5202A"/>
    <w:rsid w:val="00C526EE"/>
    <w:rsid w:val="00C52792"/>
    <w:rsid w:val="00C52A19"/>
    <w:rsid w:val="00C542D0"/>
    <w:rsid w:val="00C55E32"/>
    <w:rsid w:val="00C57633"/>
    <w:rsid w:val="00C57A7B"/>
    <w:rsid w:val="00C60303"/>
    <w:rsid w:val="00C60CC6"/>
    <w:rsid w:val="00C60DF3"/>
    <w:rsid w:val="00C61669"/>
    <w:rsid w:val="00C61B97"/>
    <w:rsid w:val="00C63077"/>
    <w:rsid w:val="00C63673"/>
    <w:rsid w:val="00C63AB0"/>
    <w:rsid w:val="00C63EF9"/>
    <w:rsid w:val="00C645DC"/>
    <w:rsid w:val="00C64AD4"/>
    <w:rsid w:val="00C650A7"/>
    <w:rsid w:val="00C651F2"/>
    <w:rsid w:val="00C655AC"/>
    <w:rsid w:val="00C6694A"/>
    <w:rsid w:val="00C66F44"/>
    <w:rsid w:val="00C672E5"/>
    <w:rsid w:val="00C6764C"/>
    <w:rsid w:val="00C713F3"/>
    <w:rsid w:val="00C714EB"/>
    <w:rsid w:val="00C718FE"/>
    <w:rsid w:val="00C72288"/>
    <w:rsid w:val="00C7233E"/>
    <w:rsid w:val="00C730E4"/>
    <w:rsid w:val="00C73B09"/>
    <w:rsid w:val="00C73BAC"/>
    <w:rsid w:val="00C7401E"/>
    <w:rsid w:val="00C75A44"/>
    <w:rsid w:val="00C75EA8"/>
    <w:rsid w:val="00C763D7"/>
    <w:rsid w:val="00C76F37"/>
    <w:rsid w:val="00C77225"/>
    <w:rsid w:val="00C807EC"/>
    <w:rsid w:val="00C8171A"/>
    <w:rsid w:val="00C819BA"/>
    <w:rsid w:val="00C81E33"/>
    <w:rsid w:val="00C81FAF"/>
    <w:rsid w:val="00C840D7"/>
    <w:rsid w:val="00C85342"/>
    <w:rsid w:val="00C86023"/>
    <w:rsid w:val="00C860FB"/>
    <w:rsid w:val="00C87C73"/>
    <w:rsid w:val="00C87C9F"/>
    <w:rsid w:val="00C9058D"/>
    <w:rsid w:val="00C90AF1"/>
    <w:rsid w:val="00C9234A"/>
    <w:rsid w:val="00C9247D"/>
    <w:rsid w:val="00C92FC5"/>
    <w:rsid w:val="00C9307D"/>
    <w:rsid w:val="00C93857"/>
    <w:rsid w:val="00C940BE"/>
    <w:rsid w:val="00C94C5D"/>
    <w:rsid w:val="00C94F75"/>
    <w:rsid w:val="00C96BD4"/>
    <w:rsid w:val="00C97383"/>
    <w:rsid w:val="00C97DA2"/>
    <w:rsid w:val="00CA00D9"/>
    <w:rsid w:val="00CA1B07"/>
    <w:rsid w:val="00CA1BA1"/>
    <w:rsid w:val="00CA1C9B"/>
    <w:rsid w:val="00CA2156"/>
    <w:rsid w:val="00CA302B"/>
    <w:rsid w:val="00CA43DD"/>
    <w:rsid w:val="00CA6286"/>
    <w:rsid w:val="00CA6735"/>
    <w:rsid w:val="00CA6926"/>
    <w:rsid w:val="00CA6C8D"/>
    <w:rsid w:val="00CA6D8B"/>
    <w:rsid w:val="00CA6D97"/>
    <w:rsid w:val="00CA757D"/>
    <w:rsid w:val="00CA7673"/>
    <w:rsid w:val="00CA7CBC"/>
    <w:rsid w:val="00CB010D"/>
    <w:rsid w:val="00CB03B6"/>
    <w:rsid w:val="00CB04E1"/>
    <w:rsid w:val="00CB07C3"/>
    <w:rsid w:val="00CB0979"/>
    <w:rsid w:val="00CB0A21"/>
    <w:rsid w:val="00CB0E9D"/>
    <w:rsid w:val="00CB26A5"/>
    <w:rsid w:val="00CB2F04"/>
    <w:rsid w:val="00CB38D4"/>
    <w:rsid w:val="00CB5B1C"/>
    <w:rsid w:val="00CB6E9A"/>
    <w:rsid w:val="00CB76BF"/>
    <w:rsid w:val="00CB798E"/>
    <w:rsid w:val="00CC067D"/>
    <w:rsid w:val="00CC18CF"/>
    <w:rsid w:val="00CC2091"/>
    <w:rsid w:val="00CC358E"/>
    <w:rsid w:val="00CC3AD9"/>
    <w:rsid w:val="00CC3B76"/>
    <w:rsid w:val="00CC448A"/>
    <w:rsid w:val="00CC4ACC"/>
    <w:rsid w:val="00CC5816"/>
    <w:rsid w:val="00CC750C"/>
    <w:rsid w:val="00CC76B2"/>
    <w:rsid w:val="00CC7EF6"/>
    <w:rsid w:val="00CC7FF0"/>
    <w:rsid w:val="00CD07C3"/>
    <w:rsid w:val="00CD1B75"/>
    <w:rsid w:val="00CD2082"/>
    <w:rsid w:val="00CD310E"/>
    <w:rsid w:val="00CD3333"/>
    <w:rsid w:val="00CD36C5"/>
    <w:rsid w:val="00CD5441"/>
    <w:rsid w:val="00CD5C4A"/>
    <w:rsid w:val="00CD5CB7"/>
    <w:rsid w:val="00CD6765"/>
    <w:rsid w:val="00CD73C0"/>
    <w:rsid w:val="00CD7942"/>
    <w:rsid w:val="00CE0D6B"/>
    <w:rsid w:val="00CE15A6"/>
    <w:rsid w:val="00CE1978"/>
    <w:rsid w:val="00CE19D4"/>
    <w:rsid w:val="00CE26F8"/>
    <w:rsid w:val="00CE2BF2"/>
    <w:rsid w:val="00CE363D"/>
    <w:rsid w:val="00CE3789"/>
    <w:rsid w:val="00CE4F57"/>
    <w:rsid w:val="00CE5211"/>
    <w:rsid w:val="00CE5C01"/>
    <w:rsid w:val="00CE662D"/>
    <w:rsid w:val="00CE74FE"/>
    <w:rsid w:val="00CE7C8E"/>
    <w:rsid w:val="00CF045C"/>
    <w:rsid w:val="00CF0527"/>
    <w:rsid w:val="00CF0B0F"/>
    <w:rsid w:val="00CF34C8"/>
    <w:rsid w:val="00CF3571"/>
    <w:rsid w:val="00CF44CA"/>
    <w:rsid w:val="00CF46F7"/>
    <w:rsid w:val="00CF560A"/>
    <w:rsid w:val="00CF5B69"/>
    <w:rsid w:val="00CF5E59"/>
    <w:rsid w:val="00CF5F4B"/>
    <w:rsid w:val="00CF7220"/>
    <w:rsid w:val="00CF7222"/>
    <w:rsid w:val="00CF7D47"/>
    <w:rsid w:val="00CF7DE2"/>
    <w:rsid w:val="00D003AB"/>
    <w:rsid w:val="00D00F34"/>
    <w:rsid w:val="00D01105"/>
    <w:rsid w:val="00D01529"/>
    <w:rsid w:val="00D01C8E"/>
    <w:rsid w:val="00D01F9E"/>
    <w:rsid w:val="00D027FD"/>
    <w:rsid w:val="00D034D6"/>
    <w:rsid w:val="00D041F7"/>
    <w:rsid w:val="00D069D2"/>
    <w:rsid w:val="00D0783D"/>
    <w:rsid w:val="00D11AB8"/>
    <w:rsid w:val="00D1224B"/>
    <w:rsid w:val="00D12383"/>
    <w:rsid w:val="00D1338D"/>
    <w:rsid w:val="00D13453"/>
    <w:rsid w:val="00D13BA1"/>
    <w:rsid w:val="00D14469"/>
    <w:rsid w:val="00D14C48"/>
    <w:rsid w:val="00D16050"/>
    <w:rsid w:val="00D17235"/>
    <w:rsid w:val="00D17266"/>
    <w:rsid w:val="00D173B0"/>
    <w:rsid w:val="00D173D5"/>
    <w:rsid w:val="00D1762A"/>
    <w:rsid w:val="00D200F7"/>
    <w:rsid w:val="00D21147"/>
    <w:rsid w:val="00D215D4"/>
    <w:rsid w:val="00D219B6"/>
    <w:rsid w:val="00D21F3D"/>
    <w:rsid w:val="00D22737"/>
    <w:rsid w:val="00D227E7"/>
    <w:rsid w:val="00D229E0"/>
    <w:rsid w:val="00D23416"/>
    <w:rsid w:val="00D234EA"/>
    <w:rsid w:val="00D23650"/>
    <w:rsid w:val="00D23DA5"/>
    <w:rsid w:val="00D241E7"/>
    <w:rsid w:val="00D245BC"/>
    <w:rsid w:val="00D24CCA"/>
    <w:rsid w:val="00D25C67"/>
    <w:rsid w:val="00D25C90"/>
    <w:rsid w:val="00D25CA1"/>
    <w:rsid w:val="00D25E57"/>
    <w:rsid w:val="00D25F12"/>
    <w:rsid w:val="00D260BA"/>
    <w:rsid w:val="00D26492"/>
    <w:rsid w:val="00D26532"/>
    <w:rsid w:val="00D26C6A"/>
    <w:rsid w:val="00D26E37"/>
    <w:rsid w:val="00D279E6"/>
    <w:rsid w:val="00D3054C"/>
    <w:rsid w:val="00D30ED7"/>
    <w:rsid w:val="00D319E1"/>
    <w:rsid w:val="00D34183"/>
    <w:rsid w:val="00D3541F"/>
    <w:rsid w:val="00D35511"/>
    <w:rsid w:val="00D35A7B"/>
    <w:rsid w:val="00D35FB5"/>
    <w:rsid w:val="00D36030"/>
    <w:rsid w:val="00D402AD"/>
    <w:rsid w:val="00D40A4E"/>
    <w:rsid w:val="00D40EE8"/>
    <w:rsid w:val="00D40EF7"/>
    <w:rsid w:val="00D412C4"/>
    <w:rsid w:val="00D419A2"/>
    <w:rsid w:val="00D42E80"/>
    <w:rsid w:val="00D43078"/>
    <w:rsid w:val="00D4341A"/>
    <w:rsid w:val="00D43B3C"/>
    <w:rsid w:val="00D44260"/>
    <w:rsid w:val="00D442D3"/>
    <w:rsid w:val="00D4449D"/>
    <w:rsid w:val="00D44694"/>
    <w:rsid w:val="00D44F39"/>
    <w:rsid w:val="00D44F53"/>
    <w:rsid w:val="00D45254"/>
    <w:rsid w:val="00D45466"/>
    <w:rsid w:val="00D459C6"/>
    <w:rsid w:val="00D45D83"/>
    <w:rsid w:val="00D47158"/>
    <w:rsid w:val="00D476C1"/>
    <w:rsid w:val="00D47C42"/>
    <w:rsid w:val="00D51FF2"/>
    <w:rsid w:val="00D520E3"/>
    <w:rsid w:val="00D521E9"/>
    <w:rsid w:val="00D52963"/>
    <w:rsid w:val="00D52C84"/>
    <w:rsid w:val="00D53D98"/>
    <w:rsid w:val="00D55CBC"/>
    <w:rsid w:val="00D5707D"/>
    <w:rsid w:val="00D577F7"/>
    <w:rsid w:val="00D57B88"/>
    <w:rsid w:val="00D57F62"/>
    <w:rsid w:val="00D600BB"/>
    <w:rsid w:val="00D60D71"/>
    <w:rsid w:val="00D6145F"/>
    <w:rsid w:val="00D62CDB"/>
    <w:rsid w:val="00D62E34"/>
    <w:rsid w:val="00D62E9D"/>
    <w:rsid w:val="00D63C91"/>
    <w:rsid w:val="00D63F26"/>
    <w:rsid w:val="00D644FA"/>
    <w:rsid w:val="00D6483A"/>
    <w:rsid w:val="00D64A46"/>
    <w:rsid w:val="00D65396"/>
    <w:rsid w:val="00D6554F"/>
    <w:rsid w:val="00D65F99"/>
    <w:rsid w:val="00D6769F"/>
    <w:rsid w:val="00D67BC6"/>
    <w:rsid w:val="00D70EA9"/>
    <w:rsid w:val="00D70FC6"/>
    <w:rsid w:val="00D71B71"/>
    <w:rsid w:val="00D71DFC"/>
    <w:rsid w:val="00D73467"/>
    <w:rsid w:val="00D73ACC"/>
    <w:rsid w:val="00D745BD"/>
    <w:rsid w:val="00D74CA3"/>
    <w:rsid w:val="00D75213"/>
    <w:rsid w:val="00D76398"/>
    <w:rsid w:val="00D767EB"/>
    <w:rsid w:val="00D77AE5"/>
    <w:rsid w:val="00D77AF6"/>
    <w:rsid w:val="00D81133"/>
    <w:rsid w:val="00D815BB"/>
    <w:rsid w:val="00D817E7"/>
    <w:rsid w:val="00D822A0"/>
    <w:rsid w:val="00D82B7F"/>
    <w:rsid w:val="00D82DC1"/>
    <w:rsid w:val="00D83390"/>
    <w:rsid w:val="00D83792"/>
    <w:rsid w:val="00D847DB"/>
    <w:rsid w:val="00D84E1F"/>
    <w:rsid w:val="00D85069"/>
    <w:rsid w:val="00D852D0"/>
    <w:rsid w:val="00D8592F"/>
    <w:rsid w:val="00D86546"/>
    <w:rsid w:val="00D867A5"/>
    <w:rsid w:val="00D87D0B"/>
    <w:rsid w:val="00D87F53"/>
    <w:rsid w:val="00D904B6"/>
    <w:rsid w:val="00D90512"/>
    <w:rsid w:val="00D90754"/>
    <w:rsid w:val="00D90C9E"/>
    <w:rsid w:val="00D90CF1"/>
    <w:rsid w:val="00D912EF"/>
    <w:rsid w:val="00D91B99"/>
    <w:rsid w:val="00D92098"/>
    <w:rsid w:val="00D9268A"/>
    <w:rsid w:val="00D931AE"/>
    <w:rsid w:val="00D93DD5"/>
    <w:rsid w:val="00D9439D"/>
    <w:rsid w:val="00D94903"/>
    <w:rsid w:val="00D94BD3"/>
    <w:rsid w:val="00D95A98"/>
    <w:rsid w:val="00D95AF8"/>
    <w:rsid w:val="00D95BF6"/>
    <w:rsid w:val="00D96F7C"/>
    <w:rsid w:val="00D97007"/>
    <w:rsid w:val="00D974DC"/>
    <w:rsid w:val="00DA0D3E"/>
    <w:rsid w:val="00DA0F67"/>
    <w:rsid w:val="00DA10DA"/>
    <w:rsid w:val="00DA1332"/>
    <w:rsid w:val="00DA16D9"/>
    <w:rsid w:val="00DA42DA"/>
    <w:rsid w:val="00DA4C9E"/>
    <w:rsid w:val="00DA4F14"/>
    <w:rsid w:val="00DA52FD"/>
    <w:rsid w:val="00DA53B1"/>
    <w:rsid w:val="00DA6800"/>
    <w:rsid w:val="00DA7798"/>
    <w:rsid w:val="00DA7D12"/>
    <w:rsid w:val="00DA7F23"/>
    <w:rsid w:val="00DB0034"/>
    <w:rsid w:val="00DB0118"/>
    <w:rsid w:val="00DB02F4"/>
    <w:rsid w:val="00DB215B"/>
    <w:rsid w:val="00DB33CB"/>
    <w:rsid w:val="00DB34C1"/>
    <w:rsid w:val="00DB424F"/>
    <w:rsid w:val="00DB4ABF"/>
    <w:rsid w:val="00DB4F76"/>
    <w:rsid w:val="00DB4FF8"/>
    <w:rsid w:val="00DB5539"/>
    <w:rsid w:val="00DB6DD0"/>
    <w:rsid w:val="00DB7A69"/>
    <w:rsid w:val="00DC00C7"/>
    <w:rsid w:val="00DC0150"/>
    <w:rsid w:val="00DC041B"/>
    <w:rsid w:val="00DC0607"/>
    <w:rsid w:val="00DC0748"/>
    <w:rsid w:val="00DC0836"/>
    <w:rsid w:val="00DC0BE7"/>
    <w:rsid w:val="00DC0FE6"/>
    <w:rsid w:val="00DC23B0"/>
    <w:rsid w:val="00DC299F"/>
    <w:rsid w:val="00DC3187"/>
    <w:rsid w:val="00DC3191"/>
    <w:rsid w:val="00DC32A7"/>
    <w:rsid w:val="00DC373C"/>
    <w:rsid w:val="00DC3C7D"/>
    <w:rsid w:val="00DC3D9B"/>
    <w:rsid w:val="00DC472F"/>
    <w:rsid w:val="00DC50A2"/>
    <w:rsid w:val="00DC6394"/>
    <w:rsid w:val="00DC6B91"/>
    <w:rsid w:val="00DC6F79"/>
    <w:rsid w:val="00DD0AB1"/>
    <w:rsid w:val="00DD0F18"/>
    <w:rsid w:val="00DD23DB"/>
    <w:rsid w:val="00DD249F"/>
    <w:rsid w:val="00DD2B1F"/>
    <w:rsid w:val="00DD2D2C"/>
    <w:rsid w:val="00DD3387"/>
    <w:rsid w:val="00DD37F5"/>
    <w:rsid w:val="00DD39E8"/>
    <w:rsid w:val="00DD41D4"/>
    <w:rsid w:val="00DD507E"/>
    <w:rsid w:val="00DD5211"/>
    <w:rsid w:val="00DD6009"/>
    <w:rsid w:val="00DD6450"/>
    <w:rsid w:val="00DD6B8C"/>
    <w:rsid w:val="00DD6D46"/>
    <w:rsid w:val="00DD6F0B"/>
    <w:rsid w:val="00DD70B5"/>
    <w:rsid w:val="00DD7691"/>
    <w:rsid w:val="00DD785B"/>
    <w:rsid w:val="00DE069D"/>
    <w:rsid w:val="00DE0901"/>
    <w:rsid w:val="00DE0E31"/>
    <w:rsid w:val="00DE0E5A"/>
    <w:rsid w:val="00DE1214"/>
    <w:rsid w:val="00DE1E0E"/>
    <w:rsid w:val="00DE2DDE"/>
    <w:rsid w:val="00DE34C1"/>
    <w:rsid w:val="00DE3E95"/>
    <w:rsid w:val="00DE52B4"/>
    <w:rsid w:val="00DE5CD8"/>
    <w:rsid w:val="00DE60A7"/>
    <w:rsid w:val="00DE713F"/>
    <w:rsid w:val="00DE73EF"/>
    <w:rsid w:val="00DE742B"/>
    <w:rsid w:val="00DE7D3D"/>
    <w:rsid w:val="00DF0324"/>
    <w:rsid w:val="00DF10D5"/>
    <w:rsid w:val="00DF1F1F"/>
    <w:rsid w:val="00DF27F7"/>
    <w:rsid w:val="00DF2A2B"/>
    <w:rsid w:val="00DF439D"/>
    <w:rsid w:val="00DF4B16"/>
    <w:rsid w:val="00DF5100"/>
    <w:rsid w:val="00DF55D4"/>
    <w:rsid w:val="00DF662F"/>
    <w:rsid w:val="00E005B8"/>
    <w:rsid w:val="00E00D60"/>
    <w:rsid w:val="00E00F26"/>
    <w:rsid w:val="00E0260A"/>
    <w:rsid w:val="00E031A4"/>
    <w:rsid w:val="00E03FAB"/>
    <w:rsid w:val="00E04101"/>
    <w:rsid w:val="00E04174"/>
    <w:rsid w:val="00E0471D"/>
    <w:rsid w:val="00E055FE"/>
    <w:rsid w:val="00E0590E"/>
    <w:rsid w:val="00E061A0"/>
    <w:rsid w:val="00E06672"/>
    <w:rsid w:val="00E070F2"/>
    <w:rsid w:val="00E07CF6"/>
    <w:rsid w:val="00E07D67"/>
    <w:rsid w:val="00E10438"/>
    <w:rsid w:val="00E10B41"/>
    <w:rsid w:val="00E11694"/>
    <w:rsid w:val="00E117D6"/>
    <w:rsid w:val="00E11D69"/>
    <w:rsid w:val="00E1334F"/>
    <w:rsid w:val="00E13C7B"/>
    <w:rsid w:val="00E13FD8"/>
    <w:rsid w:val="00E1421B"/>
    <w:rsid w:val="00E144D2"/>
    <w:rsid w:val="00E158D0"/>
    <w:rsid w:val="00E16C45"/>
    <w:rsid w:val="00E17517"/>
    <w:rsid w:val="00E1783B"/>
    <w:rsid w:val="00E17895"/>
    <w:rsid w:val="00E178AE"/>
    <w:rsid w:val="00E203DC"/>
    <w:rsid w:val="00E206E6"/>
    <w:rsid w:val="00E220B1"/>
    <w:rsid w:val="00E2221F"/>
    <w:rsid w:val="00E227A5"/>
    <w:rsid w:val="00E23408"/>
    <w:rsid w:val="00E23426"/>
    <w:rsid w:val="00E234ED"/>
    <w:rsid w:val="00E23763"/>
    <w:rsid w:val="00E23D09"/>
    <w:rsid w:val="00E24D62"/>
    <w:rsid w:val="00E24EAA"/>
    <w:rsid w:val="00E25007"/>
    <w:rsid w:val="00E25312"/>
    <w:rsid w:val="00E25928"/>
    <w:rsid w:val="00E25FA9"/>
    <w:rsid w:val="00E2637E"/>
    <w:rsid w:val="00E27CA4"/>
    <w:rsid w:val="00E27FE9"/>
    <w:rsid w:val="00E3032C"/>
    <w:rsid w:val="00E30CD6"/>
    <w:rsid w:val="00E31C12"/>
    <w:rsid w:val="00E31E55"/>
    <w:rsid w:val="00E3253B"/>
    <w:rsid w:val="00E33083"/>
    <w:rsid w:val="00E348D8"/>
    <w:rsid w:val="00E34A1E"/>
    <w:rsid w:val="00E3537A"/>
    <w:rsid w:val="00E363A5"/>
    <w:rsid w:val="00E36FC1"/>
    <w:rsid w:val="00E378C0"/>
    <w:rsid w:val="00E4053A"/>
    <w:rsid w:val="00E406DC"/>
    <w:rsid w:val="00E40A7B"/>
    <w:rsid w:val="00E40DEB"/>
    <w:rsid w:val="00E4114B"/>
    <w:rsid w:val="00E41DF6"/>
    <w:rsid w:val="00E42AC3"/>
    <w:rsid w:val="00E42DF6"/>
    <w:rsid w:val="00E43233"/>
    <w:rsid w:val="00E4330E"/>
    <w:rsid w:val="00E43599"/>
    <w:rsid w:val="00E43E6E"/>
    <w:rsid w:val="00E44063"/>
    <w:rsid w:val="00E446CD"/>
    <w:rsid w:val="00E4573E"/>
    <w:rsid w:val="00E45791"/>
    <w:rsid w:val="00E46990"/>
    <w:rsid w:val="00E46BD9"/>
    <w:rsid w:val="00E4755E"/>
    <w:rsid w:val="00E47E61"/>
    <w:rsid w:val="00E50B1E"/>
    <w:rsid w:val="00E50DFB"/>
    <w:rsid w:val="00E50E4F"/>
    <w:rsid w:val="00E5243E"/>
    <w:rsid w:val="00E52617"/>
    <w:rsid w:val="00E52C6A"/>
    <w:rsid w:val="00E53596"/>
    <w:rsid w:val="00E54A00"/>
    <w:rsid w:val="00E54BE8"/>
    <w:rsid w:val="00E55676"/>
    <w:rsid w:val="00E560CB"/>
    <w:rsid w:val="00E56310"/>
    <w:rsid w:val="00E56538"/>
    <w:rsid w:val="00E56577"/>
    <w:rsid w:val="00E569B7"/>
    <w:rsid w:val="00E57E81"/>
    <w:rsid w:val="00E60DAF"/>
    <w:rsid w:val="00E610AF"/>
    <w:rsid w:val="00E61FA4"/>
    <w:rsid w:val="00E63457"/>
    <w:rsid w:val="00E63CC0"/>
    <w:rsid w:val="00E64BE7"/>
    <w:rsid w:val="00E656E3"/>
    <w:rsid w:val="00E65859"/>
    <w:rsid w:val="00E65F92"/>
    <w:rsid w:val="00E6654F"/>
    <w:rsid w:val="00E66B37"/>
    <w:rsid w:val="00E67A20"/>
    <w:rsid w:val="00E713BD"/>
    <w:rsid w:val="00E71A78"/>
    <w:rsid w:val="00E72657"/>
    <w:rsid w:val="00E73883"/>
    <w:rsid w:val="00E7416C"/>
    <w:rsid w:val="00E741E2"/>
    <w:rsid w:val="00E74B37"/>
    <w:rsid w:val="00E75059"/>
    <w:rsid w:val="00E751F0"/>
    <w:rsid w:val="00E75F4B"/>
    <w:rsid w:val="00E76A5E"/>
    <w:rsid w:val="00E7714F"/>
    <w:rsid w:val="00E77CD4"/>
    <w:rsid w:val="00E801B8"/>
    <w:rsid w:val="00E80A9C"/>
    <w:rsid w:val="00E80AD0"/>
    <w:rsid w:val="00E81FDF"/>
    <w:rsid w:val="00E82111"/>
    <w:rsid w:val="00E8348B"/>
    <w:rsid w:val="00E83D26"/>
    <w:rsid w:val="00E83FCE"/>
    <w:rsid w:val="00E848FD"/>
    <w:rsid w:val="00E84C59"/>
    <w:rsid w:val="00E85114"/>
    <w:rsid w:val="00E86286"/>
    <w:rsid w:val="00E8661E"/>
    <w:rsid w:val="00E871D0"/>
    <w:rsid w:val="00E87468"/>
    <w:rsid w:val="00E876B2"/>
    <w:rsid w:val="00E87947"/>
    <w:rsid w:val="00E8795F"/>
    <w:rsid w:val="00E90953"/>
    <w:rsid w:val="00E9099D"/>
    <w:rsid w:val="00E91662"/>
    <w:rsid w:val="00E91B8D"/>
    <w:rsid w:val="00E91D5C"/>
    <w:rsid w:val="00E9230C"/>
    <w:rsid w:val="00E9258B"/>
    <w:rsid w:val="00E9323D"/>
    <w:rsid w:val="00E93BE3"/>
    <w:rsid w:val="00E93E2E"/>
    <w:rsid w:val="00E94CDD"/>
    <w:rsid w:val="00E95913"/>
    <w:rsid w:val="00E974D3"/>
    <w:rsid w:val="00E97B3A"/>
    <w:rsid w:val="00E97D38"/>
    <w:rsid w:val="00EA0091"/>
    <w:rsid w:val="00EA07EB"/>
    <w:rsid w:val="00EA097D"/>
    <w:rsid w:val="00EA0B9D"/>
    <w:rsid w:val="00EA13C4"/>
    <w:rsid w:val="00EA14B3"/>
    <w:rsid w:val="00EA1553"/>
    <w:rsid w:val="00EA181F"/>
    <w:rsid w:val="00EA1B62"/>
    <w:rsid w:val="00EA27D8"/>
    <w:rsid w:val="00EA34DA"/>
    <w:rsid w:val="00EA40B6"/>
    <w:rsid w:val="00EA46F1"/>
    <w:rsid w:val="00EA6240"/>
    <w:rsid w:val="00EA66D1"/>
    <w:rsid w:val="00EA6B2E"/>
    <w:rsid w:val="00EA6BCB"/>
    <w:rsid w:val="00EA6C6B"/>
    <w:rsid w:val="00EA7070"/>
    <w:rsid w:val="00EA754B"/>
    <w:rsid w:val="00EA7B78"/>
    <w:rsid w:val="00EB1669"/>
    <w:rsid w:val="00EB1DE2"/>
    <w:rsid w:val="00EB1FD5"/>
    <w:rsid w:val="00EB2A62"/>
    <w:rsid w:val="00EB2B28"/>
    <w:rsid w:val="00EB3214"/>
    <w:rsid w:val="00EB3BF1"/>
    <w:rsid w:val="00EB4996"/>
    <w:rsid w:val="00EB53A4"/>
    <w:rsid w:val="00EB54F1"/>
    <w:rsid w:val="00EB5537"/>
    <w:rsid w:val="00EB5F08"/>
    <w:rsid w:val="00EB7CD0"/>
    <w:rsid w:val="00EC02C3"/>
    <w:rsid w:val="00EC0889"/>
    <w:rsid w:val="00EC103B"/>
    <w:rsid w:val="00EC168F"/>
    <w:rsid w:val="00EC1EE3"/>
    <w:rsid w:val="00EC2F1E"/>
    <w:rsid w:val="00EC425B"/>
    <w:rsid w:val="00EC4727"/>
    <w:rsid w:val="00EC4CEC"/>
    <w:rsid w:val="00EC5FEF"/>
    <w:rsid w:val="00EC62B5"/>
    <w:rsid w:val="00EC760A"/>
    <w:rsid w:val="00ED0580"/>
    <w:rsid w:val="00ED074F"/>
    <w:rsid w:val="00ED0A31"/>
    <w:rsid w:val="00ED201A"/>
    <w:rsid w:val="00ED24C2"/>
    <w:rsid w:val="00ED2A6C"/>
    <w:rsid w:val="00ED2F06"/>
    <w:rsid w:val="00ED36C5"/>
    <w:rsid w:val="00ED3FDB"/>
    <w:rsid w:val="00ED4524"/>
    <w:rsid w:val="00ED50FC"/>
    <w:rsid w:val="00ED650F"/>
    <w:rsid w:val="00ED6C4B"/>
    <w:rsid w:val="00ED6CBC"/>
    <w:rsid w:val="00EE040D"/>
    <w:rsid w:val="00EE0537"/>
    <w:rsid w:val="00EE0F82"/>
    <w:rsid w:val="00EE14A1"/>
    <w:rsid w:val="00EE25C2"/>
    <w:rsid w:val="00EE2AAC"/>
    <w:rsid w:val="00EE2F9A"/>
    <w:rsid w:val="00EE48EC"/>
    <w:rsid w:val="00EE4912"/>
    <w:rsid w:val="00EE50DA"/>
    <w:rsid w:val="00EE55B3"/>
    <w:rsid w:val="00EE6F52"/>
    <w:rsid w:val="00EF0A5E"/>
    <w:rsid w:val="00EF0CD9"/>
    <w:rsid w:val="00EF23E2"/>
    <w:rsid w:val="00EF3667"/>
    <w:rsid w:val="00EF42AF"/>
    <w:rsid w:val="00EF42B8"/>
    <w:rsid w:val="00EF6277"/>
    <w:rsid w:val="00EF6418"/>
    <w:rsid w:val="00EF6B02"/>
    <w:rsid w:val="00EF6EC7"/>
    <w:rsid w:val="00F011A9"/>
    <w:rsid w:val="00F0128E"/>
    <w:rsid w:val="00F01435"/>
    <w:rsid w:val="00F01ED4"/>
    <w:rsid w:val="00F021A1"/>
    <w:rsid w:val="00F021EB"/>
    <w:rsid w:val="00F028E9"/>
    <w:rsid w:val="00F03253"/>
    <w:rsid w:val="00F0401E"/>
    <w:rsid w:val="00F04C92"/>
    <w:rsid w:val="00F04CDD"/>
    <w:rsid w:val="00F051FA"/>
    <w:rsid w:val="00F1028C"/>
    <w:rsid w:val="00F10EC2"/>
    <w:rsid w:val="00F11255"/>
    <w:rsid w:val="00F113D8"/>
    <w:rsid w:val="00F11D14"/>
    <w:rsid w:val="00F12352"/>
    <w:rsid w:val="00F1258A"/>
    <w:rsid w:val="00F132D6"/>
    <w:rsid w:val="00F13C6F"/>
    <w:rsid w:val="00F13EA0"/>
    <w:rsid w:val="00F14828"/>
    <w:rsid w:val="00F15215"/>
    <w:rsid w:val="00F1618F"/>
    <w:rsid w:val="00F178F9"/>
    <w:rsid w:val="00F179CC"/>
    <w:rsid w:val="00F2051D"/>
    <w:rsid w:val="00F209CC"/>
    <w:rsid w:val="00F21094"/>
    <w:rsid w:val="00F21206"/>
    <w:rsid w:val="00F22081"/>
    <w:rsid w:val="00F22460"/>
    <w:rsid w:val="00F23B7B"/>
    <w:rsid w:val="00F240AD"/>
    <w:rsid w:val="00F244AF"/>
    <w:rsid w:val="00F25211"/>
    <w:rsid w:val="00F253BD"/>
    <w:rsid w:val="00F254D7"/>
    <w:rsid w:val="00F2588B"/>
    <w:rsid w:val="00F260AA"/>
    <w:rsid w:val="00F263C2"/>
    <w:rsid w:val="00F26FBA"/>
    <w:rsid w:val="00F2742E"/>
    <w:rsid w:val="00F27933"/>
    <w:rsid w:val="00F3001B"/>
    <w:rsid w:val="00F3009A"/>
    <w:rsid w:val="00F3061F"/>
    <w:rsid w:val="00F30E1A"/>
    <w:rsid w:val="00F31988"/>
    <w:rsid w:val="00F31CE5"/>
    <w:rsid w:val="00F320B8"/>
    <w:rsid w:val="00F320F6"/>
    <w:rsid w:val="00F32281"/>
    <w:rsid w:val="00F33712"/>
    <w:rsid w:val="00F3396E"/>
    <w:rsid w:val="00F35699"/>
    <w:rsid w:val="00F3569E"/>
    <w:rsid w:val="00F41322"/>
    <w:rsid w:val="00F4173F"/>
    <w:rsid w:val="00F41A35"/>
    <w:rsid w:val="00F4271B"/>
    <w:rsid w:val="00F4282E"/>
    <w:rsid w:val="00F436B3"/>
    <w:rsid w:val="00F43F30"/>
    <w:rsid w:val="00F442BF"/>
    <w:rsid w:val="00F45012"/>
    <w:rsid w:val="00F46397"/>
    <w:rsid w:val="00F468CE"/>
    <w:rsid w:val="00F47102"/>
    <w:rsid w:val="00F4752B"/>
    <w:rsid w:val="00F503BA"/>
    <w:rsid w:val="00F50895"/>
    <w:rsid w:val="00F51C8F"/>
    <w:rsid w:val="00F5270D"/>
    <w:rsid w:val="00F531D0"/>
    <w:rsid w:val="00F5380E"/>
    <w:rsid w:val="00F55187"/>
    <w:rsid w:val="00F56BE8"/>
    <w:rsid w:val="00F57351"/>
    <w:rsid w:val="00F57374"/>
    <w:rsid w:val="00F57604"/>
    <w:rsid w:val="00F57664"/>
    <w:rsid w:val="00F578F1"/>
    <w:rsid w:val="00F57A8D"/>
    <w:rsid w:val="00F57D9F"/>
    <w:rsid w:val="00F57E62"/>
    <w:rsid w:val="00F60183"/>
    <w:rsid w:val="00F603A5"/>
    <w:rsid w:val="00F62507"/>
    <w:rsid w:val="00F6343A"/>
    <w:rsid w:val="00F63F3A"/>
    <w:rsid w:val="00F64088"/>
    <w:rsid w:val="00F64131"/>
    <w:rsid w:val="00F6416B"/>
    <w:rsid w:val="00F6436D"/>
    <w:rsid w:val="00F65507"/>
    <w:rsid w:val="00F656DD"/>
    <w:rsid w:val="00F669B8"/>
    <w:rsid w:val="00F66C95"/>
    <w:rsid w:val="00F70157"/>
    <w:rsid w:val="00F704EA"/>
    <w:rsid w:val="00F70926"/>
    <w:rsid w:val="00F70A47"/>
    <w:rsid w:val="00F70E7A"/>
    <w:rsid w:val="00F71605"/>
    <w:rsid w:val="00F71620"/>
    <w:rsid w:val="00F72509"/>
    <w:rsid w:val="00F72D6D"/>
    <w:rsid w:val="00F73375"/>
    <w:rsid w:val="00F73704"/>
    <w:rsid w:val="00F73FB9"/>
    <w:rsid w:val="00F73FEB"/>
    <w:rsid w:val="00F7455C"/>
    <w:rsid w:val="00F74EAF"/>
    <w:rsid w:val="00F750AD"/>
    <w:rsid w:val="00F756F3"/>
    <w:rsid w:val="00F75898"/>
    <w:rsid w:val="00F75C6C"/>
    <w:rsid w:val="00F770CA"/>
    <w:rsid w:val="00F77970"/>
    <w:rsid w:val="00F77B80"/>
    <w:rsid w:val="00F8027E"/>
    <w:rsid w:val="00F80349"/>
    <w:rsid w:val="00F80E12"/>
    <w:rsid w:val="00F81151"/>
    <w:rsid w:val="00F8289C"/>
    <w:rsid w:val="00F82F7B"/>
    <w:rsid w:val="00F8363E"/>
    <w:rsid w:val="00F83A78"/>
    <w:rsid w:val="00F8407C"/>
    <w:rsid w:val="00F84186"/>
    <w:rsid w:val="00F857BF"/>
    <w:rsid w:val="00F8585D"/>
    <w:rsid w:val="00F85B92"/>
    <w:rsid w:val="00F861BC"/>
    <w:rsid w:val="00F877B9"/>
    <w:rsid w:val="00F877F0"/>
    <w:rsid w:val="00F87C1F"/>
    <w:rsid w:val="00F903E7"/>
    <w:rsid w:val="00F90A47"/>
    <w:rsid w:val="00F90D33"/>
    <w:rsid w:val="00F91C29"/>
    <w:rsid w:val="00F920D6"/>
    <w:rsid w:val="00F92B76"/>
    <w:rsid w:val="00F92F98"/>
    <w:rsid w:val="00F932E6"/>
    <w:rsid w:val="00F93EA7"/>
    <w:rsid w:val="00F94A95"/>
    <w:rsid w:val="00F94C69"/>
    <w:rsid w:val="00F9516E"/>
    <w:rsid w:val="00F95F3A"/>
    <w:rsid w:val="00F97049"/>
    <w:rsid w:val="00F972F0"/>
    <w:rsid w:val="00F97453"/>
    <w:rsid w:val="00FA0874"/>
    <w:rsid w:val="00FA0A5D"/>
    <w:rsid w:val="00FA1647"/>
    <w:rsid w:val="00FA217F"/>
    <w:rsid w:val="00FA3381"/>
    <w:rsid w:val="00FA5040"/>
    <w:rsid w:val="00FA55BD"/>
    <w:rsid w:val="00FA5B41"/>
    <w:rsid w:val="00FA681D"/>
    <w:rsid w:val="00FA6DD4"/>
    <w:rsid w:val="00FB01B9"/>
    <w:rsid w:val="00FB0F2A"/>
    <w:rsid w:val="00FB1CD7"/>
    <w:rsid w:val="00FB25F8"/>
    <w:rsid w:val="00FB27E1"/>
    <w:rsid w:val="00FB2C4B"/>
    <w:rsid w:val="00FB2E0C"/>
    <w:rsid w:val="00FB3080"/>
    <w:rsid w:val="00FB3382"/>
    <w:rsid w:val="00FB405C"/>
    <w:rsid w:val="00FB413D"/>
    <w:rsid w:val="00FB415A"/>
    <w:rsid w:val="00FB4615"/>
    <w:rsid w:val="00FB4882"/>
    <w:rsid w:val="00FB4B44"/>
    <w:rsid w:val="00FB69CF"/>
    <w:rsid w:val="00FB6BBB"/>
    <w:rsid w:val="00FB7376"/>
    <w:rsid w:val="00FC0914"/>
    <w:rsid w:val="00FC0B8D"/>
    <w:rsid w:val="00FC0CA6"/>
    <w:rsid w:val="00FC0D15"/>
    <w:rsid w:val="00FC1381"/>
    <w:rsid w:val="00FC1481"/>
    <w:rsid w:val="00FC1F21"/>
    <w:rsid w:val="00FC224C"/>
    <w:rsid w:val="00FC336B"/>
    <w:rsid w:val="00FC3588"/>
    <w:rsid w:val="00FC3FDB"/>
    <w:rsid w:val="00FC49E9"/>
    <w:rsid w:val="00FC5B5D"/>
    <w:rsid w:val="00FC5C3F"/>
    <w:rsid w:val="00FC6365"/>
    <w:rsid w:val="00FC65CC"/>
    <w:rsid w:val="00FC673A"/>
    <w:rsid w:val="00FC6929"/>
    <w:rsid w:val="00FC6969"/>
    <w:rsid w:val="00FC6BD4"/>
    <w:rsid w:val="00FD191C"/>
    <w:rsid w:val="00FD2C14"/>
    <w:rsid w:val="00FD318D"/>
    <w:rsid w:val="00FD3839"/>
    <w:rsid w:val="00FD3E23"/>
    <w:rsid w:val="00FD445B"/>
    <w:rsid w:val="00FD47EC"/>
    <w:rsid w:val="00FD4859"/>
    <w:rsid w:val="00FD56F8"/>
    <w:rsid w:val="00FD5736"/>
    <w:rsid w:val="00FD6537"/>
    <w:rsid w:val="00FD6DA1"/>
    <w:rsid w:val="00FD7117"/>
    <w:rsid w:val="00FD763C"/>
    <w:rsid w:val="00FD7E78"/>
    <w:rsid w:val="00FE0DF7"/>
    <w:rsid w:val="00FE1365"/>
    <w:rsid w:val="00FE21EB"/>
    <w:rsid w:val="00FE23AC"/>
    <w:rsid w:val="00FE340E"/>
    <w:rsid w:val="00FE45B1"/>
    <w:rsid w:val="00FE48E1"/>
    <w:rsid w:val="00FE49D1"/>
    <w:rsid w:val="00FE4DF2"/>
    <w:rsid w:val="00FE4E60"/>
    <w:rsid w:val="00FE5ACC"/>
    <w:rsid w:val="00FE6CD2"/>
    <w:rsid w:val="00FE739F"/>
    <w:rsid w:val="00FE7882"/>
    <w:rsid w:val="00FE7905"/>
    <w:rsid w:val="00FE7D09"/>
    <w:rsid w:val="00FF0EC3"/>
    <w:rsid w:val="00FF15F5"/>
    <w:rsid w:val="00FF23F9"/>
    <w:rsid w:val="00FF2437"/>
    <w:rsid w:val="00FF2C3B"/>
    <w:rsid w:val="00FF2FBF"/>
    <w:rsid w:val="00FF325C"/>
    <w:rsid w:val="00FF3FFB"/>
    <w:rsid w:val="00FF4142"/>
    <w:rsid w:val="00FF4906"/>
    <w:rsid w:val="00FF5000"/>
    <w:rsid w:val="00FF53D5"/>
    <w:rsid w:val="00FF5746"/>
    <w:rsid w:val="00FF6CDF"/>
    <w:rsid w:val="00FF6EAA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endarrow="block"/>
      <v:textbox inset="0,0,0,0"/>
    </o:shapedefaults>
    <o:shapelayout v:ext="edit">
      <o:idmap v:ext="edit" data="2"/>
    </o:shapelayout>
  </w:shapeDefaults>
  <w:decimalSymbol w:val="."/>
  <w:listSeparator w:val=","/>
  <w14:docId w14:val="6357C636"/>
  <w15:docId w15:val="{87A7E9B7-E68B-4A49-9FB8-0F6E140C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34C"/>
    <w:pPr>
      <w:spacing w:line="360" w:lineRule="auto"/>
      <w:jc w:val="both"/>
    </w:pPr>
    <w:rPr>
      <w:rFonts w:ascii="Arial" w:hAnsi="Arial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qFormat/>
    <w:rsid w:val="00C069BB"/>
    <w:pPr>
      <w:numPr>
        <w:numId w:val="26"/>
      </w:numPr>
      <w:spacing w:line="240" w:lineRule="auto"/>
      <w:outlineLvl w:val="0"/>
    </w:pPr>
    <w:rPr>
      <w:rFonts w:cs="Arial"/>
      <w:b/>
      <w:caps/>
      <w:color w:val="000000"/>
      <w:sz w:val="28"/>
      <w:szCs w:val="28"/>
      <w:lang w:eastAsia="x-none"/>
    </w:rPr>
  </w:style>
  <w:style w:type="paragraph" w:styleId="Heading2">
    <w:name w:val="heading 2"/>
    <w:basedOn w:val="Heading1"/>
    <w:next w:val="Normal"/>
    <w:autoRedefine/>
    <w:qFormat/>
    <w:rsid w:val="00764389"/>
    <w:pPr>
      <w:numPr>
        <w:ilvl w:val="1"/>
        <w:numId w:val="3"/>
      </w:numPr>
      <w:spacing w:line="360" w:lineRule="auto"/>
      <w:outlineLvl w:val="1"/>
    </w:pPr>
    <w:rPr>
      <w:sz w:val="24"/>
      <w:szCs w:val="24"/>
      <w:u w:val="single"/>
    </w:rPr>
  </w:style>
  <w:style w:type="paragraph" w:styleId="Heading3">
    <w:name w:val="heading 3"/>
    <w:basedOn w:val="Heading1"/>
    <w:next w:val="Normal"/>
    <w:autoRedefine/>
    <w:qFormat/>
    <w:rsid w:val="00450A14"/>
    <w:pPr>
      <w:keepNext/>
      <w:numPr>
        <w:ilvl w:val="2"/>
        <w:numId w:val="3"/>
      </w:numPr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lang w:val="x-none" w:eastAsia="x-none"/>
    </w:rPr>
  </w:style>
  <w:style w:type="paragraph" w:styleId="Footer">
    <w:name w:val="footer"/>
    <w:aliases w:val=" Char"/>
    <w:basedOn w:val="Normal"/>
    <w:link w:val="FooterChar"/>
    <w:pPr>
      <w:tabs>
        <w:tab w:val="center" w:pos="4153"/>
        <w:tab w:val="right" w:pos="8306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character" w:styleId="Strong">
    <w:name w:val="Strong"/>
    <w:uiPriority w:val="22"/>
    <w:qFormat/>
    <w:rPr>
      <w:b/>
    </w:rPr>
  </w:style>
  <w:style w:type="paragraph" w:customStyle="1" w:styleId="H1">
    <w:name w:val="H1"/>
    <w:basedOn w:val="Normal"/>
    <w:next w:val="Normal"/>
    <w:pPr>
      <w:keepNext/>
      <w:spacing w:before="100" w:after="100"/>
      <w:outlineLvl w:val="1"/>
    </w:pPr>
    <w:rPr>
      <w:b/>
      <w:snapToGrid w:val="0"/>
      <w:kern w:val="36"/>
      <w:sz w:val="48"/>
      <w:lang w:eastAsia="en-US"/>
    </w:rPr>
  </w:style>
  <w:style w:type="paragraph" w:styleId="TableofFigures">
    <w:name w:val="table of figures"/>
    <w:basedOn w:val="Caption"/>
    <w:next w:val="Normal"/>
    <w:uiPriority w:val="99"/>
    <w:pPr>
      <w:ind w:left="400" w:hanging="400"/>
    </w:pPr>
  </w:style>
  <w:style w:type="paragraph" w:styleId="Caption">
    <w:name w:val="caption"/>
    <w:basedOn w:val="Normal"/>
    <w:next w:val="Normal"/>
    <w:link w:val="CaptionChar"/>
    <w:qFormat/>
    <w:rsid w:val="00764389"/>
    <w:pPr>
      <w:spacing w:before="120" w:after="120"/>
      <w:jc w:val="left"/>
    </w:pPr>
    <w:rPr>
      <w:b/>
    </w:rPr>
  </w:style>
  <w:style w:type="paragraph" w:customStyle="1" w:styleId="Blockquote">
    <w:name w:val="Blockquote"/>
    <w:basedOn w:val="Normal"/>
    <w:link w:val="BlockquoteChar1"/>
    <w:rsid w:val="003F0A33"/>
    <w:pPr>
      <w:spacing w:before="100" w:after="100" w:line="240" w:lineRule="auto"/>
      <w:ind w:left="357"/>
    </w:pPr>
    <w:rPr>
      <w:snapToGrid w:val="0"/>
      <w:sz w:val="20"/>
      <w:lang w:eastAsia="en-US"/>
    </w:rPr>
  </w:style>
  <w:style w:type="paragraph" w:styleId="BodyText2">
    <w:name w:val="Body Text 2"/>
    <w:basedOn w:val="Normal"/>
  </w:style>
  <w:style w:type="paragraph" w:styleId="BodyText">
    <w:name w:val="Body Text"/>
    <w:basedOn w:val="Normal"/>
  </w:style>
  <w:style w:type="paragraph" w:styleId="BodyText3">
    <w:name w:val="Body Text 3"/>
    <w:basedOn w:val="Normal"/>
    <w:rPr>
      <w:sz w:val="28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16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Emphasis">
    <w:name w:val="Emphasis"/>
    <w:qFormat/>
    <w:rPr>
      <w:i/>
    </w:rPr>
  </w:style>
  <w:style w:type="paragraph" w:customStyle="1" w:styleId="ProductDescriptor">
    <w:name w:val="Product Descriptor"/>
    <w:pPr>
      <w:spacing w:after="1040" w:line="200" w:lineRule="exact"/>
      <w:ind w:left="792"/>
    </w:pPr>
    <w:rPr>
      <w:rFonts w:ascii="Arial" w:hAnsi="Arial"/>
      <w:i/>
      <w:lang w:eastAsia="en-GB"/>
    </w:rPr>
  </w:style>
  <w:style w:type="paragraph" w:styleId="TOC1">
    <w:name w:val="toc 1"/>
    <w:basedOn w:val="Normal"/>
    <w:next w:val="Normal"/>
    <w:autoRedefine/>
    <w:uiPriority w:val="39"/>
    <w:rsid w:val="00500BF9"/>
    <w:pPr>
      <w:tabs>
        <w:tab w:val="left" w:pos="480"/>
        <w:tab w:val="left" w:pos="1843"/>
        <w:tab w:val="right" w:leader="dot" w:pos="9019"/>
      </w:tabs>
      <w:spacing w:before="120" w:after="120" w:line="240" w:lineRule="auto"/>
      <w:jc w:val="left"/>
    </w:pPr>
    <w:rPr>
      <w:rFonts w:cs="Arial"/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rsid w:val="00A40D34"/>
    <w:pPr>
      <w:tabs>
        <w:tab w:val="left" w:pos="993"/>
        <w:tab w:val="right" w:leader="dot" w:pos="9019"/>
      </w:tabs>
      <w:ind w:left="240"/>
      <w:jc w:val="left"/>
    </w:pPr>
  </w:style>
  <w:style w:type="paragraph" w:styleId="TOC3">
    <w:name w:val="toc 3"/>
    <w:basedOn w:val="Normal"/>
    <w:next w:val="Normal"/>
    <w:autoRedefine/>
    <w:uiPriority w:val="39"/>
    <w:rsid w:val="00530074"/>
    <w:pPr>
      <w:tabs>
        <w:tab w:val="left" w:pos="1200"/>
        <w:tab w:val="right" w:leader="dot" w:pos="9019"/>
      </w:tabs>
      <w:ind w:left="480"/>
      <w:jc w:val="left"/>
    </w:pPr>
    <w:rPr>
      <w:rFonts w:cs="Arial"/>
      <w:iCs/>
      <w:noProof/>
    </w:rPr>
  </w:style>
  <w:style w:type="paragraph" w:styleId="TOC4">
    <w:name w:val="toc 4"/>
    <w:basedOn w:val="Normal"/>
    <w:next w:val="Normal"/>
    <w:autoRedefine/>
    <w:uiPriority w:val="39"/>
    <w:pPr>
      <w:ind w:left="72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pPr>
      <w:ind w:left="96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pPr>
      <w:ind w:left="144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pPr>
      <w:ind w:left="168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pPr>
      <w:ind w:left="1920"/>
      <w:jc w:val="left"/>
    </w:pPr>
    <w:rPr>
      <w:rFonts w:ascii="Times New Roman" w:hAnsi="Times New Roman"/>
      <w:sz w:val="18"/>
      <w:szCs w:val="18"/>
    </w:rPr>
  </w:style>
  <w:style w:type="character" w:styleId="LineNumber">
    <w:name w:val="line number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rFonts w:ascii="Times New Roman" w:eastAsia="SimSun" w:hAnsi="Times New Roman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CharChar">
    <w:name w:val="Char Char"/>
    <w:rPr>
      <w:rFonts w:ascii="Garamond" w:hAnsi="Garamond"/>
      <w:sz w:val="24"/>
      <w:lang w:val="en-GB" w:eastAsia="en-GB" w:bidi="ar-SA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rmalArial">
    <w:name w:val="Normal + Arial"/>
    <w:basedOn w:val="Normal"/>
    <w:rPr>
      <w:rFonts w:cs="Arial"/>
    </w:rPr>
  </w:style>
  <w:style w:type="character" w:customStyle="1" w:styleId="NormalArialChar">
    <w:name w:val="Normal + Arial Char"/>
    <w:rPr>
      <w:rFonts w:ascii="Arial" w:hAnsi="Arial" w:cs="Arial"/>
      <w:sz w:val="24"/>
      <w:lang w:val="en-GB" w:eastAsia="en-GB" w:bidi="ar-SA"/>
    </w:rPr>
  </w:style>
  <w:style w:type="character" w:customStyle="1" w:styleId="Heading1CharChar">
    <w:name w:val="Heading 1 Char Char"/>
    <w:rPr>
      <w:rFonts w:ascii="Arial" w:hAnsi="Arial"/>
      <w:b/>
      <w:sz w:val="24"/>
      <w:szCs w:val="24"/>
      <w:u w:val="single"/>
      <w:lang w:val="en-GB" w:eastAsia="en-GB" w:bidi="ar-SA"/>
    </w:rPr>
  </w:style>
  <w:style w:type="character" w:customStyle="1" w:styleId="BlockquoteChar">
    <w:name w:val="Blockquote Char"/>
    <w:rPr>
      <w:rFonts w:ascii="Garamond" w:hAnsi="Garamond"/>
      <w:snapToGrid w:val="0"/>
      <w:sz w:val="24"/>
      <w:lang w:val="en-GB" w:eastAsia="en-US" w:bidi="ar-SA"/>
    </w:rPr>
  </w:style>
  <w:style w:type="paragraph" w:customStyle="1" w:styleId="StyleHeading2Arial">
    <w:name w:val="Style Heading 2 + Arial"/>
    <w:basedOn w:val="Heading2"/>
    <w:rPr>
      <w:bCs/>
    </w:rPr>
  </w:style>
  <w:style w:type="table" w:styleId="TableGrid">
    <w:name w:val="Table Grid"/>
    <w:basedOn w:val="TableNormal"/>
    <w:uiPriority w:val="59"/>
    <w:rsid w:val="0011227B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condtitle1">
    <w:name w:val="secondtitle1"/>
    <w:rPr>
      <w:rFonts w:ascii="Verdana" w:hAnsi="Verdana" w:hint="default"/>
      <w:b/>
      <w:bCs/>
      <w:color w:val="000000"/>
      <w:sz w:val="20"/>
      <w:szCs w:val="20"/>
    </w:rPr>
  </w:style>
  <w:style w:type="paragraph" w:customStyle="1" w:styleId="StyleHeading2Arial1">
    <w:name w:val="Style Heading 2 + Arial1"/>
    <w:basedOn w:val="Heading2"/>
    <w:next w:val="StyleHeading2Arial"/>
    <w:rPr>
      <w:bCs/>
    </w:rPr>
  </w:style>
  <w:style w:type="character" w:customStyle="1" w:styleId="Heading2CharChar">
    <w:name w:val="Heading 2 Char Char"/>
    <w:basedOn w:val="Heading1CharChar"/>
    <w:rPr>
      <w:rFonts w:ascii="Arial" w:hAnsi="Arial"/>
      <w:b/>
      <w:sz w:val="24"/>
      <w:szCs w:val="24"/>
      <w:u w:val="single"/>
      <w:lang w:val="en-GB" w:eastAsia="en-GB" w:bidi="ar-SA"/>
    </w:rPr>
  </w:style>
  <w:style w:type="paragraph" w:customStyle="1" w:styleId="bodycopy">
    <w:name w:val="body_copy"/>
    <w:basedOn w:val="Normal"/>
    <w:pPr>
      <w:spacing w:before="100" w:beforeAutospacing="1" w:after="100" w:afterAutospacing="1" w:line="240" w:lineRule="auto"/>
      <w:jc w:val="left"/>
    </w:pPr>
    <w:rPr>
      <w:rFonts w:cs="Arial"/>
      <w:color w:val="000000"/>
      <w:sz w:val="20"/>
      <w:szCs w:val="20"/>
    </w:rPr>
  </w:style>
  <w:style w:type="character" w:customStyle="1" w:styleId="Heading1Char">
    <w:name w:val="Heading 1 Char"/>
    <w:link w:val="Heading1"/>
    <w:rsid w:val="00C069BB"/>
    <w:rPr>
      <w:rFonts w:ascii="Arial" w:hAnsi="Arial" w:cs="Arial"/>
      <w:b/>
      <w:caps/>
      <w:color w:val="000000"/>
      <w:sz w:val="28"/>
      <w:szCs w:val="28"/>
      <w:lang w:val="en-GB" w:eastAsia="x-none"/>
    </w:rPr>
  </w:style>
  <w:style w:type="paragraph" w:styleId="BodyTextIndent">
    <w:name w:val="Body Text Indent"/>
    <w:basedOn w:val="Normal"/>
    <w:rsid w:val="00C87C9F"/>
    <w:pPr>
      <w:spacing w:after="120"/>
      <w:ind w:left="283"/>
    </w:pPr>
  </w:style>
  <w:style w:type="paragraph" w:styleId="BodyTextIndent2">
    <w:name w:val="Body Text Indent 2"/>
    <w:basedOn w:val="Normal"/>
    <w:rsid w:val="00C87C9F"/>
    <w:pPr>
      <w:spacing w:after="120" w:line="480" w:lineRule="auto"/>
      <w:ind w:left="283"/>
    </w:pPr>
  </w:style>
  <w:style w:type="paragraph" w:customStyle="1" w:styleId="first">
    <w:name w:val="first"/>
    <w:basedOn w:val="Normal"/>
    <w:rsid w:val="00ED50FC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character" w:styleId="HTMLAcronym">
    <w:name w:val="HTML Acronym"/>
    <w:basedOn w:val="DefaultParagraphFont"/>
    <w:rsid w:val="00EE2AAC"/>
  </w:style>
  <w:style w:type="character" w:customStyle="1" w:styleId="BlockquoteChar1">
    <w:name w:val="Blockquote Char1"/>
    <w:link w:val="Blockquote"/>
    <w:rsid w:val="006434A9"/>
    <w:rPr>
      <w:rFonts w:ascii="Arial" w:hAnsi="Arial"/>
      <w:snapToGrid w:val="0"/>
      <w:szCs w:val="24"/>
      <w:lang w:val="en-GB" w:eastAsia="en-US" w:bidi="ar-SA"/>
    </w:rPr>
  </w:style>
  <w:style w:type="paragraph" w:customStyle="1" w:styleId="References">
    <w:name w:val="References"/>
    <w:basedOn w:val="Normal"/>
    <w:rsid w:val="0054074D"/>
    <w:pPr>
      <w:spacing w:line="220" w:lineRule="exact"/>
      <w:ind w:left="240" w:hanging="240"/>
      <w:jc w:val="left"/>
    </w:pPr>
    <w:rPr>
      <w:rFonts w:ascii="Times New Roman" w:hAnsi="Times New Roman"/>
      <w:sz w:val="18"/>
      <w:szCs w:val="20"/>
      <w:lang w:eastAsia="en-US"/>
    </w:rPr>
  </w:style>
  <w:style w:type="paragraph" w:customStyle="1" w:styleId="NormalLeft0cm">
    <w:name w:val="Normal + Left:  0 cm"/>
    <w:aliases w:val="Hanging:  1 cm"/>
    <w:basedOn w:val="Normal"/>
    <w:rsid w:val="008F67AF"/>
    <w:pPr>
      <w:ind w:left="567" w:hanging="567"/>
    </w:pPr>
    <w:rPr>
      <w:rFonts w:eastAsia="Arial Unicode MS"/>
    </w:rPr>
  </w:style>
  <w:style w:type="paragraph" w:customStyle="1" w:styleId="Normal1">
    <w:name w:val="Normal1"/>
    <w:basedOn w:val="Normal"/>
    <w:rsid w:val="00AC7137"/>
    <w:pPr>
      <w:spacing w:before="100" w:beforeAutospacing="1" w:after="100" w:afterAutospacing="1" w:line="240" w:lineRule="auto"/>
      <w:jc w:val="left"/>
    </w:pPr>
    <w:rPr>
      <w:rFonts w:cs="Arial"/>
      <w:color w:val="000000"/>
      <w:sz w:val="26"/>
      <w:szCs w:val="26"/>
    </w:rPr>
  </w:style>
  <w:style w:type="character" w:customStyle="1" w:styleId="mediumb-text1">
    <w:name w:val="mediumb-text1"/>
    <w:rsid w:val="003F2226"/>
    <w:rPr>
      <w:rFonts w:ascii="Arial" w:hAnsi="Arial" w:cs="Arial" w:hint="default"/>
      <w:b/>
      <w:bCs/>
      <w:color w:val="000000"/>
      <w:sz w:val="24"/>
      <w:szCs w:val="24"/>
    </w:rPr>
  </w:style>
  <w:style w:type="numbering" w:customStyle="1" w:styleId="Style1">
    <w:name w:val="Style1"/>
    <w:rsid w:val="00E86286"/>
    <w:pPr>
      <w:numPr>
        <w:numId w:val="1"/>
      </w:numPr>
    </w:pPr>
  </w:style>
  <w:style w:type="character" w:customStyle="1" w:styleId="booktitle1">
    <w:name w:val="booktitle1"/>
    <w:rsid w:val="005324E3"/>
    <w:rPr>
      <w:rFonts w:ascii="Trebuchet MS" w:hAnsi="Trebuchet MS" w:hint="default"/>
      <w:b/>
      <w:bCs/>
      <w:sz w:val="29"/>
      <w:szCs w:val="29"/>
    </w:rPr>
  </w:style>
  <w:style w:type="character" w:customStyle="1" w:styleId="bookauthor1">
    <w:name w:val="bookauthor1"/>
    <w:rsid w:val="005324E3"/>
    <w:rPr>
      <w:sz w:val="20"/>
      <w:szCs w:val="20"/>
    </w:rPr>
  </w:style>
  <w:style w:type="paragraph" w:customStyle="1" w:styleId="Reference">
    <w:name w:val="Reference"/>
    <w:basedOn w:val="Normal"/>
    <w:next w:val="Normal"/>
    <w:uiPriority w:val="99"/>
    <w:rsid w:val="006A7DCD"/>
    <w:pPr>
      <w:autoSpaceDE w:val="0"/>
      <w:autoSpaceDN w:val="0"/>
      <w:adjustRightInd w:val="0"/>
      <w:spacing w:after="80" w:line="240" w:lineRule="auto"/>
      <w:jc w:val="left"/>
    </w:pPr>
    <w:rPr>
      <w:rFonts w:ascii="Book Antiqua" w:hAnsi="Book Antiqua"/>
    </w:rPr>
  </w:style>
  <w:style w:type="paragraph" w:customStyle="1" w:styleId="Default">
    <w:name w:val="Default"/>
    <w:rsid w:val="00144B98"/>
    <w:pPr>
      <w:autoSpaceDE w:val="0"/>
      <w:autoSpaceDN w:val="0"/>
      <w:adjustRightInd w:val="0"/>
    </w:pPr>
    <w:rPr>
      <w:color w:val="000000"/>
      <w:sz w:val="24"/>
      <w:szCs w:val="24"/>
      <w:lang w:val="en-GB" w:eastAsia="en-GB"/>
    </w:rPr>
  </w:style>
  <w:style w:type="character" w:customStyle="1" w:styleId="HeaderChar">
    <w:name w:val="Header Char"/>
    <w:link w:val="Header"/>
    <w:rsid w:val="00CE363D"/>
    <w:rPr>
      <w:rFonts w:ascii="Arial" w:hAnsi="Arial"/>
      <w:sz w:val="24"/>
      <w:szCs w:val="24"/>
    </w:rPr>
  </w:style>
  <w:style w:type="character" w:customStyle="1" w:styleId="FooterChar">
    <w:name w:val="Footer Char"/>
    <w:aliases w:val=" Char Char"/>
    <w:link w:val="Footer"/>
    <w:rsid w:val="00CE363D"/>
    <w:rPr>
      <w:rFonts w:ascii="Arial" w:hAnsi="Arial"/>
      <w:sz w:val="24"/>
      <w:szCs w:val="24"/>
    </w:rPr>
  </w:style>
  <w:style w:type="paragraph" w:customStyle="1" w:styleId="Heading10">
    <w:name w:val="Heading1"/>
    <w:basedOn w:val="Heading1"/>
    <w:rsid w:val="00311C1A"/>
    <w:rPr>
      <w:b w:val="0"/>
    </w:rPr>
  </w:style>
  <w:style w:type="character" w:customStyle="1" w:styleId="corptexte1">
    <w:name w:val="corptexte1"/>
    <w:basedOn w:val="DefaultParagraphFont"/>
    <w:rsid w:val="002D0393"/>
  </w:style>
  <w:style w:type="paragraph" w:styleId="ListParagraph">
    <w:name w:val="List Paragraph"/>
    <w:aliases w:val="Caption-2"/>
    <w:basedOn w:val="Caption"/>
    <w:next w:val="Normal"/>
    <w:link w:val="ListParagraphChar"/>
    <w:uiPriority w:val="34"/>
    <w:rsid w:val="00DA4F14"/>
    <w:pPr>
      <w:framePr w:wrap="notBeside" w:vAnchor="text" w:hAnchor="text" w:y="1"/>
      <w:ind w:left="720"/>
      <w:jc w:val="both"/>
    </w:pPr>
    <w:rPr>
      <w:b w:val="0"/>
    </w:rPr>
  </w:style>
  <w:style w:type="character" w:customStyle="1" w:styleId="Mention1">
    <w:name w:val="Mention1"/>
    <w:basedOn w:val="DefaultParagraphFont"/>
    <w:uiPriority w:val="99"/>
    <w:semiHidden/>
    <w:unhideWhenUsed/>
    <w:rsid w:val="007B2A0B"/>
    <w:rPr>
      <w:color w:val="2B579A"/>
      <w:shd w:val="clear" w:color="auto" w:fill="E6E6E6"/>
    </w:rPr>
  </w:style>
  <w:style w:type="numbering" w:customStyle="1" w:styleId="Caption2">
    <w:name w:val="Caption2"/>
    <w:basedOn w:val="NoList"/>
    <w:uiPriority w:val="99"/>
    <w:rsid w:val="00CB5B1C"/>
    <w:pPr>
      <w:numPr>
        <w:numId w:val="9"/>
      </w:numPr>
    </w:pPr>
  </w:style>
  <w:style w:type="character" w:customStyle="1" w:styleId="CaptionChar">
    <w:name w:val="Caption Char"/>
    <w:basedOn w:val="DefaultParagraphFont"/>
    <w:link w:val="Caption"/>
    <w:rsid w:val="00764389"/>
    <w:rPr>
      <w:rFonts w:ascii="Arial" w:hAnsi="Arial"/>
      <w:b/>
      <w:sz w:val="24"/>
      <w:szCs w:val="24"/>
      <w:lang w:val="en-GB" w:eastAsia="en-GB"/>
    </w:rPr>
  </w:style>
  <w:style w:type="character" w:customStyle="1" w:styleId="ListParagraphChar">
    <w:name w:val="List Paragraph Char"/>
    <w:aliases w:val="Caption-2 Char"/>
    <w:basedOn w:val="CaptionChar"/>
    <w:link w:val="ListParagraph"/>
    <w:uiPriority w:val="34"/>
    <w:rsid w:val="00DA4F14"/>
    <w:rPr>
      <w:rFonts w:ascii="Arial" w:hAnsi="Arial"/>
      <w:b w:val="0"/>
      <w:sz w:val="24"/>
      <w:szCs w:val="24"/>
      <w:lang w:val="en-GB" w:eastAsia="en-GB"/>
    </w:rPr>
  </w:style>
  <w:style w:type="paragraph" w:styleId="Revision">
    <w:name w:val="Revision"/>
    <w:hidden/>
    <w:uiPriority w:val="99"/>
    <w:semiHidden/>
    <w:rsid w:val="00902968"/>
    <w:rPr>
      <w:rFonts w:ascii="Arial" w:hAnsi="Arial"/>
      <w:sz w:val="24"/>
      <w:szCs w:val="24"/>
      <w:lang w:val="en-GB" w:eastAsia="en-GB"/>
    </w:rPr>
  </w:style>
  <w:style w:type="paragraph" w:styleId="NoSpacing">
    <w:name w:val="No Spacing"/>
    <w:link w:val="NoSpacingChar"/>
    <w:uiPriority w:val="1"/>
    <w:qFormat/>
    <w:rsid w:val="00BE5476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E5476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7128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C4C4C4"/>
                        <w:left w:val="single" w:sz="8" w:space="9" w:color="C4C4C4"/>
                        <w:bottom w:val="single" w:sz="8" w:space="0" w:color="C4C4C4"/>
                        <w:right w:val="single" w:sz="8" w:space="0" w:color="C4C4C4"/>
                      </w:divBdr>
                    </w:div>
                  </w:divsChild>
                </w:div>
              </w:divsChild>
            </w:div>
          </w:divsChild>
        </w:div>
      </w:divsChild>
    </w:div>
    <w:div w:id="425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31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4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198">
          <w:marLeft w:val="0"/>
          <w:marRight w:val="0"/>
          <w:marTop w:val="2880"/>
          <w:marBottom w:val="28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0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3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2544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192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0291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4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7849">
                  <w:marLeft w:val="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3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55423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Ph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ED4D819-629C-4940-844C-75DAEA26C07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53f0066-c24e-444c-9c2a-7427c31ebeab}" enabled="1" method="Standard" siteId="{e5aafe7c-971b-4ab7-b039-141ad36acec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C:\WINDOWS\TEMP\PhD.dot</Template>
  <TotalTime>174</TotalTime>
  <Pages>12</Pages>
  <Words>692</Words>
  <Characters>3774</Characters>
  <Application>Microsoft Office Word</Application>
  <DocSecurity>0</DocSecurity>
  <Lines>198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CS2S567 – PPE Module</vt:lpstr>
    </vt:vector>
  </TitlesOfParts>
  <Company>[Insert your Company Name]</Company>
  <LinksUpToDate>false</LinksUpToDate>
  <CharactersWithSpaces>4352</CharactersWithSpaces>
  <SharedDoc>false</SharedDoc>
  <HLinks>
    <vt:vector size="48" baseType="variant">
      <vt:variant>
        <vt:i4>852014</vt:i4>
      </vt:variant>
      <vt:variant>
        <vt:i4>258</vt:i4>
      </vt:variant>
      <vt:variant>
        <vt:i4>0</vt:i4>
      </vt:variant>
      <vt:variant>
        <vt:i4>5</vt:i4>
      </vt:variant>
      <vt:variant>
        <vt:lpwstr>http://www.swan.ac.uk/lis/help_and_training/htmdocs/bibliographic_referencing/numeric_referencing_examples.asp</vt:lpwstr>
      </vt:variant>
      <vt:variant>
        <vt:lpwstr/>
      </vt:variant>
      <vt:variant>
        <vt:i4>2031669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_Toc340612784</vt:lpwstr>
      </vt:variant>
      <vt:variant>
        <vt:i4>2031669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_Toc340612783</vt:lpwstr>
      </vt:variant>
      <vt:variant>
        <vt:i4>1048635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_Toc340613961</vt:lpwstr>
      </vt:variant>
      <vt:variant>
        <vt:i4>1048635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_Toc340613960</vt:lpwstr>
      </vt:variant>
      <vt:variant>
        <vt:i4>1245243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_Toc340613959</vt:lpwstr>
      </vt:variant>
      <vt:variant>
        <vt:i4>1245243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_Toc340613958</vt:lpwstr>
      </vt:variant>
      <vt:variant>
        <vt:i4>1245243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_Toc340613957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CS2S567 – PPE Module</dc:title>
  <dc:subject>Portfolio Submission – Group [insert number]</dc:subject>
  <dc:creator>Simon Downes</dc:creator>
  <cp:lastModifiedBy>Jennifer Whewell</cp:lastModifiedBy>
  <cp:revision>72</cp:revision>
  <cp:lastPrinted>2010-09-03T16:00:00Z</cp:lastPrinted>
  <dcterms:created xsi:type="dcterms:W3CDTF">2023-11-14T15:59:00Z</dcterms:created>
  <dcterms:modified xsi:type="dcterms:W3CDTF">2024-08-12T11:48:00Z</dcterms:modified>
  <cp:category>[Student Numbers for all Participants]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2dc6bfe6-b41c-3cb9-b510-ba7c1d5a89cc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ClassificationContentMarkingHeaderShapeIds">
    <vt:lpwstr>1e6ea8c6,3f553072,3d73ace4,624d64b3,68770274,26a1d375</vt:lpwstr>
  </property>
  <property fmtid="{D5CDD505-2E9C-101B-9397-08002B2CF9AE}" pid="26" name="ClassificationContentMarkingHeaderFontProps">
    <vt:lpwstr>#000000,10,Calibri</vt:lpwstr>
  </property>
  <property fmtid="{D5CDD505-2E9C-101B-9397-08002B2CF9AE}" pid="27" name="ClassificationContentMarkingHeaderText">
    <vt:lpwstr>PUBLIC / CYHOEDDUS</vt:lpwstr>
  </property>
</Properties>
</file>